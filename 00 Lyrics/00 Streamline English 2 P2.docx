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40B03" w14:textId="4BAD9390" w:rsidR="00D55CD2" w:rsidRPr="00E04635" w:rsidRDefault="00B74DDA" w:rsidP="00E04635">
      <w:pPr>
        <w:pStyle w:val="Heading1"/>
        <w:rPr>
          <w:rFonts w:ascii="Times New Roman" w:hAnsi="Times New Roman" w:cs="Times New Roman"/>
          <w:b/>
          <w:bCs/>
          <w:sz w:val="28"/>
          <w:szCs w:val="24"/>
        </w:rPr>
      </w:pPr>
      <w:r w:rsidRPr="00E04635">
        <w:rPr>
          <w:rFonts w:ascii="Times New Roman" w:hAnsi="Times New Roman" w:cs="Times New Roman"/>
          <w:b/>
          <w:bCs/>
          <w:sz w:val="28"/>
          <w:szCs w:val="24"/>
        </w:rPr>
        <w:t>41</w:t>
      </w:r>
      <w:r w:rsidR="00E04635" w:rsidRPr="00E04635">
        <w:rPr>
          <w:rFonts w:ascii="Times New Roman" w:hAnsi="Times New Roman" w:cs="Times New Roman"/>
          <w:b/>
          <w:bCs/>
          <w:sz w:val="28"/>
          <w:szCs w:val="24"/>
        </w:rPr>
        <w:t xml:space="preserve"> A court case</w:t>
      </w:r>
    </w:p>
    <w:p w14:paraId="3F43CECA" w14:textId="3EA0C3E1" w:rsidR="00D55CD2" w:rsidRPr="00DA21B4" w:rsidRDefault="00D55CD2" w:rsidP="00955DF7">
      <w:pPr>
        <w:rPr>
          <w:rFonts w:cs="Times New Roman"/>
          <w:szCs w:val="28"/>
        </w:rPr>
      </w:pPr>
      <w:r w:rsidRPr="00DA21B4">
        <w:rPr>
          <w:rFonts w:cs="Times New Roman"/>
          <w:szCs w:val="28"/>
        </w:rPr>
        <w:t>A few months ago, there was a bank robbery in Stanford. The police arrested a man and a woman. They're in court now. A woman saw the robbery. She's standing in the witness box. The judge and the twelve members of the jury are listening to her. A lawyer is asking her some questions.</w:t>
      </w:r>
    </w:p>
    <w:p w14:paraId="29951BF4" w14:textId="77777777" w:rsidR="00D55CD2" w:rsidRPr="00DA21B4" w:rsidRDefault="00D55CD2" w:rsidP="00D55CD2">
      <w:pPr>
        <w:rPr>
          <w:rFonts w:cs="Times New Roman"/>
          <w:szCs w:val="28"/>
        </w:rPr>
      </w:pPr>
      <w:r w:rsidRPr="00E04635">
        <w:rPr>
          <w:rFonts w:cs="Times New Roman"/>
          <w:b/>
          <w:bCs/>
          <w:szCs w:val="28"/>
        </w:rPr>
        <w:t>Lawyer</w:t>
      </w:r>
      <w:r w:rsidRPr="00DA21B4">
        <w:rPr>
          <w:rFonts w:cs="Times New Roman"/>
          <w:szCs w:val="28"/>
        </w:rPr>
        <w:t xml:space="preserve"> Now, Miss Dexter. You saw the bank robbery, didn't you?</w:t>
      </w:r>
    </w:p>
    <w:p w14:paraId="312C1CBA" w14:textId="77777777" w:rsidR="00D55CD2" w:rsidRPr="00DA21B4" w:rsidRDefault="00D55CD2" w:rsidP="00D55CD2">
      <w:pPr>
        <w:rPr>
          <w:rFonts w:cs="Times New Roman"/>
          <w:szCs w:val="28"/>
        </w:rPr>
      </w:pPr>
      <w:r w:rsidRPr="00E04635">
        <w:rPr>
          <w:rFonts w:cs="Times New Roman"/>
          <w:b/>
          <w:bCs/>
          <w:szCs w:val="28"/>
        </w:rPr>
        <w:t>Miss Dexter</w:t>
      </w:r>
      <w:r w:rsidRPr="00DA21B4">
        <w:rPr>
          <w:rFonts w:cs="Times New Roman"/>
          <w:szCs w:val="28"/>
        </w:rPr>
        <w:t xml:space="preserve"> Yes, I did.</w:t>
      </w:r>
    </w:p>
    <w:p w14:paraId="1ED9CA51" w14:textId="77777777" w:rsidR="00E04635" w:rsidRDefault="00D55CD2" w:rsidP="00D55CD2">
      <w:pPr>
        <w:rPr>
          <w:rFonts w:cs="Times New Roman"/>
          <w:szCs w:val="28"/>
        </w:rPr>
      </w:pPr>
      <w:r w:rsidRPr="00E04635">
        <w:rPr>
          <w:rFonts w:cs="Times New Roman"/>
          <w:b/>
          <w:bCs/>
          <w:szCs w:val="28"/>
        </w:rPr>
        <w:t>Lawyer</w:t>
      </w:r>
      <w:r w:rsidRPr="00DA21B4">
        <w:rPr>
          <w:rFonts w:cs="Times New Roman"/>
          <w:szCs w:val="28"/>
        </w:rPr>
        <w:t xml:space="preserve"> You saw a man, didn't you? </w:t>
      </w:r>
    </w:p>
    <w:p w14:paraId="154F9773" w14:textId="239ED18D" w:rsidR="00D55CD2" w:rsidRPr="00DA21B4" w:rsidRDefault="00D55CD2" w:rsidP="00D55CD2">
      <w:pPr>
        <w:rPr>
          <w:rFonts w:cs="Times New Roman"/>
          <w:szCs w:val="28"/>
        </w:rPr>
      </w:pPr>
      <w:r w:rsidRPr="00E04635">
        <w:rPr>
          <w:rFonts w:cs="Times New Roman"/>
          <w:b/>
          <w:bCs/>
          <w:szCs w:val="28"/>
        </w:rPr>
        <w:t>Miss Dexter</w:t>
      </w:r>
      <w:r w:rsidRPr="00DA21B4">
        <w:rPr>
          <w:rFonts w:cs="Times New Roman"/>
          <w:szCs w:val="28"/>
        </w:rPr>
        <w:t xml:space="preserve"> That's right. I saw him when he went into the bank and when he came out.</w:t>
      </w:r>
    </w:p>
    <w:p w14:paraId="0CA29A36" w14:textId="19220BC1" w:rsidR="00D55CD2" w:rsidRPr="00DA21B4" w:rsidRDefault="00D55CD2" w:rsidP="00D55CD2">
      <w:pPr>
        <w:rPr>
          <w:rFonts w:cs="Times New Roman"/>
          <w:szCs w:val="28"/>
        </w:rPr>
      </w:pPr>
      <w:r w:rsidRPr="00E04635">
        <w:rPr>
          <w:rFonts w:cs="Times New Roman"/>
          <w:b/>
          <w:bCs/>
          <w:szCs w:val="28"/>
        </w:rPr>
        <w:t>Lawyer</w:t>
      </w:r>
      <w:r w:rsidRPr="00DA21B4">
        <w:rPr>
          <w:rFonts w:cs="Times New Roman"/>
          <w:szCs w:val="28"/>
        </w:rPr>
        <w:t xml:space="preserve"> Now, look around the court</w:t>
      </w:r>
      <w:r w:rsidR="00E04635">
        <w:rPr>
          <w:rFonts w:cs="Times New Roman"/>
          <w:szCs w:val="28"/>
        </w:rPr>
        <w:t xml:space="preserve"> …</w:t>
      </w:r>
      <w:r w:rsidRPr="00DA21B4">
        <w:rPr>
          <w:rFonts w:cs="Times New Roman"/>
          <w:szCs w:val="28"/>
        </w:rPr>
        <w:t xml:space="preserve"> can you see that man?</w:t>
      </w:r>
    </w:p>
    <w:p w14:paraId="3A3732B5" w14:textId="77777777" w:rsidR="00E04635" w:rsidRDefault="00D55CD2" w:rsidP="00D55CD2">
      <w:pPr>
        <w:rPr>
          <w:rFonts w:cs="Times New Roman"/>
          <w:szCs w:val="28"/>
        </w:rPr>
      </w:pPr>
      <w:r w:rsidRPr="00E04635">
        <w:rPr>
          <w:rFonts w:cs="Times New Roman"/>
          <w:b/>
          <w:bCs/>
          <w:szCs w:val="28"/>
        </w:rPr>
        <w:t>Miss Dexter</w:t>
      </w:r>
      <w:r w:rsidRPr="00DA21B4">
        <w:rPr>
          <w:rFonts w:cs="Times New Roman"/>
          <w:szCs w:val="28"/>
        </w:rPr>
        <w:t xml:space="preserve"> Yes, he's the man I saw. </w:t>
      </w:r>
    </w:p>
    <w:p w14:paraId="676A58E0" w14:textId="4A29A1F6" w:rsidR="00D55CD2" w:rsidRPr="00DA21B4" w:rsidRDefault="00D55CD2" w:rsidP="00D55CD2">
      <w:pPr>
        <w:rPr>
          <w:rFonts w:cs="Times New Roman"/>
          <w:szCs w:val="28"/>
        </w:rPr>
      </w:pPr>
      <w:r w:rsidRPr="00E04635">
        <w:rPr>
          <w:rFonts w:cs="Times New Roman"/>
          <w:b/>
          <w:bCs/>
          <w:szCs w:val="28"/>
        </w:rPr>
        <w:t>Lawyer</w:t>
      </w:r>
      <w:r w:rsidRPr="00DA21B4">
        <w:rPr>
          <w:rFonts w:cs="Times New Roman"/>
          <w:szCs w:val="28"/>
        </w:rPr>
        <w:t xml:space="preserve"> He wasn't alone when he went into the bank, was he?</w:t>
      </w:r>
    </w:p>
    <w:p w14:paraId="2BC265AD" w14:textId="77777777" w:rsidR="00E04635" w:rsidRDefault="00D55CD2" w:rsidP="00D55CD2">
      <w:pPr>
        <w:rPr>
          <w:rFonts w:cs="Times New Roman"/>
          <w:szCs w:val="28"/>
        </w:rPr>
      </w:pPr>
      <w:r w:rsidRPr="00E04635">
        <w:rPr>
          <w:rFonts w:cs="Times New Roman"/>
          <w:b/>
          <w:bCs/>
          <w:szCs w:val="28"/>
        </w:rPr>
        <w:t>Miss Dexter</w:t>
      </w:r>
      <w:r w:rsidRPr="00DA21B4">
        <w:rPr>
          <w:rFonts w:cs="Times New Roman"/>
          <w:szCs w:val="28"/>
        </w:rPr>
        <w:t xml:space="preserve"> No, he was with a woman. </w:t>
      </w:r>
    </w:p>
    <w:p w14:paraId="497EA2ED" w14:textId="77777777" w:rsidR="00E04635" w:rsidRDefault="00D55CD2" w:rsidP="00D55CD2">
      <w:pPr>
        <w:rPr>
          <w:rFonts w:cs="Times New Roman"/>
          <w:szCs w:val="28"/>
        </w:rPr>
      </w:pPr>
      <w:r w:rsidRPr="00E04635">
        <w:rPr>
          <w:rFonts w:cs="Times New Roman"/>
          <w:b/>
          <w:bCs/>
          <w:szCs w:val="28"/>
        </w:rPr>
        <w:t>Lawyer</w:t>
      </w:r>
      <w:r w:rsidRPr="00DA21B4">
        <w:rPr>
          <w:rFonts w:cs="Times New Roman"/>
          <w:szCs w:val="28"/>
        </w:rPr>
        <w:t xml:space="preserve"> Now, look around the court again</w:t>
      </w:r>
      <w:r w:rsidR="00E04635">
        <w:rPr>
          <w:rFonts w:cs="Times New Roman"/>
          <w:szCs w:val="28"/>
        </w:rPr>
        <w:t xml:space="preserve"> … </w:t>
      </w:r>
      <w:r w:rsidRPr="00DA21B4">
        <w:rPr>
          <w:rFonts w:cs="Times New Roman"/>
          <w:szCs w:val="28"/>
        </w:rPr>
        <w:t xml:space="preserve">can you see that woman? </w:t>
      </w:r>
    </w:p>
    <w:p w14:paraId="41D9E6A3" w14:textId="5D74160C" w:rsidR="00D55CD2" w:rsidRPr="00DA21B4" w:rsidRDefault="00D55CD2" w:rsidP="00D55CD2">
      <w:pPr>
        <w:rPr>
          <w:rFonts w:cs="Times New Roman"/>
          <w:szCs w:val="28"/>
        </w:rPr>
      </w:pPr>
      <w:r w:rsidRPr="00E04635">
        <w:rPr>
          <w:rFonts w:cs="Times New Roman"/>
          <w:b/>
          <w:bCs/>
          <w:szCs w:val="28"/>
        </w:rPr>
        <w:t>Miss Dexter</w:t>
      </w:r>
      <w:r w:rsidRPr="00DA21B4">
        <w:rPr>
          <w:rFonts w:cs="Times New Roman"/>
          <w:szCs w:val="28"/>
        </w:rPr>
        <w:t xml:space="preserve"> Yes, there! She's the woman I saw.</w:t>
      </w:r>
    </w:p>
    <w:p w14:paraId="2BF917EA" w14:textId="77777777" w:rsidR="00D55CD2" w:rsidRPr="00DA21B4" w:rsidRDefault="00D55CD2" w:rsidP="00D55CD2">
      <w:pPr>
        <w:rPr>
          <w:rFonts w:cs="Times New Roman"/>
          <w:szCs w:val="28"/>
        </w:rPr>
      </w:pPr>
      <w:r w:rsidRPr="00E04635">
        <w:rPr>
          <w:rFonts w:cs="Times New Roman"/>
          <w:b/>
          <w:bCs/>
          <w:szCs w:val="28"/>
        </w:rPr>
        <w:t>Lawyer</w:t>
      </w:r>
      <w:r w:rsidRPr="00DA21B4">
        <w:rPr>
          <w:rFonts w:cs="Times New Roman"/>
          <w:szCs w:val="28"/>
        </w:rPr>
        <w:t xml:space="preserve"> I see, Miss Dexter. Now look at the man and woman again. This is very important. Are you absolutely sure about them?</w:t>
      </w:r>
    </w:p>
    <w:p w14:paraId="2E5DE1D1" w14:textId="77777777" w:rsidR="00D55CD2" w:rsidRPr="00DA21B4" w:rsidRDefault="00D55CD2" w:rsidP="00D55CD2">
      <w:pPr>
        <w:rPr>
          <w:rFonts w:cs="Times New Roman"/>
          <w:szCs w:val="28"/>
        </w:rPr>
      </w:pPr>
      <w:r w:rsidRPr="00E04635">
        <w:rPr>
          <w:rFonts w:cs="Times New Roman"/>
          <w:b/>
          <w:bCs/>
          <w:szCs w:val="28"/>
        </w:rPr>
        <w:t>Miss Dexter</w:t>
      </w:r>
      <w:r w:rsidRPr="00DA21B4">
        <w:rPr>
          <w:rFonts w:cs="Times New Roman"/>
          <w:szCs w:val="28"/>
        </w:rPr>
        <w:t xml:space="preserve"> Absolutely sure. They're the people I saw.</w:t>
      </w:r>
    </w:p>
    <w:p w14:paraId="3DEC05A1" w14:textId="1A2BE9C3" w:rsidR="00D55CD2" w:rsidRPr="00DA21B4" w:rsidRDefault="00D55CD2" w:rsidP="00D55CD2">
      <w:pPr>
        <w:rPr>
          <w:rFonts w:cs="Times New Roman"/>
          <w:szCs w:val="28"/>
        </w:rPr>
      </w:pPr>
      <w:r w:rsidRPr="00E04635">
        <w:rPr>
          <w:rFonts w:cs="Times New Roman"/>
          <w:b/>
          <w:bCs/>
          <w:szCs w:val="28"/>
        </w:rPr>
        <w:t>Lawyer</w:t>
      </w:r>
      <w:r w:rsidRPr="00DA21B4">
        <w:rPr>
          <w:rFonts w:cs="Times New Roman"/>
          <w:szCs w:val="28"/>
        </w:rPr>
        <w:t xml:space="preserve"> Now, Miss Dexter. What was the man wearing when he went into the bank?</w:t>
      </w:r>
    </w:p>
    <w:p w14:paraId="2BA481ED" w14:textId="0DC8B9C4" w:rsidR="00D55CD2" w:rsidRPr="00DA21B4" w:rsidRDefault="00D55CD2" w:rsidP="00D55CD2">
      <w:pPr>
        <w:rPr>
          <w:rFonts w:cs="Times New Roman"/>
          <w:szCs w:val="28"/>
        </w:rPr>
      </w:pPr>
      <w:r w:rsidRPr="00E04635">
        <w:rPr>
          <w:rFonts w:cs="Times New Roman"/>
          <w:b/>
          <w:bCs/>
          <w:szCs w:val="28"/>
        </w:rPr>
        <w:t>Miss Dexter</w:t>
      </w:r>
      <w:r w:rsidRPr="00DA21B4">
        <w:rPr>
          <w:rFonts w:cs="Times New Roman"/>
          <w:szCs w:val="28"/>
        </w:rPr>
        <w:t xml:space="preserve"> I don't remember everything </w:t>
      </w:r>
      <w:r w:rsidR="00E04635">
        <w:rPr>
          <w:rFonts w:cs="Times New Roman"/>
          <w:szCs w:val="28"/>
        </w:rPr>
        <w:t xml:space="preserve">… </w:t>
      </w:r>
      <w:r w:rsidR="00E04635" w:rsidRPr="00DA21B4">
        <w:rPr>
          <w:rFonts w:cs="Times New Roman"/>
          <w:szCs w:val="28"/>
        </w:rPr>
        <w:t xml:space="preserve">but I remember his hat </w:t>
      </w:r>
      <w:r w:rsidRPr="00DA21B4">
        <w:rPr>
          <w:rFonts w:cs="Times New Roman"/>
          <w:szCs w:val="28"/>
        </w:rPr>
        <w:t xml:space="preserve">and his bag. </w:t>
      </w:r>
    </w:p>
    <w:p w14:paraId="1BAFAC23" w14:textId="77777777" w:rsidR="00D55CD2" w:rsidRPr="00DA21B4" w:rsidRDefault="00D55CD2" w:rsidP="00D55CD2">
      <w:pPr>
        <w:rPr>
          <w:rFonts w:cs="Times New Roman"/>
          <w:szCs w:val="28"/>
        </w:rPr>
      </w:pPr>
      <w:r w:rsidRPr="00E04635">
        <w:rPr>
          <w:rFonts w:cs="Times New Roman"/>
          <w:b/>
          <w:bCs/>
          <w:szCs w:val="28"/>
        </w:rPr>
        <w:t>Lawyer</w:t>
      </w:r>
      <w:r w:rsidRPr="00DA21B4">
        <w:rPr>
          <w:rFonts w:cs="Times New Roman"/>
          <w:szCs w:val="28"/>
        </w:rPr>
        <w:t xml:space="preserve"> Look at the hat on the table. Is that the hat?</w:t>
      </w:r>
    </w:p>
    <w:p w14:paraId="5CF38508" w14:textId="77777777" w:rsidR="00D55CD2" w:rsidRPr="00DA21B4" w:rsidRDefault="00D55CD2" w:rsidP="00D55CD2">
      <w:pPr>
        <w:rPr>
          <w:rFonts w:cs="Times New Roman"/>
          <w:szCs w:val="28"/>
        </w:rPr>
      </w:pPr>
      <w:r w:rsidRPr="00E04635">
        <w:rPr>
          <w:rFonts w:cs="Times New Roman"/>
          <w:b/>
          <w:bCs/>
          <w:szCs w:val="28"/>
        </w:rPr>
        <w:t>Miss Dexter</w:t>
      </w:r>
      <w:r w:rsidRPr="00DA21B4">
        <w:rPr>
          <w:rFonts w:cs="Times New Roman"/>
          <w:szCs w:val="28"/>
        </w:rPr>
        <w:t xml:space="preserve"> Yes, that's the hat he was wearing.</w:t>
      </w:r>
    </w:p>
    <w:p w14:paraId="4BDDB764" w14:textId="751DFED5" w:rsidR="00D55CD2" w:rsidRPr="00DA21B4" w:rsidRDefault="00D55CD2" w:rsidP="00D55CD2">
      <w:pPr>
        <w:rPr>
          <w:rFonts w:cs="Times New Roman"/>
          <w:szCs w:val="28"/>
        </w:rPr>
      </w:pPr>
      <w:r w:rsidRPr="00E04635">
        <w:rPr>
          <w:rFonts w:cs="Times New Roman"/>
          <w:b/>
          <w:bCs/>
          <w:szCs w:val="28"/>
        </w:rPr>
        <w:t>Lawyer</w:t>
      </w:r>
      <w:r w:rsidRPr="00DA21B4">
        <w:rPr>
          <w:rFonts w:cs="Times New Roman"/>
          <w:szCs w:val="28"/>
        </w:rPr>
        <w:t xml:space="preserve"> </w:t>
      </w:r>
      <w:r w:rsidR="00E04635">
        <w:rPr>
          <w:rFonts w:cs="Times New Roman"/>
          <w:szCs w:val="28"/>
        </w:rPr>
        <w:t>…</w:t>
      </w:r>
      <w:r w:rsidRPr="00DA21B4">
        <w:rPr>
          <w:rFonts w:cs="Times New Roman"/>
          <w:szCs w:val="28"/>
        </w:rPr>
        <w:t xml:space="preserve"> and the bag?</w:t>
      </w:r>
    </w:p>
    <w:p w14:paraId="609F4ABB" w14:textId="77777777" w:rsidR="00D55CD2" w:rsidRPr="00DA21B4" w:rsidRDefault="00D55CD2" w:rsidP="00D55CD2">
      <w:pPr>
        <w:rPr>
          <w:rFonts w:cs="Times New Roman"/>
          <w:szCs w:val="28"/>
        </w:rPr>
      </w:pPr>
      <w:r w:rsidRPr="00E04635">
        <w:rPr>
          <w:rFonts w:cs="Times New Roman"/>
          <w:b/>
          <w:bCs/>
          <w:szCs w:val="28"/>
        </w:rPr>
        <w:t>Miss Dexter</w:t>
      </w:r>
      <w:r w:rsidRPr="00DA21B4">
        <w:rPr>
          <w:rFonts w:cs="Times New Roman"/>
          <w:szCs w:val="28"/>
        </w:rPr>
        <w:t xml:space="preserve"> Yes, that's the bag he was carrying.</w:t>
      </w:r>
    </w:p>
    <w:p w14:paraId="264A26A1" w14:textId="77777777" w:rsidR="00D55CD2" w:rsidRPr="00DA21B4" w:rsidRDefault="00D55CD2" w:rsidP="00D55CD2">
      <w:pPr>
        <w:rPr>
          <w:rFonts w:cs="Times New Roman"/>
          <w:szCs w:val="28"/>
        </w:rPr>
      </w:pPr>
      <w:r w:rsidRPr="00E04635">
        <w:rPr>
          <w:rFonts w:cs="Times New Roman"/>
          <w:b/>
          <w:bCs/>
          <w:szCs w:val="28"/>
        </w:rPr>
        <w:t>Lawyer</w:t>
      </w:r>
      <w:r w:rsidRPr="00DA21B4">
        <w:rPr>
          <w:rFonts w:cs="Times New Roman"/>
          <w:szCs w:val="28"/>
        </w:rPr>
        <w:t xml:space="preserve"> Do you remember anything about the woman?</w:t>
      </w:r>
    </w:p>
    <w:p w14:paraId="7BCC7834" w14:textId="77777777" w:rsidR="00D55CD2" w:rsidRPr="00DA21B4" w:rsidRDefault="00D55CD2" w:rsidP="00D55CD2">
      <w:pPr>
        <w:rPr>
          <w:rFonts w:cs="Times New Roman"/>
          <w:szCs w:val="28"/>
        </w:rPr>
      </w:pPr>
      <w:r w:rsidRPr="00E04635">
        <w:rPr>
          <w:rFonts w:cs="Times New Roman"/>
          <w:b/>
          <w:bCs/>
          <w:szCs w:val="28"/>
        </w:rPr>
        <w:t>Miss Dexter</w:t>
      </w:r>
      <w:r w:rsidRPr="00DA21B4">
        <w:rPr>
          <w:rFonts w:cs="Times New Roman"/>
          <w:szCs w:val="28"/>
        </w:rPr>
        <w:t xml:space="preserve"> Yes. She was wearing a blonde wig and black platform shoes.</w:t>
      </w:r>
    </w:p>
    <w:p w14:paraId="26049989" w14:textId="77777777" w:rsidR="00D55CD2" w:rsidRPr="00DA21B4" w:rsidRDefault="00D55CD2" w:rsidP="00D55CD2">
      <w:pPr>
        <w:rPr>
          <w:rFonts w:cs="Times New Roman"/>
          <w:szCs w:val="28"/>
        </w:rPr>
      </w:pPr>
      <w:r w:rsidRPr="00E04635">
        <w:rPr>
          <w:rFonts w:cs="Times New Roman"/>
          <w:b/>
          <w:bCs/>
          <w:szCs w:val="28"/>
        </w:rPr>
        <w:t>Lawyer</w:t>
      </w:r>
      <w:r w:rsidRPr="00DA21B4">
        <w:rPr>
          <w:rFonts w:cs="Times New Roman"/>
          <w:szCs w:val="28"/>
        </w:rPr>
        <w:t xml:space="preserve"> How do you know it was a wig, Miss Dexter?</w:t>
      </w:r>
    </w:p>
    <w:p w14:paraId="4DFCAA35" w14:textId="77777777" w:rsidR="00D55CD2" w:rsidRPr="00DA21B4" w:rsidRDefault="00D55CD2" w:rsidP="00D55CD2">
      <w:pPr>
        <w:rPr>
          <w:rFonts w:cs="Times New Roman"/>
          <w:szCs w:val="28"/>
        </w:rPr>
      </w:pPr>
      <w:r w:rsidRPr="00E04635">
        <w:rPr>
          <w:rFonts w:cs="Times New Roman"/>
          <w:b/>
          <w:bCs/>
          <w:szCs w:val="28"/>
        </w:rPr>
        <w:t>Miss Dexter</w:t>
      </w:r>
      <w:r w:rsidRPr="00DA21B4">
        <w:rPr>
          <w:rFonts w:cs="Times New Roman"/>
          <w:szCs w:val="28"/>
        </w:rPr>
        <w:t xml:space="preserve"> Because it fell off when she was running to the car.</w:t>
      </w:r>
    </w:p>
    <w:p w14:paraId="255B4418" w14:textId="77777777" w:rsidR="00D55CD2" w:rsidRPr="00DA21B4" w:rsidRDefault="00D55CD2" w:rsidP="00D55CD2">
      <w:pPr>
        <w:rPr>
          <w:rFonts w:cs="Times New Roman"/>
          <w:szCs w:val="28"/>
        </w:rPr>
      </w:pPr>
      <w:r w:rsidRPr="00E04635">
        <w:rPr>
          <w:rFonts w:cs="Times New Roman"/>
          <w:b/>
          <w:bCs/>
          <w:szCs w:val="28"/>
        </w:rPr>
        <w:t>Lawyer</w:t>
      </w:r>
      <w:r w:rsidRPr="00DA21B4">
        <w:rPr>
          <w:rFonts w:cs="Times New Roman"/>
          <w:szCs w:val="28"/>
        </w:rPr>
        <w:t xml:space="preserve"> Look at the wig on the table. Is that the wig?</w:t>
      </w:r>
    </w:p>
    <w:p w14:paraId="52D88E23" w14:textId="77777777" w:rsidR="00D55CD2" w:rsidRPr="00DA21B4" w:rsidRDefault="00D55CD2" w:rsidP="00D55CD2">
      <w:pPr>
        <w:rPr>
          <w:rFonts w:cs="Times New Roman"/>
          <w:szCs w:val="28"/>
        </w:rPr>
      </w:pPr>
      <w:r w:rsidRPr="00E04635">
        <w:rPr>
          <w:rFonts w:cs="Times New Roman"/>
          <w:b/>
          <w:bCs/>
          <w:szCs w:val="28"/>
        </w:rPr>
        <w:t>Miss Dexter</w:t>
      </w:r>
      <w:r w:rsidRPr="00DA21B4">
        <w:rPr>
          <w:rFonts w:cs="Times New Roman"/>
          <w:szCs w:val="28"/>
        </w:rPr>
        <w:t xml:space="preserve"> Yes, that's the wig she was wearing.</w:t>
      </w:r>
    </w:p>
    <w:p w14:paraId="01897396" w14:textId="01F05643" w:rsidR="00D55CD2" w:rsidRPr="00DA21B4" w:rsidRDefault="00D55CD2" w:rsidP="00D55CD2">
      <w:pPr>
        <w:rPr>
          <w:rFonts w:cs="Times New Roman"/>
          <w:szCs w:val="28"/>
        </w:rPr>
      </w:pPr>
      <w:r w:rsidRPr="00E04635">
        <w:rPr>
          <w:rFonts w:cs="Times New Roman"/>
          <w:b/>
          <w:bCs/>
          <w:szCs w:val="28"/>
        </w:rPr>
        <w:t>Lawyer</w:t>
      </w:r>
      <w:r w:rsidRPr="00DA21B4">
        <w:rPr>
          <w:rFonts w:cs="Times New Roman"/>
          <w:szCs w:val="28"/>
        </w:rPr>
        <w:t xml:space="preserve"> </w:t>
      </w:r>
      <w:r w:rsidR="00E04635">
        <w:rPr>
          <w:rFonts w:cs="Times New Roman"/>
          <w:szCs w:val="28"/>
        </w:rPr>
        <w:t xml:space="preserve">… </w:t>
      </w:r>
      <w:r w:rsidRPr="00DA21B4">
        <w:rPr>
          <w:rFonts w:cs="Times New Roman"/>
          <w:szCs w:val="28"/>
        </w:rPr>
        <w:t>and the shoes... look at the</w:t>
      </w:r>
      <w:r w:rsidR="00E04635" w:rsidRPr="00E04635">
        <w:rPr>
          <w:rFonts w:cs="Times New Roman"/>
          <w:szCs w:val="28"/>
        </w:rPr>
        <w:t xml:space="preserve"> </w:t>
      </w:r>
      <w:r w:rsidR="00E04635" w:rsidRPr="00DA21B4">
        <w:rPr>
          <w:rFonts w:cs="Times New Roman"/>
          <w:szCs w:val="28"/>
        </w:rPr>
        <w:t>shoes.</w:t>
      </w:r>
    </w:p>
    <w:p w14:paraId="2B799FC5" w14:textId="77777777" w:rsidR="00D55CD2" w:rsidRPr="00DA21B4" w:rsidRDefault="00D55CD2" w:rsidP="00D55CD2">
      <w:pPr>
        <w:rPr>
          <w:rFonts w:cs="Times New Roman"/>
          <w:szCs w:val="28"/>
        </w:rPr>
      </w:pPr>
      <w:r w:rsidRPr="00E04635">
        <w:rPr>
          <w:rFonts w:cs="Times New Roman"/>
          <w:b/>
          <w:bCs/>
          <w:szCs w:val="28"/>
        </w:rPr>
        <w:lastRenderedPageBreak/>
        <w:t>Miss Dexter</w:t>
      </w:r>
      <w:r w:rsidRPr="00DA21B4">
        <w:rPr>
          <w:rFonts w:cs="Times New Roman"/>
          <w:szCs w:val="28"/>
        </w:rPr>
        <w:t xml:space="preserve"> Yes, they're the shoes she was wearing.</w:t>
      </w:r>
    </w:p>
    <w:p w14:paraId="04447AC9" w14:textId="4D640098" w:rsidR="00D55CD2" w:rsidRPr="00DA21B4" w:rsidRDefault="00D55CD2" w:rsidP="00D55CD2">
      <w:pPr>
        <w:rPr>
          <w:rFonts w:cs="Times New Roman"/>
          <w:szCs w:val="28"/>
        </w:rPr>
      </w:pPr>
      <w:r w:rsidRPr="00E04635">
        <w:rPr>
          <w:rFonts w:cs="Times New Roman"/>
          <w:b/>
          <w:bCs/>
          <w:szCs w:val="28"/>
        </w:rPr>
        <w:t>Lawyer</w:t>
      </w:r>
      <w:r w:rsidRPr="00DA21B4">
        <w:rPr>
          <w:rFonts w:cs="Times New Roman"/>
          <w:szCs w:val="28"/>
        </w:rPr>
        <w:t xml:space="preserve"> Thank you, Miss Dexter.</w:t>
      </w:r>
    </w:p>
    <w:p w14:paraId="565F65A8" w14:textId="0B3CBA22" w:rsidR="00D55CD2" w:rsidRPr="00E04635" w:rsidRDefault="00D55CD2" w:rsidP="00E04635">
      <w:pPr>
        <w:pStyle w:val="Heading1"/>
        <w:rPr>
          <w:rFonts w:ascii="Times New Roman" w:hAnsi="Times New Roman" w:cs="Times New Roman"/>
          <w:b/>
          <w:bCs/>
          <w:sz w:val="28"/>
          <w:szCs w:val="24"/>
        </w:rPr>
      </w:pPr>
      <w:r w:rsidRPr="00E04635">
        <w:rPr>
          <w:rFonts w:ascii="Times New Roman" w:hAnsi="Times New Roman" w:cs="Times New Roman"/>
          <w:b/>
          <w:bCs/>
          <w:sz w:val="28"/>
          <w:szCs w:val="24"/>
        </w:rPr>
        <w:t>42</w:t>
      </w:r>
      <w:r w:rsidR="00E04635" w:rsidRPr="00E04635">
        <w:rPr>
          <w:rFonts w:ascii="Times New Roman" w:hAnsi="Times New Roman" w:cs="Times New Roman"/>
          <w:b/>
          <w:bCs/>
          <w:sz w:val="28"/>
          <w:szCs w:val="24"/>
        </w:rPr>
        <w:t xml:space="preserve"> The empty chair</w:t>
      </w:r>
    </w:p>
    <w:p w14:paraId="25ED2AB4" w14:textId="77777777" w:rsidR="0076648D" w:rsidRDefault="00AE1D36" w:rsidP="00D55CD2">
      <w:pPr>
        <w:rPr>
          <w:rFonts w:cs="Times New Roman"/>
          <w:szCs w:val="28"/>
        </w:rPr>
      </w:pPr>
      <w:r w:rsidRPr="00AE1D36">
        <w:rPr>
          <w:rFonts w:cs="Times New Roman"/>
          <w:szCs w:val="28"/>
        </w:rPr>
        <w:t xml:space="preserve">A friend of mine, Rob Jenkins, almost had a nervous breakdown last year. </w:t>
      </w:r>
    </w:p>
    <w:p w14:paraId="44E182EB" w14:textId="46A43E0C" w:rsidR="00D55CD2" w:rsidRDefault="00AE1D36" w:rsidP="00D55CD2">
      <w:pPr>
        <w:rPr>
          <w:rFonts w:cs="Times New Roman"/>
          <w:szCs w:val="28"/>
        </w:rPr>
      </w:pPr>
      <w:r w:rsidRPr="00AE1D36">
        <w:rPr>
          <w:rFonts w:cs="Times New Roman"/>
          <w:szCs w:val="28"/>
        </w:rPr>
        <w:t>I told him to go to the doctor.</w:t>
      </w:r>
    </w:p>
    <w:p w14:paraId="6D9F58FB" w14:textId="77777777" w:rsidR="00AE1D36" w:rsidRPr="00AE1D36" w:rsidRDefault="00AE1D36" w:rsidP="00AE1D36">
      <w:pPr>
        <w:rPr>
          <w:rFonts w:cs="Times New Roman"/>
          <w:szCs w:val="28"/>
        </w:rPr>
      </w:pPr>
      <w:r w:rsidRPr="00E04635">
        <w:rPr>
          <w:rFonts w:cs="Times New Roman"/>
          <w:b/>
          <w:bCs/>
          <w:szCs w:val="28"/>
        </w:rPr>
        <w:t>Doctor</w:t>
      </w:r>
      <w:r w:rsidRPr="00AE1D36">
        <w:rPr>
          <w:rFonts w:cs="Times New Roman"/>
          <w:szCs w:val="28"/>
        </w:rPr>
        <w:t xml:space="preserve"> Hello, Mr Jenkins. What can I do for you?</w:t>
      </w:r>
    </w:p>
    <w:p w14:paraId="58E1A256" w14:textId="7D3BC80C" w:rsidR="00AE1D36" w:rsidRPr="00AE1D36" w:rsidRDefault="00AE1D36" w:rsidP="00AE1D36">
      <w:pPr>
        <w:rPr>
          <w:rFonts w:cs="Times New Roman"/>
          <w:szCs w:val="28"/>
        </w:rPr>
      </w:pPr>
      <w:r w:rsidRPr="00E04635">
        <w:rPr>
          <w:rFonts w:cs="Times New Roman"/>
          <w:b/>
          <w:bCs/>
          <w:szCs w:val="28"/>
        </w:rPr>
        <w:t xml:space="preserve">Mr Jenkins </w:t>
      </w:r>
      <w:r w:rsidRPr="00AE1D36">
        <w:rPr>
          <w:rFonts w:cs="Times New Roman"/>
          <w:szCs w:val="28"/>
        </w:rPr>
        <w:t>Well, doctor</w:t>
      </w:r>
      <w:r w:rsidR="00E04635">
        <w:rPr>
          <w:rFonts w:cs="Times New Roman"/>
          <w:szCs w:val="28"/>
        </w:rPr>
        <w:t xml:space="preserve"> …</w:t>
      </w:r>
      <w:r w:rsidRPr="00AE1D36">
        <w:rPr>
          <w:rFonts w:cs="Times New Roman"/>
          <w:szCs w:val="28"/>
        </w:rPr>
        <w:t xml:space="preserve"> I'm very tense and nervous. I haven't been able to sleep for several days.</w:t>
      </w:r>
    </w:p>
    <w:p w14:paraId="021CE817" w14:textId="4DD99B7C" w:rsidR="00AE1D36" w:rsidRPr="00AE1D36" w:rsidRDefault="00AE1D36" w:rsidP="00AE1D36">
      <w:pPr>
        <w:rPr>
          <w:rFonts w:cs="Times New Roman"/>
          <w:szCs w:val="28"/>
        </w:rPr>
      </w:pPr>
      <w:r w:rsidRPr="00E04635">
        <w:rPr>
          <w:rFonts w:cs="Times New Roman"/>
          <w:b/>
          <w:bCs/>
          <w:szCs w:val="28"/>
        </w:rPr>
        <w:t>Doctor</w:t>
      </w:r>
      <w:r w:rsidRPr="00AE1D36">
        <w:rPr>
          <w:rFonts w:cs="Times New Roman"/>
          <w:szCs w:val="28"/>
        </w:rPr>
        <w:t xml:space="preserve"> Hmm</w:t>
      </w:r>
      <w:r w:rsidR="00E04635">
        <w:rPr>
          <w:rFonts w:cs="Times New Roman"/>
          <w:szCs w:val="28"/>
        </w:rPr>
        <w:t xml:space="preserve"> …</w:t>
      </w:r>
      <w:r w:rsidRPr="00AE1D36">
        <w:rPr>
          <w:rFonts w:cs="Times New Roman"/>
          <w:szCs w:val="28"/>
        </w:rPr>
        <w:t xml:space="preserve"> have you been working hard?</w:t>
      </w:r>
    </w:p>
    <w:p w14:paraId="6AA55707" w14:textId="77777777" w:rsidR="00AE1D36" w:rsidRPr="00AE1D36" w:rsidRDefault="00AE1D36" w:rsidP="00AE1D36">
      <w:pPr>
        <w:rPr>
          <w:rFonts w:cs="Times New Roman"/>
          <w:szCs w:val="28"/>
        </w:rPr>
      </w:pPr>
      <w:r w:rsidRPr="00E04635">
        <w:rPr>
          <w:rFonts w:cs="Times New Roman"/>
          <w:b/>
          <w:bCs/>
          <w:szCs w:val="28"/>
        </w:rPr>
        <w:t xml:space="preserve">Mr Jenkins </w:t>
      </w:r>
      <w:r w:rsidRPr="00AE1D36">
        <w:rPr>
          <w:rFonts w:cs="Times New Roman"/>
          <w:szCs w:val="28"/>
        </w:rPr>
        <w:t>Oh, yes. I've been very busy. I've been working twelve hours a day.</w:t>
      </w:r>
    </w:p>
    <w:p w14:paraId="3AFB5D5A" w14:textId="77777777" w:rsidR="00AE1D36" w:rsidRPr="00AE1D36" w:rsidRDefault="00AE1D36" w:rsidP="00AE1D36">
      <w:pPr>
        <w:rPr>
          <w:rFonts w:cs="Times New Roman"/>
          <w:szCs w:val="28"/>
        </w:rPr>
      </w:pPr>
      <w:r w:rsidRPr="00E04635">
        <w:rPr>
          <w:rFonts w:cs="Times New Roman"/>
          <w:b/>
          <w:bCs/>
          <w:szCs w:val="28"/>
        </w:rPr>
        <w:t>Doctor</w:t>
      </w:r>
      <w:r w:rsidRPr="00AE1D36">
        <w:rPr>
          <w:rFonts w:cs="Times New Roman"/>
          <w:szCs w:val="28"/>
        </w:rPr>
        <w:t xml:space="preserve"> Have you been taking any pills?</w:t>
      </w:r>
    </w:p>
    <w:p w14:paraId="22D7984E" w14:textId="77777777" w:rsidR="00AE1D36" w:rsidRPr="00AE1D36" w:rsidRDefault="00AE1D36" w:rsidP="00AE1D36">
      <w:pPr>
        <w:rPr>
          <w:rFonts w:cs="Times New Roman"/>
          <w:szCs w:val="28"/>
        </w:rPr>
      </w:pPr>
      <w:r w:rsidRPr="00E04635">
        <w:rPr>
          <w:rFonts w:cs="Times New Roman"/>
          <w:b/>
          <w:bCs/>
          <w:szCs w:val="28"/>
        </w:rPr>
        <w:t xml:space="preserve">Mr Jenkins </w:t>
      </w:r>
      <w:r w:rsidRPr="00AE1D36">
        <w:rPr>
          <w:rFonts w:cs="Times New Roman"/>
          <w:szCs w:val="28"/>
        </w:rPr>
        <w:t>No, but I've been smoking too much, and I've been drinking a lot of coffee.</w:t>
      </w:r>
    </w:p>
    <w:p w14:paraId="0362E7C5" w14:textId="77777777" w:rsidR="00AE1D36" w:rsidRDefault="00AE1D36" w:rsidP="00AE1D36">
      <w:pPr>
        <w:rPr>
          <w:rFonts w:cs="Times New Roman"/>
          <w:szCs w:val="28"/>
        </w:rPr>
      </w:pPr>
      <w:r w:rsidRPr="00E04635">
        <w:rPr>
          <w:rFonts w:cs="Times New Roman"/>
          <w:b/>
          <w:bCs/>
          <w:szCs w:val="28"/>
        </w:rPr>
        <w:t>Doctor</w:t>
      </w:r>
      <w:r w:rsidRPr="00AE1D36">
        <w:rPr>
          <w:rFonts w:cs="Times New Roman"/>
          <w:szCs w:val="28"/>
        </w:rPr>
        <w:t xml:space="preserve"> Well, you should take a holiday. You should go somewhere quiet and peaceful, like Cornwall. Why don't you go there?</w:t>
      </w:r>
    </w:p>
    <w:p w14:paraId="35D5BE16" w14:textId="77777777" w:rsidR="0076648D" w:rsidRPr="00AE1D36" w:rsidRDefault="0076648D" w:rsidP="00AE1D36">
      <w:pPr>
        <w:rPr>
          <w:rFonts w:cs="Times New Roman"/>
          <w:szCs w:val="28"/>
        </w:rPr>
      </w:pPr>
    </w:p>
    <w:p w14:paraId="123AA21B" w14:textId="77777777" w:rsidR="0076648D" w:rsidRDefault="00AE1D36" w:rsidP="00AE1D36">
      <w:pPr>
        <w:rPr>
          <w:rFonts w:cs="Times New Roman"/>
          <w:szCs w:val="28"/>
        </w:rPr>
      </w:pPr>
      <w:r w:rsidRPr="00AE1D36">
        <w:rPr>
          <w:rFonts w:cs="Times New Roman"/>
          <w:szCs w:val="28"/>
        </w:rPr>
        <w:t xml:space="preserve">Rob decided to go to Cornwall the next weekend. </w:t>
      </w:r>
    </w:p>
    <w:p w14:paraId="670D15F4" w14:textId="77777777" w:rsidR="0076648D" w:rsidRDefault="00AE1D36" w:rsidP="00AE1D36">
      <w:pPr>
        <w:rPr>
          <w:rFonts w:cs="Times New Roman"/>
          <w:szCs w:val="28"/>
        </w:rPr>
      </w:pPr>
      <w:r w:rsidRPr="00AE1D36">
        <w:rPr>
          <w:rFonts w:cs="Times New Roman"/>
          <w:szCs w:val="28"/>
        </w:rPr>
        <w:t xml:space="preserve">Penquay was a very small fishing village on the north coast of Cornwall. </w:t>
      </w:r>
    </w:p>
    <w:p w14:paraId="10C8A603" w14:textId="77777777" w:rsidR="0076648D" w:rsidRDefault="00AE1D36" w:rsidP="00AE1D36">
      <w:pPr>
        <w:rPr>
          <w:rFonts w:cs="Times New Roman"/>
          <w:szCs w:val="28"/>
        </w:rPr>
      </w:pPr>
      <w:r w:rsidRPr="00AE1D36">
        <w:rPr>
          <w:rFonts w:cs="Times New Roman"/>
          <w:szCs w:val="28"/>
        </w:rPr>
        <w:t xml:space="preserve">There were no trains or buses to Penquay, so he had to drive. </w:t>
      </w:r>
    </w:p>
    <w:p w14:paraId="0C49B47D" w14:textId="77777777" w:rsidR="0076648D" w:rsidRDefault="00AE1D36" w:rsidP="00AE1D36">
      <w:pPr>
        <w:rPr>
          <w:rFonts w:cs="Times New Roman"/>
          <w:szCs w:val="28"/>
        </w:rPr>
      </w:pPr>
      <w:r w:rsidRPr="00AE1D36">
        <w:rPr>
          <w:rFonts w:cs="Times New Roman"/>
          <w:szCs w:val="28"/>
        </w:rPr>
        <w:t xml:space="preserve">It was a long journey, and Rob arrived late on Friday evening. </w:t>
      </w:r>
    </w:p>
    <w:p w14:paraId="7E2883AE" w14:textId="77777777" w:rsidR="0076648D" w:rsidRDefault="00AE1D36" w:rsidP="00AE1D36">
      <w:pPr>
        <w:rPr>
          <w:rFonts w:cs="Times New Roman"/>
          <w:szCs w:val="28"/>
        </w:rPr>
      </w:pPr>
      <w:r w:rsidRPr="00AE1D36">
        <w:rPr>
          <w:rFonts w:cs="Times New Roman"/>
          <w:szCs w:val="28"/>
        </w:rPr>
        <w:t xml:space="preserve">The landlady of the guest house, Mrs Doone, answered the door and showed him to his room. </w:t>
      </w:r>
    </w:p>
    <w:p w14:paraId="2405A704" w14:textId="77777777" w:rsidR="0076648D" w:rsidRDefault="00AE1D36" w:rsidP="00AE1D36">
      <w:pPr>
        <w:rPr>
          <w:rFonts w:cs="Times New Roman"/>
          <w:szCs w:val="28"/>
        </w:rPr>
      </w:pPr>
      <w:r w:rsidRPr="00AE1D36">
        <w:rPr>
          <w:rFonts w:cs="Times New Roman"/>
          <w:szCs w:val="28"/>
        </w:rPr>
        <w:t xml:space="preserve">Rob was very tired and went straight to bed. </w:t>
      </w:r>
    </w:p>
    <w:p w14:paraId="424D1FD8" w14:textId="5A6D092B" w:rsidR="00AE1D36" w:rsidRDefault="00AE1D36" w:rsidP="00AE1D36">
      <w:pPr>
        <w:rPr>
          <w:rFonts w:cs="Times New Roman"/>
          <w:szCs w:val="28"/>
        </w:rPr>
      </w:pPr>
      <w:r w:rsidRPr="00AE1D36">
        <w:rPr>
          <w:rFonts w:cs="Times New Roman"/>
          <w:szCs w:val="28"/>
        </w:rPr>
        <w:t>He slept well and didn't wake up until nine o'clock the next morning.</w:t>
      </w:r>
    </w:p>
    <w:p w14:paraId="55E8AE21" w14:textId="77777777" w:rsidR="0076648D" w:rsidRPr="00AE1D36" w:rsidRDefault="0076648D" w:rsidP="00AE1D36">
      <w:pPr>
        <w:rPr>
          <w:rFonts w:cs="Times New Roman"/>
          <w:szCs w:val="28"/>
        </w:rPr>
      </w:pPr>
    </w:p>
    <w:p w14:paraId="78AE989C" w14:textId="77777777" w:rsidR="0076648D" w:rsidRDefault="00AE1D36" w:rsidP="00AE1D36">
      <w:pPr>
        <w:rPr>
          <w:rFonts w:cs="Times New Roman"/>
          <w:szCs w:val="28"/>
        </w:rPr>
      </w:pPr>
      <w:r w:rsidRPr="00AE1D36">
        <w:rPr>
          <w:rFonts w:cs="Times New Roman"/>
          <w:szCs w:val="28"/>
        </w:rPr>
        <w:t xml:space="preserve">Rob went downstairs for breakfast. </w:t>
      </w:r>
    </w:p>
    <w:p w14:paraId="6ADBF32D" w14:textId="77777777" w:rsidR="0076648D" w:rsidRDefault="00AE1D36" w:rsidP="00AE1D36">
      <w:pPr>
        <w:rPr>
          <w:rFonts w:cs="Times New Roman"/>
          <w:szCs w:val="28"/>
        </w:rPr>
      </w:pPr>
      <w:r w:rsidRPr="00AE1D36">
        <w:rPr>
          <w:rFonts w:cs="Times New Roman"/>
          <w:szCs w:val="28"/>
        </w:rPr>
        <w:t xml:space="preserve">Because there were no other guests, Mrs Doone invited him to have breakfast with her and her daughter, Catherine. </w:t>
      </w:r>
    </w:p>
    <w:p w14:paraId="70B85C26" w14:textId="77777777" w:rsidR="0076648D" w:rsidRDefault="00AE1D36" w:rsidP="00AE1D36">
      <w:pPr>
        <w:rPr>
          <w:rFonts w:cs="Times New Roman"/>
          <w:szCs w:val="28"/>
        </w:rPr>
      </w:pPr>
      <w:r w:rsidRPr="00AE1D36">
        <w:rPr>
          <w:rFonts w:cs="Times New Roman"/>
          <w:szCs w:val="28"/>
        </w:rPr>
        <w:t xml:space="preserve">Catherine was already sitting in the dining room. </w:t>
      </w:r>
    </w:p>
    <w:p w14:paraId="764F374C" w14:textId="77777777" w:rsidR="0076648D" w:rsidRDefault="00AE1D36" w:rsidP="00AE1D36">
      <w:pPr>
        <w:rPr>
          <w:rFonts w:cs="Times New Roman"/>
          <w:szCs w:val="28"/>
        </w:rPr>
      </w:pPr>
      <w:r w:rsidRPr="00AE1D36">
        <w:rPr>
          <w:rFonts w:cs="Times New Roman"/>
          <w:szCs w:val="28"/>
        </w:rPr>
        <w:t xml:space="preserve">She was about thirteen years old, with long, black hair and clear, grey eyes. </w:t>
      </w:r>
    </w:p>
    <w:p w14:paraId="7A1FA7F6" w14:textId="77777777" w:rsidR="0076648D" w:rsidRDefault="00AE1D36" w:rsidP="00AE1D36">
      <w:pPr>
        <w:rPr>
          <w:rFonts w:cs="Times New Roman"/>
          <w:szCs w:val="28"/>
        </w:rPr>
      </w:pPr>
      <w:r w:rsidRPr="00AE1D36">
        <w:rPr>
          <w:rFonts w:cs="Times New Roman"/>
          <w:szCs w:val="28"/>
        </w:rPr>
        <w:t xml:space="preserve">Mrs Doone went to the kitchen to prepare breakfast. </w:t>
      </w:r>
    </w:p>
    <w:p w14:paraId="4ED0A82F" w14:textId="58095C1D" w:rsidR="00AE1D36" w:rsidRDefault="00AE1D36" w:rsidP="00AE1D36">
      <w:pPr>
        <w:rPr>
          <w:rFonts w:cs="Times New Roman"/>
          <w:szCs w:val="28"/>
        </w:rPr>
      </w:pPr>
      <w:r w:rsidRPr="00AE1D36">
        <w:rPr>
          <w:rFonts w:cs="Times New Roman"/>
          <w:szCs w:val="28"/>
        </w:rPr>
        <w:t>Rob and Catherine looked at each other nervously for a few seconds.</w:t>
      </w:r>
    </w:p>
    <w:p w14:paraId="3D69B867" w14:textId="77777777" w:rsidR="0076648D" w:rsidRPr="00AE1D36" w:rsidRDefault="0076648D" w:rsidP="00AE1D36">
      <w:pPr>
        <w:rPr>
          <w:rFonts w:cs="Times New Roman"/>
          <w:szCs w:val="28"/>
        </w:rPr>
      </w:pPr>
    </w:p>
    <w:p w14:paraId="2D5BEBEE" w14:textId="77777777" w:rsidR="00E04635" w:rsidRDefault="00AE1D36" w:rsidP="00AE1D36">
      <w:pPr>
        <w:rPr>
          <w:rFonts w:cs="Times New Roman"/>
          <w:szCs w:val="28"/>
        </w:rPr>
      </w:pPr>
      <w:r w:rsidRPr="00112E56">
        <w:rPr>
          <w:rFonts w:cs="Times New Roman"/>
          <w:b/>
          <w:bCs/>
          <w:szCs w:val="28"/>
        </w:rPr>
        <w:t>Rob</w:t>
      </w:r>
      <w:r w:rsidRPr="00AE1D36">
        <w:rPr>
          <w:rFonts w:cs="Times New Roman"/>
          <w:szCs w:val="28"/>
        </w:rPr>
        <w:t xml:space="preserve"> There are four places at the table. Is there another guest? </w:t>
      </w:r>
    </w:p>
    <w:p w14:paraId="2AD8A1C9" w14:textId="7786142D" w:rsidR="00AE1D36" w:rsidRPr="00AE1D36" w:rsidRDefault="00AE1D36" w:rsidP="00AE1D36">
      <w:pPr>
        <w:rPr>
          <w:rFonts w:cs="Times New Roman"/>
          <w:szCs w:val="28"/>
        </w:rPr>
      </w:pPr>
      <w:r w:rsidRPr="00112E56">
        <w:rPr>
          <w:rFonts w:cs="Times New Roman"/>
          <w:b/>
          <w:bCs/>
          <w:szCs w:val="28"/>
        </w:rPr>
        <w:t>Catherine</w:t>
      </w:r>
      <w:r w:rsidRPr="00AE1D36">
        <w:rPr>
          <w:rFonts w:cs="Times New Roman"/>
          <w:szCs w:val="28"/>
        </w:rPr>
        <w:t xml:space="preserve"> Oh, no</w:t>
      </w:r>
      <w:r w:rsidR="00E04635">
        <w:rPr>
          <w:rFonts w:cs="Times New Roman"/>
          <w:szCs w:val="28"/>
        </w:rPr>
        <w:t xml:space="preserve"> …</w:t>
      </w:r>
      <w:r w:rsidRPr="00AE1D36">
        <w:rPr>
          <w:rFonts w:cs="Times New Roman"/>
          <w:szCs w:val="28"/>
        </w:rPr>
        <w:t xml:space="preserve"> we never talk about the empty place.</w:t>
      </w:r>
    </w:p>
    <w:p w14:paraId="1F3B5C2E" w14:textId="77777777" w:rsidR="00E04635" w:rsidRDefault="00AE1D36" w:rsidP="00AE1D36">
      <w:pPr>
        <w:rPr>
          <w:rFonts w:cs="Times New Roman"/>
          <w:szCs w:val="28"/>
        </w:rPr>
      </w:pPr>
      <w:r w:rsidRPr="00112E56">
        <w:rPr>
          <w:rFonts w:cs="Times New Roman"/>
          <w:b/>
          <w:bCs/>
          <w:szCs w:val="28"/>
        </w:rPr>
        <w:t>Rob</w:t>
      </w:r>
      <w:r w:rsidRPr="00AE1D36">
        <w:rPr>
          <w:rFonts w:cs="Times New Roman"/>
          <w:szCs w:val="28"/>
        </w:rPr>
        <w:t xml:space="preserve"> The empty place? What do you mean? </w:t>
      </w:r>
    </w:p>
    <w:p w14:paraId="0A0F274F" w14:textId="6DC0F9C8" w:rsidR="00AE1D36" w:rsidRPr="00AE1D36" w:rsidRDefault="00AE1D36" w:rsidP="00AE1D36">
      <w:pPr>
        <w:rPr>
          <w:rFonts w:cs="Times New Roman"/>
          <w:szCs w:val="28"/>
        </w:rPr>
      </w:pPr>
      <w:r w:rsidRPr="00112E56">
        <w:rPr>
          <w:rFonts w:cs="Times New Roman"/>
          <w:b/>
          <w:bCs/>
          <w:szCs w:val="28"/>
        </w:rPr>
        <w:t>Catherine</w:t>
      </w:r>
      <w:r w:rsidRPr="00AE1D36">
        <w:rPr>
          <w:rFonts w:cs="Times New Roman"/>
          <w:szCs w:val="28"/>
        </w:rPr>
        <w:t xml:space="preserve"> Well, that used to be my father's place.</w:t>
      </w:r>
    </w:p>
    <w:p w14:paraId="4538DBE2" w14:textId="77777777" w:rsidR="00AE1D36" w:rsidRPr="00AE1D36" w:rsidRDefault="00AE1D36" w:rsidP="00AE1D36">
      <w:pPr>
        <w:rPr>
          <w:rFonts w:cs="Times New Roman"/>
          <w:szCs w:val="28"/>
        </w:rPr>
      </w:pPr>
      <w:r w:rsidRPr="00112E56">
        <w:rPr>
          <w:rFonts w:cs="Times New Roman"/>
          <w:b/>
          <w:bCs/>
          <w:szCs w:val="28"/>
        </w:rPr>
        <w:t>Rob</w:t>
      </w:r>
      <w:r w:rsidRPr="00AE1D36">
        <w:rPr>
          <w:rFonts w:cs="Times New Roman"/>
          <w:szCs w:val="28"/>
        </w:rPr>
        <w:t xml:space="preserve"> 'Used to be?' I don't understand.</w:t>
      </w:r>
    </w:p>
    <w:p w14:paraId="424BB442" w14:textId="0F08FEAE" w:rsidR="00AE1D36" w:rsidRDefault="00AE1D36" w:rsidP="00AE1D36">
      <w:pPr>
        <w:rPr>
          <w:rFonts w:cs="Times New Roman"/>
          <w:szCs w:val="28"/>
        </w:rPr>
      </w:pPr>
      <w:r w:rsidRPr="00112E56">
        <w:rPr>
          <w:rFonts w:cs="Times New Roman"/>
          <w:b/>
          <w:bCs/>
          <w:szCs w:val="28"/>
        </w:rPr>
        <w:t>Catherine</w:t>
      </w:r>
      <w:r w:rsidRPr="00AE1D36">
        <w:rPr>
          <w:rFonts w:cs="Times New Roman"/>
          <w:szCs w:val="28"/>
        </w:rPr>
        <w:t xml:space="preserve"> My father was a fisherman. Three years ago he went</w:t>
      </w:r>
      <w:r w:rsidR="00E04635">
        <w:rPr>
          <w:rFonts w:cs="Times New Roman"/>
          <w:szCs w:val="28"/>
        </w:rPr>
        <w:t xml:space="preserve"> </w:t>
      </w:r>
      <w:r w:rsidRPr="00AE1D36">
        <w:rPr>
          <w:rFonts w:cs="Times New Roman"/>
          <w:szCs w:val="28"/>
        </w:rPr>
        <w:t>out in his boat, and he never returned.</w:t>
      </w:r>
    </w:p>
    <w:p w14:paraId="4EB1D481" w14:textId="77777777" w:rsidR="00AE1D36" w:rsidRPr="00AE1D36" w:rsidRDefault="00AE1D36" w:rsidP="00AE1D36">
      <w:pPr>
        <w:rPr>
          <w:rFonts w:cs="Times New Roman"/>
          <w:szCs w:val="28"/>
        </w:rPr>
      </w:pPr>
      <w:r w:rsidRPr="0096438D">
        <w:rPr>
          <w:rFonts w:cs="Times New Roman"/>
          <w:b/>
          <w:bCs/>
          <w:szCs w:val="28"/>
        </w:rPr>
        <w:t>Rob</w:t>
      </w:r>
      <w:r w:rsidRPr="00AE1D36">
        <w:rPr>
          <w:rFonts w:cs="Times New Roman"/>
          <w:szCs w:val="28"/>
        </w:rPr>
        <w:t xml:space="preserve"> What happened to him?</w:t>
      </w:r>
    </w:p>
    <w:p w14:paraId="7A8E038B" w14:textId="5A8DFEB3" w:rsidR="00AE1D36" w:rsidRPr="00AE1D36" w:rsidRDefault="00AE1D36" w:rsidP="00AE1D36">
      <w:pPr>
        <w:rPr>
          <w:rFonts w:cs="Times New Roman"/>
          <w:szCs w:val="28"/>
        </w:rPr>
      </w:pPr>
      <w:r w:rsidRPr="0096438D">
        <w:rPr>
          <w:rFonts w:cs="Times New Roman"/>
          <w:b/>
          <w:bCs/>
          <w:szCs w:val="28"/>
        </w:rPr>
        <w:t>Catherine</w:t>
      </w:r>
      <w:r w:rsidRPr="00AE1D36">
        <w:rPr>
          <w:rFonts w:cs="Times New Roman"/>
          <w:szCs w:val="28"/>
        </w:rPr>
        <w:t xml:space="preserve"> Nobody knows. They searched everywhere, but they found nothing. My mother always keeps that place for him, and she makes his breakfast every morning. She thinks he'll come back. That's a photograph of him</w:t>
      </w:r>
      <w:r w:rsidR="00E04635">
        <w:rPr>
          <w:rFonts w:cs="Times New Roman"/>
          <w:szCs w:val="28"/>
        </w:rPr>
        <w:t xml:space="preserve"> …</w:t>
      </w:r>
      <w:r w:rsidRPr="00AE1D36">
        <w:rPr>
          <w:rFonts w:cs="Times New Roman"/>
          <w:szCs w:val="28"/>
        </w:rPr>
        <w:t xml:space="preserve"> over there, on the wall. My mother's been waiting for him for three years.</w:t>
      </w:r>
    </w:p>
    <w:p w14:paraId="29194221" w14:textId="77777777" w:rsidR="0076648D" w:rsidRDefault="00AE1D36" w:rsidP="00AE1D36">
      <w:pPr>
        <w:rPr>
          <w:rFonts w:cs="Times New Roman"/>
          <w:szCs w:val="28"/>
        </w:rPr>
      </w:pPr>
      <w:r w:rsidRPr="00AE1D36">
        <w:rPr>
          <w:rFonts w:cs="Times New Roman"/>
          <w:szCs w:val="28"/>
        </w:rPr>
        <w:t xml:space="preserve">Rob said nothing, but he looked very worried. </w:t>
      </w:r>
    </w:p>
    <w:p w14:paraId="3D8AC53B" w14:textId="77777777" w:rsidR="0076648D" w:rsidRDefault="00AE1D36" w:rsidP="00AE1D36">
      <w:pPr>
        <w:rPr>
          <w:rFonts w:cs="Times New Roman"/>
          <w:szCs w:val="28"/>
        </w:rPr>
      </w:pPr>
      <w:r w:rsidRPr="00AE1D36">
        <w:rPr>
          <w:rFonts w:cs="Times New Roman"/>
          <w:szCs w:val="28"/>
        </w:rPr>
        <w:t xml:space="preserve">At that moment Mrs Doone returned. </w:t>
      </w:r>
    </w:p>
    <w:p w14:paraId="6A56AC97" w14:textId="77777777" w:rsidR="0076648D" w:rsidRDefault="00AE1D36" w:rsidP="00AE1D36">
      <w:pPr>
        <w:rPr>
          <w:rFonts w:cs="Times New Roman"/>
          <w:szCs w:val="28"/>
        </w:rPr>
      </w:pPr>
      <w:r w:rsidRPr="00AE1D36">
        <w:rPr>
          <w:rFonts w:cs="Times New Roman"/>
          <w:szCs w:val="28"/>
        </w:rPr>
        <w:t xml:space="preserve">She poured four cups of tea, and put one cup in the empty place. </w:t>
      </w:r>
    </w:p>
    <w:p w14:paraId="0F4BC17F" w14:textId="77777777" w:rsidR="0076648D" w:rsidRDefault="00AE1D36" w:rsidP="00AE1D36">
      <w:pPr>
        <w:rPr>
          <w:rFonts w:cs="Times New Roman"/>
          <w:szCs w:val="28"/>
        </w:rPr>
      </w:pPr>
      <w:r w:rsidRPr="00AE1D36">
        <w:rPr>
          <w:rFonts w:cs="Times New Roman"/>
          <w:szCs w:val="28"/>
        </w:rPr>
        <w:t xml:space="preserve">Rob looked more worried and he stared at the empty chair. </w:t>
      </w:r>
    </w:p>
    <w:p w14:paraId="1B08A957" w14:textId="77777777" w:rsidR="0076648D" w:rsidRDefault="00AE1D36" w:rsidP="00AE1D36">
      <w:pPr>
        <w:rPr>
          <w:rFonts w:cs="Times New Roman"/>
          <w:szCs w:val="28"/>
        </w:rPr>
      </w:pPr>
      <w:r w:rsidRPr="00AE1D36">
        <w:rPr>
          <w:rFonts w:cs="Times New Roman"/>
          <w:szCs w:val="28"/>
        </w:rPr>
        <w:t xml:space="preserve">Suddenly, he heard footsteps outside the door and a tall man, with a black beard, walked into the room. </w:t>
      </w:r>
    </w:p>
    <w:p w14:paraId="7A42FA39" w14:textId="77777777" w:rsidR="0076648D" w:rsidRDefault="00AE1D36" w:rsidP="00AE1D36">
      <w:pPr>
        <w:rPr>
          <w:rFonts w:cs="Times New Roman"/>
          <w:szCs w:val="28"/>
        </w:rPr>
      </w:pPr>
      <w:r w:rsidRPr="00AE1D36">
        <w:rPr>
          <w:rFonts w:cs="Times New Roman"/>
          <w:szCs w:val="28"/>
        </w:rPr>
        <w:t xml:space="preserve">Rob looked terrified. </w:t>
      </w:r>
    </w:p>
    <w:p w14:paraId="1834B006" w14:textId="77777777" w:rsidR="0076648D" w:rsidRDefault="00AE1D36" w:rsidP="00AE1D36">
      <w:pPr>
        <w:rPr>
          <w:rFonts w:cs="Times New Roman"/>
          <w:szCs w:val="28"/>
        </w:rPr>
      </w:pPr>
      <w:r w:rsidRPr="00AE1D36">
        <w:rPr>
          <w:rFonts w:cs="Times New Roman"/>
          <w:szCs w:val="28"/>
        </w:rPr>
        <w:t xml:space="preserve">It was the man in the photograph! </w:t>
      </w:r>
    </w:p>
    <w:p w14:paraId="4ABDC27B" w14:textId="768645E7" w:rsidR="00AE1D36" w:rsidRDefault="00AE1D36" w:rsidP="00AE1D36">
      <w:pPr>
        <w:rPr>
          <w:rFonts w:cs="Times New Roman"/>
          <w:szCs w:val="28"/>
        </w:rPr>
      </w:pPr>
      <w:r w:rsidRPr="00AE1D36">
        <w:rPr>
          <w:rFonts w:cs="Times New Roman"/>
          <w:szCs w:val="28"/>
        </w:rPr>
        <w:t>He jumped up and ran out of the room.</w:t>
      </w:r>
    </w:p>
    <w:p w14:paraId="2AECC5C6" w14:textId="77777777" w:rsidR="0076648D" w:rsidRPr="00AE1D36" w:rsidRDefault="0076648D" w:rsidP="00AE1D36">
      <w:pPr>
        <w:rPr>
          <w:rFonts w:cs="Times New Roman"/>
          <w:szCs w:val="28"/>
        </w:rPr>
      </w:pPr>
    </w:p>
    <w:p w14:paraId="1FF23A04" w14:textId="77777777" w:rsidR="00AE1D36" w:rsidRPr="00AE1D36" w:rsidRDefault="00AE1D36" w:rsidP="00AE1D36">
      <w:pPr>
        <w:rPr>
          <w:rFonts w:cs="Times New Roman"/>
          <w:szCs w:val="28"/>
        </w:rPr>
      </w:pPr>
      <w:r w:rsidRPr="00E04635">
        <w:rPr>
          <w:rFonts w:cs="Times New Roman"/>
          <w:b/>
          <w:bCs/>
          <w:szCs w:val="28"/>
        </w:rPr>
        <w:t>Man</w:t>
      </w:r>
      <w:r w:rsidRPr="00AE1D36">
        <w:rPr>
          <w:rFonts w:cs="Times New Roman"/>
          <w:szCs w:val="28"/>
        </w:rPr>
        <w:t xml:space="preserve"> Who was that? What's the matter?</w:t>
      </w:r>
    </w:p>
    <w:p w14:paraId="4B44AA47" w14:textId="77777777" w:rsidR="00E04635" w:rsidRDefault="00AE1D36" w:rsidP="00AE1D36">
      <w:pPr>
        <w:rPr>
          <w:rFonts w:cs="Times New Roman"/>
          <w:szCs w:val="28"/>
        </w:rPr>
      </w:pPr>
      <w:r w:rsidRPr="00E04635">
        <w:rPr>
          <w:rFonts w:cs="Times New Roman"/>
          <w:b/>
          <w:bCs/>
          <w:szCs w:val="28"/>
        </w:rPr>
        <w:t>Mrs Doone</w:t>
      </w:r>
      <w:r w:rsidRPr="00AE1D36">
        <w:rPr>
          <w:rFonts w:cs="Times New Roman"/>
          <w:szCs w:val="28"/>
        </w:rPr>
        <w:t xml:space="preserve"> I don't know. I don't understand. He's a guest from London, He arrived last night while you were asleep. </w:t>
      </w:r>
    </w:p>
    <w:p w14:paraId="1C7BF207" w14:textId="1470ED1A" w:rsidR="00AE1D36" w:rsidRPr="00AE1D36" w:rsidRDefault="00AE1D36" w:rsidP="00AE1D36">
      <w:pPr>
        <w:rPr>
          <w:rFonts w:cs="Times New Roman"/>
          <w:szCs w:val="28"/>
        </w:rPr>
      </w:pPr>
      <w:r w:rsidRPr="00E04635">
        <w:rPr>
          <w:rFonts w:cs="Times New Roman"/>
          <w:b/>
          <w:bCs/>
          <w:szCs w:val="28"/>
        </w:rPr>
        <w:t>Man</w:t>
      </w:r>
      <w:r w:rsidRPr="00AE1D36">
        <w:rPr>
          <w:rFonts w:cs="Times New Roman"/>
          <w:szCs w:val="28"/>
        </w:rPr>
        <w:t xml:space="preserve"> Catherine! Do you know anything about this?</w:t>
      </w:r>
    </w:p>
    <w:p w14:paraId="66AF91AD" w14:textId="77777777" w:rsidR="00AE1D36" w:rsidRPr="00AE1D36" w:rsidRDefault="00AE1D36" w:rsidP="00AE1D36">
      <w:pPr>
        <w:rPr>
          <w:rFonts w:cs="Times New Roman"/>
          <w:szCs w:val="28"/>
        </w:rPr>
      </w:pPr>
      <w:r w:rsidRPr="00E04635">
        <w:rPr>
          <w:rFonts w:cs="Times New Roman"/>
          <w:b/>
          <w:bCs/>
          <w:szCs w:val="28"/>
        </w:rPr>
        <w:t>Catherine</w:t>
      </w:r>
      <w:r w:rsidRPr="00AE1D36">
        <w:rPr>
          <w:rFonts w:cs="Times New Roman"/>
          <w:szCs w:val="28"/>
        </w:rPr>
        <w:t xml:space="preserve"> No, I don't, father. But he's here because he's very nervous. He says he's hiding here because a tall man with a black beard is trying to kill him.</w:t>
      </w:r>
    </w:p>
    <w:p w14:paraId="11254A54" w14:textId="77777777" w:rsidR="00E04635" w:rsidRDefault="00AE1D36" w:rsidP="00AE1D36">
      <w:pPr>
        <w:rPr>
          <w:rFonts w:cs="Times New Roman"/>
          <w:szCs w:val="28"/>
        </w:rPr>
      </w:pPr>
      <w:r w:rsidRPr="00E04635">
        <w:rPr>
          <w:rFonts w:cs="Times New Roman"/>
          <w:b/>
          <w:bCs/>
          <w:szCs w:val="28"/>
        </w:rPr>
        <w:t>Man</w:t>
      </w:r>
      <w:r w:rsidRPr="00AE1D36">
        <w:rPr>
          <w:rFonts w:cs="Times New Roman"/>
          <w:szCs w:val="28"/>
        </w:rPr>
        <w:t xml:space="preserve"> Catherine, have you been telling stories again? </w:t>
      </w:r>
    </w:p>
    <w:p w14:paraId="151F2B6A" w14:textId="55833C77" w:rsidR="00AE1D36" w:rsidRDefault="00AE1D36" w:rsidP="00AE1D36">
      <w:pPr>
        <w:rPr>
          <w:rFonts w:cs="Times New Roman"/>
          <w:szCs w:val="28"/>
        </w:rPr>
      </w:pPr>
      <w:r w:rsidRPr="00E04635">
        <w:rPr>
          <w:rFonts w:cs="Times New Roman"/>
          <w:b/>
          <w:bCs/>
          <w:szCs w:val="28"/>
        </w:rPr>
        <w:t>Catherine</w:t>
      </w:r>
      <w:r w:rsidRPr="00AE1D36">
        <w:rPr>
          <w:rFonts w:cs="Times New Roman"/>
          <w:szCs w:val="28"/>
        </w:rPr>
        <w:t xml:space="preserve"> Stories, father? Me?</w:t>
      </w:r>
      <w:r w:rsidR="00205311" w:rsidRPr="00205311">
        <w:rPr>
          <w:rFonts w:cs="Times New Roman"/>
          <w:i/>
          <w:iCs/>
          <w:szCs w:val="28"/>
        </w:rPr>
        <w:t xml:space="preserve"> </w:t>
      </w:r>
      <w:r w:rsidR="00205311" w:rsidRPr="00E04635">
        <w:rPr>
          <w:rFonts w:cs="Times New Roman"/>
          <w:i/>
          <w:iCs/>
          <w:szCs w:val="28"/>
        </w:rPr>
        <w:t>(laughing)</w:t>
      </w:r>
    </w:p>
    <w:p w14:paraId="616F7FF6" w14:textId="6DB314F0" w:rsidR="00AE1D36" w:rsidRPr="00E04635" w:rsidRDefault="009A4996" w:rsidP="00E04635">
      <w:pPr>
        <w:pStyle w:val="Heading1"/>
        <w:rPr>
          <w:rFonts w:ascii="Times New Roman" w:hAnsi="Times New Roman" w:cs="Times New Roman"/>
          <w:b/>
          <w:bCs/>
          <w:sz w:val="28"/>
          <w:szCs w:val="24"/>
        </w:rPr>
      </w:pPr>
      <w:r w:rsidRPr="00E04635">
        <w:rPr>
          <w:rFonts w:ascii="Times New Roman" w:hAnsi="Times New Roman" w:cs="Times New Roman"/>
          <w:b/>
          <w:bCs/>
          <w:sz w:val="28"/>
          <w:szCs w:val="24"/>
        </w:rPr>
        <w:lastRenderedPageBreak/>
        <w:t>43</w:t>
      </w:r>
      <w:r w:rsidR="00E04635" w:rsidRPr="00E04635">
        <w:rPr>
          <w:rFonts w:ascii="Times New Roman" w:hAnsi="Times New Roman" w:cs="Times New Roman"/>
          <w:b/>
          <w:bCs/>
          <w:sz w:val="28"/>
          <w:szCs w:val="24"/>
        </w:rPr>
        <w:t xml:space="preserve"> How long? How much?</w:t>
      </w:r>
    </w:p>
    <w:p w14:paraId="013067F5" w14:textId="77777777" w:rsidR="009A4996" w:rsidRPr="009A4996" w:rsidRDefault="009A4996" w:rsidP="009A4996">
      <w:pPr>
        <w:rPr>
          <w:rFonts w:cs="Times New Roman"/>
          <w:szCs w:val="28"/>
        </w:rPr>
      </w:pPr>
      <w:r w:rsidRPr="00E04635">
        <w:rPr>
          <w:rFonts w:cs="Times New Roman"/>
          <w:b/>
          <w:bCs/>
          <w:szCs w:val="28"/>
        </w:rPr>
        <w:t>Bank Manager</w:t>
      </w:r>
      <w:r w:rsidRPr="009A4996">
        <w:rPr>
          <w:rFonts w:cs="Times New Roman"/>
          <w:szCs w:val="28"/>
        </w:rPr>
        <w:t xml:space="preserve"> Come in. You're Mr Carson, aren't you? Please sit down.</w:t>
      </w:r>
    </w:p>
    <w:p w14:paraId="563F3CD4" w14:textId="77777777" w:rsidR="009A4996" w:rsidRPr="009A4996" w:rsidRDefault="009A4996" w:rsidP="009A4996">
      <w:pPr>
        <w:rPr>
          <w:rFonts w:cs="Times New Roman"/>
          <w:szCs w:val="28"/>
        </w:rPr>
      </w:pPr>
      <w:r w:rsidRPr="00E04635">
        <w:rPr>
          <w:rFonts w:cs="Times New Roman"/>
          <w:b/>
          <w:bCs/>
          <w:szCs w:val="28"/>
        </w:rPr>
        <w:t>Mr Carson</w:t>
      </w:r>
      <w:r w:rsidRPr="009A4996">
        <w:rPr>
          <w:rFonts w:cs="Times New Roman"/>
          <w:szCs w:val="28"/>
        </w:rPr>
        <w:t xml:space="preserve"> Thank you.</w:t>
      </w:r>
    </w:p>
    <w:p w14:paraId="47D14250" w14:textId="77777777" w:rsidR="009A4996" w:rsidRPr="009A4996" w:rsidRDefault="009A4996" w:rsidP="009A4996">
      <w:pPr>
        <w:rPr>
          <w:rFonts w:cs="Times New Roman"/>
          <w:szCs w:val="28"/>
        </w:rPr>
      </w:pPr>
      <w:r w:rsidRPr="00E04635">
        <w:rPr>
          <w:rFonts w:cs="Times New Roman"/>
          <w:b/>
          <w:bCs/>
          <w:szCs w:val="28"/>
        </w:rPr>
        <w:t>Bank Manager</w:t>
      </w:r>
      <w:r w:rsidRPr="009A4996">
        <w:rPr>
          <w:rFonts w:cs="Times New Roman"/>
          <w:szCs w:val="28"/>
        </w:rPr>
        <w:t xml:space="preserve"> What can I do for you, Mr Carson?</w:t>
      </w:r>
    </w:p>
    <w:p w14:paraId="41E900A0" w14:textId="77777777" w:rsidR="009A4996" w:rsidRPr="009A4996" w:rsidRDefault="009A4996" w:rsidP="009A4996">
      <w:pPr>
        <w:rPr>
          <w:rFonts w:cs="Times New Roman"/>
          <w:szCs w:val="28"/>
        </w:rPr>
      </w:pPr>
      <w:r w:rsidRPr="00E04635">
        <w:rPr>
          <w:rFonts w:cs="Times New Roman"/>
          <w:b/>
          <w:bCs/>
          <w:szCs w:val="28"/>
        </w:rPr>
        <w:t>Mr Carson</w:t>
      </w:r>
      <w:r w:rsidRPr="009A4996">
        <w:rPr>
          <w:rFonts w:cs="Times New Roman"/>
          <w:szCs w:val="28"/>
        </w:rPr>
        <w:t xml:space="preserve"> Well, I want to borrow some money.</w:t>
      </w:r>
    </w:p>
    <w:p w14:paraId="32F5467E" w14:textId="77777777" w:rsidR="009A4996" w:rsidRPr="009A4996" w:rsidRDefault="009A4996" w:rsidP="009A4996">
      <w:pPr>
        <w:rPr>
          <w:rFonts w:cs="Times New Roman"/>
          <w:szCs w:val="28"/>
        </w:rPr>
      </w:pPr>
      <w:r w:rsidRPr="00E04635">
        <w:rPr>
          <w:rFonts w:cs="Times New Roman"/>
          <w:b/>
          <w:bCs/>
          <w:szCs w:val="28"/>
        </w:rPr>
        <w:t>Bank Manager</w:t>
      </w:r>
      <w:r w:rsidRPr="009A4996">
        <w:rPr>
          <w:rFonts w:cs="Times New Roman"/>
          <w:szCs w:val="28"/>
        </w:rPr>
        <w:t xml:space="preserve"> What for?</w:t>
      </w:r>
    </w:p>
    <w:p w14:paraId="790BE79B" w14:textId="77777777" w:rsidR="009A4996" w:rsidRPr="009A4996" w:rsidRDefault="009A4996" w:rsidP="009A4996">
      <w:pPr>
        <w:rPr>
          <w:rFonts w:cs="Times New Roman"/>
          <w:szCs w:val="28"/>
        </w:rPr>
      </w:pPr>
      <w:r w:rsidRPr="00E04635">
        <w:rPr>
          <w:rFonts w:cs="Times New Roman"/>
          <w:b/>
          <w:bCs/>
          <w:szCs w:val="28"/>
        </w:rPr>
        <w:t>Mr Carson</w:t>
      </w:r>
      <w:r w:rsidRPr="009A4996">
        <w:rPr>
          <w:rFonts w:cs="Times New Roman"/>
          <w:szCs w:val="28"/>
        </w:rPr>
        <w:t xml:space="preserve"> I want to buy a car. I've been saving for two years.</w:t>
      </w:r>
    </w:p>
    <w:p w14:paraId="0398320D" w14:textId="77777777" w:rsidR="009A4996" w:rsidRPr="009A4996" w:rsidRDefault="009A4996" w:rsidP="009A4996">
      <w:pPr>
        <w:rPr>
          <w:rFonts w:cs="Times New Roman"/>
          <w:szCs w:val="28"/>
        </w:rPr>
      </w:pPr>
      <w:r w:rsidRPr="00E04635">
        <w:rPr>
          <w:rFonts w:cs="Times New Roman"/>
          <w:b/>
          <w:bCs/>
          <w:szCs w:val="28"/>
        </w:rPr>
        <w:t>Bank Manager</w:t>
      </w:r>
      <w:r w:rsidRPr="009A4996">
        <w:rPr>
          <w:rFonts w:cs="Times New Roman"/>
          <w:szCs w:val="28"/>
        </w:rPr>
        <w:t xml:space="preserve"> Ah, how much have you saved?</w:t>
      </w:r>
    </w:p>
    <w:p w14:paraId="16E7838F" w14:textId="77777777" w:rsidR="009A4996" w:rsidRDefault="009A4996" w:rsidP="009A4996">
      <w:pPr>
        <w:rPr>
          <w:rFonts w:cs="Times New Roman"/>
          <w:szCs w:val="28"/>
        </w:rPr>
      </w:pPr>
      <w:r w:rsidRPr="00E04635">
        <w:rPr>
          <w:rFonts w:cs="Times New Roman"/>
          <w:b/>
          <w:bCs/>
          <w:szCs w:val="28"/>
        </w:rPr>
        <w:t>Mr Carson</w:t>
      </w:r>
      <w:r w:rsidRPr="009A4996">
        <w:rPr>
          <w:rFonts w:cs="Times New Roman"/>
          <w:szCs w:val="28"/>
        </w:rPr>
        <w:t xml:space="preserve"> I've saved about a thousand pounds.</w:t>
      </w:r>
    </w:p>
    <w:p w14:paraId="3D9F8DBD" w14:textId="77777777" w:rsidR="00E04635" w:rsidRPr="009A4996" w:rsidRDefault="00E04635" w:rsidP="009A4996">
      <w:pPr>
        <w:rPr>
          <w:rFonts w:cs="Times New Roman"/>
          <w:szCs w:val="28"/>
        </w:rPr>
      </w:pPr>
    </w:p>
    <w:p w14:paraId="2E0B1212" w14:textId="77777777" w:rsidR="009A4996" w:rsidRPr="009A4996" w:rsidRDefault="009A4996" w:rsidP="009A4996">
      <w:pPr>
        <w:rPr>
          <w:rFonts w:cs="Times New Roman"/>
          <w:szCs w:val="28"/>
        </w:rPr>
      </w:pPr>
      <w:r w:rsidRPr="00E04635">
        <w:rPr>
          <w:rFonts w:cs="Times New Roman"/>
          <w:b/>
          <w:bCs/>
          <w:szCs w:val="28"/>
        </w:rPr>
        <w:t>Judith</w:t>
      </w:r>
      <w:r w:rsidRPr="009A4996">
        <w:rPr>
          <w:rFonts w:cs="Times New Roman"/>
          <w:szCs w:val="28"/>
        </w:rPr>
        <w:t xml:space="preserve"> What are you reading?</w:t>
      </w:r>
    </w:p>
    <w:p w14:paraId="7EACC29B" w14:textId="77777777" w:rsidR="009A4996" w:rsidRPr="009A4996" w:rsidRDefault="009A4996" w:rsidP="009A4996">
      <w:pPr>
        <w:rPr>
          <w:rFonts w:cs="Times New Roman"/>
          <w:szCs w:val="28"/>
        </w:rPr>
      </w:pPr>
      <w:r w:rsidRPr="00E04635">
        <w:rPr>
          <w:rFonts w:cs="Times New Roman"/>
          <w:b/>
          <w:bCs/>
          <w:szCs w:val="28"/>
        </w:rPr>
        <w:t>Maureen</w:t>
      </w:r>
      <w:r w:rsidRPr="009A4996">
        <w:rPr>
          <w:rFonts w:cs="Times New Roman"/>
          <w:szCs w:val="28"/>
        </w:rPr>
        <w:t xml:space="preserve"> </w:t>
      </w:r>
      <w:r w:rsidRPr="00E04635">
        <w:rPr>
          <w:rFonts w:cs="Times New Roman"/>
          <w:i/>
          <w:iCs/>
          <w:szCs w:val="28"/>
        </w:rPr>
        <w:t>The Godfather.</w:t>
      </w:r>
      <w:r w:rsidRPr="009A4996">
        <w:rPr>
          <w:rFonts w:cs="Times New Roman"/>
          <w:szCs w:val="28"/>
        </w:rPr>
        <w:t xml:space="preserve"> It's about the Mafia in America. John told me to read it.</w:t>
      </w:r>
    </w:p>
    <w:p w14:paraId="1708D43C" w14:textId="77777777" w:rsidR="009A4996" w:rsidRPr="009A4996" w:rsidRDefault="009A4996" w:rsidP="009A4996">
      <w:pPr>
        <w:rPr>
          <w:rFonts w:cs="Times New Roman"/>
          <w:szCs w:val="28"/>
        </w:rPr>
      </w:pPr>
      <w:r w:rsidRPr="00E04635">
        <w:rPr>
          <w:rFonts w:cs="Times New Roman"/>
          <w:b/>
          <w:bCs/>
          <w:szCs w:val="28"/>
        </w:rPr>
        <w:t>Judith</w:t>
      </w:r>
      <w:r w:rsidRPr="009A4996">
        <w:rPr>
          <w:rFonts w:cs="Times New Roman"/>
          <w:szCs w:val="28"/>
        </w:rPr>
        <w:t xml:space="preserve"> It's a very long book.</w:t>
      </w:r>
    </w:p>
    <w:p w14:paraId="741808EA" w14:textId="77777777" w:rsidR="009A4996" w:rsidRPr="009A4996" w:rsidRDefault="009A4996" w:rsidP="009A4996">
      <w:pPr>
        <w:rPr>
          <w:rFonts w:cs="Times New Roman"/>
          <w:szCs w:val="28"/>
        </w:rPr>
      </w:pPr>
      <w:r w:rsidRPr="00E04635">
        <w:rPr>
          <w:rFonts w:cs="Times New Roman"/>
          <w:b/>
          <w:bCs/>
          <w:szCs w:val="28"/>
        </w:rPr>
        <w:t>Maureen</w:t>
      </w:r>
      <w:r w:rsidRPr="009A4996">
        <w:rPr>
          <w:rFonts w:cs="Times New Roman"/>
          <w:szCs w:val="28"/>
        </w:rPr>
        <w:t xml:space="preserve"> I know. I've been reading it for a month, and I haven't finished it yet!</w:t>
      </w:r>
    </w:p>
    <w:p w14:paraId="09C31015" w14:textId="77777777" w:rsidR="00E04635" w:rsidRDefault="009A4996" w:rsidP="009A4996">
      <w:pPr>
        <w:rPr>
          <w:rFonts w:cs="Times New Roman"/>
          <w:szCs w:val="28"/>
        </w:rPr>
      </w:pPr>
      <w:r w:rsidRPr="00E04635">
        <w:rPr>
          <w:rFonts w:cs="Times New Roman"/>
          <w:b/>
          <w:bCs/>
          <w:szCs w:val="28"/>
        </w:rPr>
        <w:t>Judith</w:t>
      </w:r>
      <w:r w:rsidRPr="009A4996">
        <w:rPr>
          <w:rFonts w:cs="Times New Roman"/>
          <w:szCs w:val="28"/>
        </w:rPr>
        <w:t xml:space="preserve"> How many pages have you read? </w:t>
      </w:r>
    </w:p>
    <w:p w14:paraId="779E6367" w14:textId="64B83480" w:rsidR="009A4996" w:rsidRPr="009A4996" w:rsidRDefault="009A4996" w:rsidP="009A4996">
      <w:pPr>
        <w:rPr>
          <w:rFonts w:cs="Times New Roman"/>
          <w:szCs w:val="28"/>
        </w:rPr>
      </w:pPr>
      <w:r w:rsidRPr="00E04635">
        <w:rPr>
          <w:rFonts w:cs="Times New Roman"/>
          <w:b/>
          <w:bCs/>
          <w:szCs w:val="28"/>
        </w:rPr>
        <w:t>Maureen</w:t>
      </w:r>
      <w:r w:rsidRPr="009A4996">
        <w:rPr>
          <w:rFonts w:cs="Times New Roman"/>
          <w:szCs w:val="28"/>
        </w:rPr>
        <w:t xml:space="preserve"> About 400. I don't like long books.</w:t>
      </w:r>
    </w:p>
    <w:p w14:paraId="1AA02EA1" w14:textId="635A5F9C" w:rsidR="009A4996" w:rsidRDefault="009A4996" w:rsidP="009A4996">
      <w:pPr>
        <w:rPr>
          <w:rFonts w:cs="Times New Roman"/>
          <w:szCs w:val="28"/>
        </w:rPr>
      </w:pPr>
      <w:r w:rsidRPr="00E04635">
        <w:rPr>
          <w:rFonts w:cs="Times New Roman"/>
          <w:b/>
          <w:bCs/>
          <w:szCs w:val="28"/>
        </w:rPr>
        <w:t>Judith</w:t>
      </w:r>
      <w:r w:rsidRPr="009A4996">
        <w:rPr>
          <w:rFonts w:cs="Times New Roman"/>
          <w:szCs w:val="28"/>
        </w:rPr>
        <w:t xml:space="preserve"> Neither do I!</w:t>
      </w:r>
    </w:p>
    <w:p w14:paraId="6978A607" w14:textId="77777777" w:rsidR="00E04635" w:rsidRDefault="00E04635" w:rsidP="009A4996">
      <w:pPr>
        <w:rPr>
          <w:rFonts w:cs="Times New Roman"/>
          <w:szCs w:val="28"/>
        </w:rPr>
      </w:pPr>
    </w:p>
    <w:p w14:paraId="203D619F" w14:textId="77777777" w:rsidR="009A4996" w:rsidRPr="009A4996" w:rsidRDefault="009A4996" w:rsidP="009A4996">
      <w:pPr>
        <w:rPr>
          <w:rFonts w:cs="Times New Roman"/>
          <w:szCs w:val="28"/>
        </w:rPr>
      </w:pPr>
      <w:r w:rsidRPr="00E04635">
        <w:rPr>
          <w:rFonts w:cs="Times New Roman"/>
          <w:b/>
          <w:bCs/>
          <w:szCs w:val="28"/>
        </w:rPr>
        <w:t xml:space="preserve">Attendant </w:t>
      </w:r>
      <w:r w:rsidRPr="009A4996">
        <w:rPr>
          <w:rFonts w:cs="Times New Roman"/>
          <w:szCs w:val="28"/>
        </w:rPr>
        <w:t>Petrol, sir?</w:t>
      </w:r>
    </w:p>
    <w:p w14:paraId="03C5F77F" w14:textId="77777777" w:rsidR="00E04635" w:rsidRDefault="009A4996" w:rsidP="009A4996">
      <w:pPr>
        <w:rPr>
          <w:rFonts w:cs="Times New Roman"/>
          <w:szCs w:val="28"/>
        </w:rPr>
      </w:pPr>
      <w:r w:rsidRPr="00E04635">
        <w:rPr>
          <w:rFonts w:cs="Times New Roman"/>
          <w:b/>
          <w:bCs/>
          <w:szCs w:val="28"/>
        </w:rPr>
        <w:t>Motorist</w:t>
      </w:r>
      <w:r w:rsidRPr="009A4996">
        <w:rPr>
          <w:rFonts w:cs="Times New Roman"/>
          <w:szCs w:val="28"/>
        </w:rPr>
        <w:t xml:space="preserve"> Please</w:t>
      </w:r>
      <w:r w:rsidR="00E04635">
        <w:rPr>
          <w:rFonts w:cs="Times New Roman"/>
          <w:szCs w:val="28"/>
        </w:rPr>
        <w:t xml:space="preserve"> …</w:t>
      </w:r>
      <w:r w:rsidRPr="009A4996">
        <w:rPr>
          <w:rFonts w:cs="Times New Roman"/>
          <w:szCs w:val="28"/>
        </w:rPr>
        <w:t xml:space="preserve"> fill it up. </w:t>
      </w:r>
    </w:p>
    <w:p w14:paraId="63024C07" w14:textId="423B9B6A" w:rsidR="009A4996" w:rsidRPr="009A4996" w:rsidRDefault="009A4996" w:rsidP="009A4996">
      <w:pPr>
        <w:rPr>
          <w:rFonts w:cs="Times New Roman"/>
          <w:szCs w:val="28"/>
        </w:rPr>
      </w:pPr>
      <w:r w:rsidRPr="00E04635">
        <w:rPr>
          <w:rFonts w:cs="Times New Roman"/>
          <w:b/>
          <w:bCs/>
          <w:szCs w:val="28"/>
        </w:rPr>
        <w:t>Attendant</w:t>
      </w:r>
      <w:r w:rsidRPr="009A4996">
        <w:rPr>
          <w:rFonts w:cs="Times New Roman"/>
          <w:szCs w:val="28"/>
        </w:rPr>
        <w:t xml:space="preserve"> Which grade?</w:t>
      </w:r>
    </w:p>
    <w:p w14:paraId="26E74538" w14:textId="77777777" w:rsidR="009A4996" w:rsidRPr="009A4996" w:rsidRDefault="009A4996" w:rsidP="009A4996">
      <w:pPr>
        <w:rPr>
          <w:rFonts w:cs="Times New Roman"/>
          <w:szCs w:val="28"/>
        </w:rPr>
      </w:pPr>
      <w:r w:rsidRPr="00E04635">
        <w:rPr>
          <w:rFonts w:cs="Times New Roman"/>
          <w:b/>
          <w:bCs/>
          <w:szCs w:val="28"/>
        </w:rPr>
        <w:t>Motorist</w:t>
      </w:r>
      <w:r w:rsidRPr="009A4996">
        <w:rPr>
          <w:rFonts w:cs="Times New Roman"/>
          <w:szCs w:val="28"/>
        </w:rPr>
        <w:t xml:space="preserve"> Four star. It's nearly empty. I've been driving all day.</w:t>
      </w:r>
    </w:p>
    <w:p w14:paraId="58444C45" w14:textId="77777777" w:rsidR="009A4996" w:rsidRPr="009A4996" w:rsidRDefault="009A4996" w:rsidP="009A4996">
      <w:pPr>
        <w:rPr>
          <w:rFonts w:cs="Times New Roman"/>
          <w:szCs w:val="28"/>
        </w:rPr>
      </w:pPr>
      <w:r w:rsidRPr="00E04635">
        <w:rPr>
          <w:rFonts w:cs="Times New Roman"/>
          <w:b/>
          <w:bCs/>
          <w:szCs w:val="28"/>
        </w:rPr>
        <w:t xml:space="preserve">Attendant </w:t>
      </w:r>
      <w:r w:rsidRPr="009A4996">
        <w:rPr>
          <w:rFonts w:cs="Times New Roman"/>
          <w:szCs w:val="28"/>
        </w:rPr>
        <w:t>Oh, how far have you driven?</w:t>
      </w:r>
    </w:p>
    <w:p w14:paraId="52F8E09F" w14:textId="77777777" w:rsidR="009A4996" w:rsidRPr="009A4996" w:rsidRDefault="009A4996" w:rsidP="009A4996">
      <w:pPr>
        <w:rPr>
          <w:rFonts w:cs="Times New Roman"/>
          <w:szCs w:val="28"/>
        </w:rPr>
      </w:pPr>
      <w:r w:rsidRPr="00E04635">
        <w:rPr>
          <w:rFonts w:cs="Times New Roman"/>
          <w:b/>
          <w:bCs/>
          <w:szCs w:val="28"/>
        </w:rPr>
        <w:t xml:space="preserve">Motorist </w:t>
      </w:r>
      <w:r w:rsidRPr="009A4996">
        <w:rPr>
          <w:rFonts w:cs="Times New Roman"/>
          <w:szCs w:val="28"/>
        </w:rPr>
        <w:t>About 400 miles. I've driven from Scotland.</w:t>
      </w:r>
    </w:p>
    <w:p w14:paraId="6F56774D" w14:textId="77777777" w:rsidR="009A4996" w:rsidRPr="009A4996" w:rsidRDefault="009A4996" w:rsidP="009A4996">
      <w:pPr>
        <w:rPr>
          <w:rFonts w:cs="Times New Roman"/>
          <w:szCs w:val="28"/>
        </w:rPr>
      </w:pPr>
      <w:r w:rsidRPr="00E04635">
        <w:rPr>
          <w:rFonts w:cs="Times New Roman"/>
          <w:b/>
          <w:bCs/>
          <w:szCs w:val="28"/>
        </w:rPr>
        <w:t>Attendant</w:t>
      </w:r>
      <w:r w:rsidRPr="009A4996">
        <w:rPr>
          <w:rFonts w:cs="Times New Roman"/>
          <w:szCs w:val="28"/>
        </w:rPr>
        <w:t xml:space="preserve"> Oh, that's a long way. Shall I check the oil and water?</w:t>
      </w:r>
    </w:p>
    <w:p w14:paraId="1D610D54" w14:textId="77777777" w:rsidR="009A4996" w:rsidRDefault="009A4996" w:rsidP="009A4996">
      <w:pPr>
        <w:rPr>
          <w:rFonts w:cs="Times New Roman"/>
          <w:szCs w:val="28"/>
        </w:rPr>
      </w:pPr>
      <w:r w:rsidRPr="00E04635">
        <w:rPr>
          <w:rFonts w:cs="Times New Roman"/>
          <w:b/>
          <w:bCs/>
          <w:szCs w:val="28"/>
        </w:rPr>
        <w:t xml:space="preserve">Motorist </w:t>
      </w:r>
      <w:r w:rsidRPr="009A4996">
        <w:rPr>
          <w:rFonts w:cs="Times New Roman"/>
          <w:szCs w:val="28"/>
        </w:rPr>
        <w:t>Please.</w:t>
      </w:r>
    </w:p>
    <w:p w14:paraId="10378DBB" w14:textId="77777777" w:rsidR="00E04635" w:rsidRPr="009A4996" w:rsidRDefault="00E04635" w:rsidP="009A4996">
      <w:pPr>
        <w:rPr>
          <w:rFonts w:cs="Times New Roman"/>
          <w:szCs w:val="28"/>
        </w:rPr>
      </w:pPr>
    </w:p>
    <w:p w14:paraId="5FE12441" w14:textId="77777777" w:rsidR="003751E6" w:rsidRDefault="009A4996" w:rsidP="009A4996">
      <w:pPr>
        <w:rPr>
          <w:rFonts w:cs="Times New Roman"/>
          <w:szCs w:val="28"/>
        </w:rPr>
      </w:pPr>
      <w:r w:rsidRPr="003751E6">
        <w:rPr>
          <w:rFonts w:cs="Times New Roman"/>
          <w:b/>
          <w:bCs/>
          <w:szCs w:val="28"/>
        </w:rPr>
        <w:t>Karen</w:t>
      </w:r>
      <w:r w:rsidRPr="009A4996">
        <w:rPr>
          <w:rFonts w:cs="Times New Roman"/>
          <w:szCs w:val="28"/>
        </w:rPr>
        <w:t xml:space="preserve"> Hello, Jenny. Are you still working? It's time for lunch. </w:t>
      </w:r>
    </w:p>
    <w:p w14:paraId="7E03F98C" w14:textId="2D437732" w:rsidR="009A4996" w:rsidRPr="009A4996" w:rsidRDefault="009A4996" w:rsidP="009A4996">
      <w:pPr>
        <w:rPr>
          <w:rFonts w:cs="Times New Roman"/>
          <w:szCs w:val="28"/>
        </w:rPr>
      </w:pPr>
      <w:r w:rsidRPr="003751E6">
        <w:rPr>
          <w:rFonts w:cs="Times New Roman"/>
          <w:b/>
          <w:bCs/>
          <w:szCs w:val="28"/>
        </w:rPr>
        <w:lastRenderedPageBreak/>
        <w:t>Jenny</w:t>
      </w:r>
      <w:r w:rsidRPr="009A4996">
        <w:rPr>
          <w:rFonts w:cs="Times New Roman"/>
          <w:szCs w:val="28"/>
        </w:rPr>
        <w:t xml:space="preserve"> I know. But I haven't finished</w:t>
      </w:r>
      <w:r w:rsidR="00E04635">
        <w:rPr>
          <w:rFonts w:cs="Times New Roman"/>
          <w:szCs w:val="28"/>
        </w:rPr>
        <w:t xml:space="preserve"> </w:t>
      </w:r>
      <w:r w:rsidRPr="009A4996">
        <w:rPr>
          <w:rFonts w:cs="Times New Roman"/>
          <w:szCs w:val="28"/>
        </w:rPr>
        <w:t>these letters yet. They're important.</w:t>
      </w:r>
      <w:r w:rsidR="003751E6">
        <w:rPr>
          <w:rFonts w:cs="Times New Roman"/>
          <w:szCs w:val="28"/>
        </w:rPr>
        <w:t xml:space="preserve"> </w:t>
      </w:r>
      <w:r w:rsidRPr="009A4996">
        <w:rPr>
          <w:rFonts w:cs="Times New Roman"/>
          <w:szCs w:val="28"/>
        </w:rPr>
        <w:t>Mr Power wants them this afternoon.</w:t>
      </w:r>
    </w:p>
    <w:p w14:paraId="27F90F02" w14:textId="77777777" w:rsidR="009A4996" w:rsidRPr="009A4996" w:rsidRDefault="009A4996" w:rsidP="009A4996">
      <w:pPr>
        <w:rPr>
          <w:rFonts w:cs="Times New Roman"/>
          <w:szCs w:val="28"/>
        </w:rPr>
      </w:pPr>
      <w:r w:rsidRPr="003751E6">
        <w:rPr>
          <w:rFonts w:cs="Times New Roman"/>
          <w:b/>
          <w:bCs/>
          <w:szCs w:val="28"/>
        </w:rPr>
        <w:t>Karen</w:t>
      </w:r>
      <w:r w:rsidRPr="009A4996">
        <w:rPr>
          <w:rFonts w:cs="Times New Roman"/>
          <w:szCs w:val="28"/>
        </w:rPr>
        <w:t xml:space="preserve"> How long have you been typing?</w:t>
      </w:r>
    </w:p>
    <w:p w14:paraId="532AC402" w14:textId="77777777" w:rsidR="009A4996" w:rsidRPr="009A4996" w:rsidRDefault="009A4996" w:rsidP="009A4996">
      <w:pPr>
        <w:rPr>
          <w:rFonts w:cs="Times New Roman"/>
          <w:szCs w:val="28"/>
        </w:rPr>
      </w:pPr>
      <w:r w:rsidRPr="003751E6">
        <w:rPr>
          <w:rFonts w:cs="Times New Roman"/>
          <w:b/>
          <w:bCs/>
          <w:szCs w:val="28"/>
        </w:rPr>
        <w:t>Jenny</w:t>
      </w:r>
      <w:r w:rsidRPr="009A4996">
        <w:rPr>
          <w:rFonts w:cs="Times New Roman"/>
          <w:szCs w:val="28"/>
        </w:rPr>
        <w:t xml:space="preserve"> Since nine o'clock. I didn't stop for coffee.</w:t>
      </w:r>
    </w:p>
    <w:p w14:paraId="7C8D8D16" w14:textId="77777777" w:rsidR="009A4996" w:rsidRPr="009A4996" w:rsidRDefault="009A4996" w:rsidP="009A4996">
      <w:pPr>
        <w:rPr>
          <w:rFonts w:cs="Times New Roman"/>
          <w:szCs w:val="28"/>
        </w:rPr>
      </w:pPr>
      <w:r w:rsidRPr="003751E6">
        <w:rPr>
          <w:rFonts w:cs="Times New Roman"/>
          <w:b/>
          <w:bCs/>
          <w:szCs w:val="28"/>
        </w:rPr>
        <w:t>Karen</w:t>
      </w:r>
      <w:r w:rsidRPr="009A4996">
        <w:rPr>
          <w:rFonts w:cs="Times New Roman"/>
          <w:szCs w:val="28"/>
        </w:rPr>
        <w:t xml:space="preserve"> How many have you done?</w:t>
      </w:r>
    </w:p>
    <w:p w14:paraId="5BDD9164" w14:textId="77777777" w:rsidR="009A4996" w:rsidRPr="009A4996" w:rsidRDefault="009A4996" w:rsidP="009A4996">
      <w:pPr>
        <w:rPr>
          <w:rFonts w:cs="Times New Roman"/>
          <w:szCs w:val="28"/>
        </w:rPr>
      </w:pPr>
      <w:r w:rsidRPr="003751E6">
        <w:rPr>
          <w:rFonts w:cs="Times New Roman"/>
          <w:b/>
          <w:bCs/>
          <w:szCs w:val="28"/>
        </w:rPr>
        <w:t>Jenny</w:t>
      </w:r>
      <w:r w:rsidRPr="009A4996">
        <w:rPr>
          <w:rFonts w:cs="Times New Roman"/>
          <w:szCs w:val="28"/>
        </w:rPr>
        <w:t xml:space="preserve"> Most of them. There are only two left.</w:t>
      </w:r>
    </w:p>
    <w:p w14:paraId="7B92E7CC" w14:textId="77777777" w:rsidR="009A4996" w:rsidRPr="009A4996" w:rsidRDefault="009A4996" w:rsidP="009A4996">
      <w:pPr>
        <w:rPr>
          <w:rFonts w:cs="Times New Roman"/>
          <w:szCs w:val="28"/>
        </w:rPr>
      </w:pPr>
      <w:r w:rsidRPr="003751E6">
        <w:rPr>
          <w:rFonts w:cs="Times New Roman"/>
          <w:b/>
          <w:bCs/>
          <w:szCs w:val="28"/>
        </w:rPr>
        <w:t xml:space="preserve">Karen </w:t>
      </w:r>
      <w:r w:rsidRPr="009A4996">
        <w:rPr>
          <w:rFonts w:cs="Times New Roman"/>
          <w:szCs w:val="28"/>
        </w:rPr>
        <w:t>Well, do them after lunch.</w:t>
      </w:r>
    </w:p>
    <w:p w14:paraId="1543A258" w14:textId="77777777" w:rsidR="003751E6" w:rsidRDefault="009A4996" w:rsidP="009A4996">
      <w:pPr>
        <w:rPr>
          <w:rFonts w:cs="Times New Roman"/>
          <w:szCs w:val="28"/>
        </w:rPr>
      </w:pPr>
      <w:r w:rsidRPr="003751E6">
        <w:rPr>
          <w:rFonts w:cs="Times New Roman"/>
          <w:b/>
          <w:bCs/>
          <w:szCs w:val="28"/>
        </w:rPr>
        <w:t>Jenny</w:t>
      </w:r>
      <w:r w:rsidRPr="009A4996">
        <w:rPr>
          <w:rFonts w:cs="Times New Roman"/>
          <w:szCs w:val="28"/>
        </w:rPr>
        <w:t xml:space="preserve"> No. I'll do them now. </w:t>
      </w:r>
    </w:p>
    <w:p w14:paraId="23BD1AA5" w14:textId="10407E8D" w:rsidR="009A4996" w:rsidRDefault="009A4996" w:rsidP="009A4996">
      <w:pPr>
        <w:rPr>
          <w:rFonts w:cs="Times New Roman"/>
          <w:szCs w:val="28"/>
        </w:rPr>
      </w:pPr>
      <w:r w:rsidRPr="003751E6">
        <w:rPr>
          <w:rFonts w:cs="Times New Roman"/>
          <w:b/>
          <w:bCs/>
          <w:szCs w:val="28"/>
        </w:rPr>
        <w:t>Karen</w:t>
      </w:r>
      <w:r w:rsidRPr="009A4996">
        <w:rPr>
          <w:rFonts w:cs="Times New Roman"/>
          <w:szCs w:val="28"/>
        </w:rPr>
        <w:t xml:space="preserve"> O.K. See you this afternoon.</w:t>
      </w:r>
    </w:p>
    <w:p w14:paraId="3241CCF0" w14:textId="3A62237B" w:rsidR="009A4996" w:rsidRPr="003751E6" w:rsidRDefault="00D37E7E" w:rsidP="003751E6">
      <w:pPr>
        <w:pStyle w:val="Heading1"/>
        <w:rPr>
          <w:rFonts w:ascii="Times New Roman" w:hAnsi="Times New Roman" w:cs="Times New Roman"/>
          <w:b/>
          <w:bCs/>
          <w:sz w:val="28"/>
          <w:szCs w:val="24"/>
        </w:rPr>
      </w:pPr>
      <w:r w:rsidRPr="003751E6">
        <w:rPr>
          <w:rFonts w:ascii="Times New Roman" w:hAnsi="Times New Roman" w:cs="Times New Roman"/>
          <w:b/>
          <w:bCs/>
          <w:sz w:val="28"/>
          <w:szCs w:val="24"/>
        </w:rPr>
        <w:t>44</w:t>
      </w:r>
      <w:r w:rsidR="003751E6" w:rsidRPr="003751E6">
        <w:rPr>
          <w:rFonts w:ascii="Times New Roman" w:hAnsi="Times New Roman" w:cs="Times New Roman"/>
          <w:b/>
          <w:bCs/>
          <w:sz w:val="28"/>
          <w:szCs w:val="24"/>
        </w:rPr>
        <w:t xml:space="preserve"> Look!</w:t>
      </w:r>
    </w:p>
    <w:p w14:paraId="79D42086" w14:textId="77777777" w:rsidR="00D37E7E" w:rsidRPr="00D37E7E" w:rsidRDefault="00D37E7E" w:rsidP="00D37E7E">
      <w:pPr>
        <w:rPr>
          <w:rFonts w:cs="Times New Roman"/>
          <w:szCs w:val="28"/>
        </w:rPr>
      </w:pPr>
      <w:r w:rsidRPr="00D37E7E">
        <w:rPr>
          <w:rFonts w:cs="Times New Roman"/>
          <w:szCs w:val="28"/>
        </w:rPr>
        <w:t>Nick Owen is a guide for Britannia tours. Some new tourists have just arrived in Exmouth. He's showing them around the town.</w:t>
      </w:r>
    </w:p>
    <w:p w14:paraId="7F80D4A4" w14:textId="52B65480" w:rsidR="00D37E7E" w:rsidRPr="00D37E7E" w:rsidRDefault="00D37E7E" w:rsidP="00D37E7E">
      <w:pPr>
        <w:rPr>
          <w:rFonts w:cs="Times New Roman"/>
          <w:szCs w:val="28"/>
        </w:rPr>
      </w:pPr>
      <w:r w:rsidRPr="00D37E7E">
        <w:rPr>
          <w:rFonts w:cs="Times New Roman"/>
          <w:szCs w:val="28"/>
        </w:rPr>
        <w:t>'I'm sure you'll enjoy your stay here. There's the beach that's the safest for swimmers. The other beaches aren't</w:t>
      </w:r>
      <w:r w:rsidR="003751E6">
        <w:rPr>
          <w:rFonts w:cs="Times New Roman"/>
          <w:szCs w:val="28"/>
        </w:rPr>
        <w:t xml:space="preserve"> </w:t>
      </w:r>
      <w:r w:rsidRPr="00D37E7E">
        <w:rPr>
          <w:rFonts w:cs="Times New Roman"/>
          <w:szCs w:val="28"/>
        </w:rPr>
        <w:t>as good. And that's the shop that sells picnic lunches. Over there's the shop that sells souvenirs. I'll meet you back here at four o'clock.'</w:t>
      </w:r>
    </w:p>
    <w:p w14:paraId="6D98E4A5" w14:textId="77777777" w:rsidR="00D37E7E" w:rsidRPr="00D37E7E" w:rsidRDefault="00D37E7E" w:rsidP="00D37E7E">
      <w:pPr>
        <w:rPr>
          <w:rFonts w:cs="Times New Roman"/>
          <w:szCs w:val="28"/>
        </w:rPr>
      </w:pPr>
      <w:r w:rsidRPr="00D37E7E">
        <w:rPr>
          <w:rFonts w:cs="Times New Roman"/>
          <w:szCs w:val="28"/>
        </w:rPr>
        <w:t>Paul's showing Angela some holiday photos.</w:t>
      </w:r>
    </w:p>
    <w:p w14:paraId="1663C593" w14:textId="02967E15" w:rsidR="00D37E7E" w:rsidRPr="00D37E7E" w:rsidRDefault="00D37E7E" w:rsidP="00D37E7E">
      <w:pPr>
        <w:rPr>
          <w:rFonts w:cs="Times New Roman"/>
          <w:szCs w:val="28"/>
        </w:rPr>
      </w:pPr>
      <w:r w:rsidRPr="00D37E7E">
        <w:rPr>
          <w:rFonts w:cs="Times New Roman"/>
          <w:szCs w:val="28"/>
        </w:rPr>
        <w:t>'Look</w:t>
      </w:r>
      <w:r w:rsidR="003751E6">
        <w:rPr>
          <w:rFonts w:cs="Times New Roman"/>
          <w:szCs w:val="28"/>
        </w:rPr>
        <w:t xml:space="preserve"> …</w:t>
      </w:r>
      <w:r w:rsidRPr="00D37E7E">
        <w:rPr>
          <w:rFonts w:cs="Times New Roman"/>
          <w:szCs w:val="28"/>
        </w:rPr>
        <w:t xml:space="preserve"> this is the hotel I stayed in</w:t>
      </w:r>
      <w:r w:rsidR="003751E6">
        <w:rPr>
          <w:rFonts w:cs="Times New Roman"/>
          <w:szCs w:val="28"/>
        </w:rPr>
        <w:t xml:space="preserve"> …</w:t>
      </w:r>
      <w:r w:rsidRPr="00D37E7E">
        <w:rPr>
          <w:rFonts w:cs="Times New Roman"/>
          <w:szCs w:val="28"/>
        </w:rPr>
        <w:t xml:space="preserve"> and here's the restaurant I used to go to. 1 used to eat there every day. This is the beach we used to lie on. It was a marvellous holiday.'</w:t>
      </w:r>
    </w:p>
    <w:p w14:paraId="56FADF3A" w14:textId="77777777" w:rsidR="00D37E7E" w:rsidRPr="00D37E7E" w:rsidRDefault="00D37E7E" w:rsidP="00D37E7E">
      <w:pPr>
        <w:rPr>
          <w:rFonts w:cs="Times New Roman"/>
          <w:szCs w:val="28"/>
        </w:rPr>
      </w:pPr>
      <w:r w:rsidRPr="00D37E7E">
        <w:rPr>
          <w:rFonts w:cs="Times New Roman"/>
          <w:szCs w:val="28"/>
        </w:rPr>
        <w:t>Anne's just had an accident. She's telling a policeman about it.</w:t>
      </w:r>
    </w:p>
    <w:p w14:paraId="092EBD65" w14:textId="77777777" w:rsidR="00D37E7E" w:rsidRPr="00D37E7E" w:rsidRDefault="00D37E7E" w:rsidP="00D37E7E">
      <w:pPr>
        <w:rPr>
          <w:rFonts w:cs="Times New Roman"/>
          <w:szCs w:val="28"/>
        </w:rPr>
      </w:pPr>
      <w:r w:rsidRPr="00D37E7E">
        <w:rPr>
          <w:rFonts w:cs="Times New Roman"/>
          <w:szCs w:val="28"/>
        </w:rPr>
        <w:t>"The car in front of me stopped suddenly. I managed to stop, but the van behind me didn't. It hit my car, and pushed it into the car in front. There's my car. There's the van that hit my car. And that's the car my car hit.'</w:t>
      </w:r>
    </w:p>
    <w:p w14:paraId="18C61006" w14:textId="50DBDE88" w:rsidR="00D37E7E" w:rsidRDefault="00D37E7E" w:rsidP="00D37E7E">
      <w:pPr>
        <w:rPr>
          <w:rFonts w:cs="Times New Roman"/>
          <w:szCs w:val="28"/>
        </w:rPr>
      </w:pPr>
      <w:r w:rsidRPr="00D37E7E">
        <w:rPr>
          <w:rFonts w:cs="Times New Roman"/>
          <w:szCs w:val="28"/>
        </w:rPr>
        <w:t>Paul's showing Angela an old school photo.</w:t>
      </w:r>
    </w:p>
    <w:p w14:paraId="0B4E00DF" w14:textId="77777777" w:rsidR="00D37E7E" w:rsidRPr="00D37E7E" w:rsidRDefault="00D37E7E" w:rsidP="00D37E7E">
      <w:pPr>
        <w:rPr>
          <w:rFonts w:cs="Times New Roman"/>
          <w:szCs w:val="28"/>
        </w:rPr>
      </w:pPr>
      <w:r w:rsidRPr="00D37E7E">
        <w:rPr>
          <w:rFonts w:cs="Times New Roman"/>
          <w:szCs w:val="28"/>
        </w:rPr>
        <w:t>The headmaster's in the middle. He's the one that taught us Latin. His lessons were very boring. The fat one on the left is Mr Bunter. He's the one that used to hit us with a cane. Mr Cherry's on the right. He's the one that taught us French and football. I was never bored in his lessons!'</w:t>
      </w:r>
    </w:p>
    <w:p w14:paraId="59911B9B" w14:textId="4C3314D2" w:rsidR="00D37E7E" w:rsidRDefault="00D37E7E" w:rsidP="00D37E7E">
      <w:pPr>
        <w:rPr>
          <w:rFonts w:cs="Times New Roman"/>
          <w:szCs w:val="28"/>
        </w:rPr>
      </w:pPr>
      <w:r w:rsidRPr="00D37E7E">
        <w:rPr>
          <w:rFonts w:cs="Times New Roman"/>
          <w:szCs w:val="28"/>
        </w:rPr>
        <w:t>This is a picture of Ronald Rigg. He's the man the police arrested yesterday. He's standing next to P.C. Martin. Martin's the policeman that caught him.</w:t>
      </w:r>
    </w:p>
    <w:p w14:paraId="037F22D7" w14:textId="4AA09A79" w:rsidR="00D37E7E" w:rsidRPr="003751E6" w:rsidRDefault="00D37E7E" w:rsidP="003751E6">
      <w:pPr>
        <w:pStyle w:val="Heading1"/>
        <w:rPr>
          <w:rFonts w:ascii="Times New Roman" w:hAnsi="Times New Roman" w:cs="Times New Roman"/>
          <w:b/>
          <w:bCs/>
          <w:sz w:val="28"/>
          <w:szCs w:val="24"/>
        </w:rPr>
      </w:pPr>
      <w:r w:rsidRPr="003751E6">
        <w:rPr>
          <w:rFonts w:ascii="Times New Roman" w:hAnsi="Times New Roman" w:cs="Times New Roman"/>
          <w:b/>
          <w:bCs/>
          <w:sz w:val="28"/>
          <w:szCs w:val="24"/>
        </w:rPr>
        <w:t>46</w:t>
      </w:r>
      <w:r w:rsidR="003751E6" w:rsidRPr="003751E6">
        <w:rPr>
          <w:rFonts w:ascii="Times New Roman" w:hAnsi="Times New Roman" w:cs="Times New Roman"/>
          <w:b/>
          <w:bCs/>
          <w:sz w:val="28"/>
          <w:szCs w:val="24"/>
        </w:rPr>
        <w:t xml:space="preserve"> Booking in advance</w:t>
      </w:r>
    </w:p>
    <w:p w14:paraId="1EF76025" w14:textId="11E380DF" w:rsidR="00D37E7E" w:rsidRPr="00D37E7E" w:rsidRDefault="00D37E7E" w:rsidP="00D37E7E">
      <w:pPr>
        <w:rPr>
          <w:rFonts w:cs="Times New Roman"/>
          <w:szCs w:val="28"/>
        </w:rPr>
      </w:pPr>
      <w:r w:rsidRPr="003751E6">
        <w:rPr>
          <w:rFonts w:cs="Times New Roman"/>
          <w:b/>
          <w:bCs/>
          <w:szCs w:val="28"/>
        </w:rPr>
        <w:t>A</w:t>
      </w:r>
      <w:r w:rsidRPr="00D37E7E">
        <w:rPr>
          <w:rFonts w:cs="Times New Roman"/>
          <w:szCs w:val="28"/>
        </w:rPr>
        <w:t xml:space="preserve"> Hello. Old England Restaurant. Can I</w:t>
      </w:r>
      <w:r w:rsidR="003751E6">
        <w:rPr>
          <w:rFonts w:cs="Times New Roman"/>
          <w:szCs w:val="28"/>
        </w:rPr>
        <w:t xml:space="preserve"> </w:t>
      </w:r>
      <w:r w:rsidRPr="00D37E7E">
        <w:rPr>
          <w:rFonts w:cs="Times New Roman"/>
          <w:szCs w:val="28"/>
        </w:rPr>
        <w:t>help you?</w:t>
      </w:r>
    </w:p>
    <w:p w14:paraId="133040CA" w14:textId="77777777" w:rsidR="00D37E7E" w:rsidRPr="00D37E7E" w:rsidRDefault="00D37E7E" w:rsidP="00D37E7E">
      <w:pPr>
        <w:rPr>
          <w:rFonts w:cs="Times New Roman"/>
          <w:szCs w:val="28"/>
        </w:rPr>
      </w:pPr>
      <w:r w:rsidRPr="003751E6">
        <w:rPr>
          <w:rFonts w:cs="Times New Roman"/>
          <w:b/>
          <w:bCs/>
          <w:szCs w:val="28"/>
        </w:rPr>
        <w:t>B</w:t>
      </w:r>
      <w:r w:rsidRPr="00D37E7E">
        <w:rPr>
          <w:rFonts w:cs="Times New Roman"/>
          <w:szCs w:val="28"/>
        </w:rPr>
        <w:t xml:space="preserve"> Yes. I'd like to book a table for tonight.</w:t>
      </w:r>
    </w:p>
    <w:p w14:paraId="4A1848F7" w14:textId="77777777" w:rsidR="00D37E7E" w:rsidRPr="00D37E7E" w:rsidRDefault="00D37E7E" w:rsidP="00D37E7E">
      <w:pPr>
        <w:rPr>
          <w:rFonts w:cs="Times New Roman"/>
          <w:szCs w:val="28"/>
        </w:rPr>
      </w:pPr>
      <w:r w:rsidRPr="003751E6">
        <w:rPr>
          <w:rFonts w:cs="Times New Roman"/>
          <w:b/>
          <w:bCs/>
          <w:szCs w:val="28"/>
        </w:rPr>
        <w:t>A</w:t>
      </w:r>
      <w:r w:rsidRPr="00D37E7E">
        <w:rPr>
          <w:rFonts w:cs="Times New Roman"/>
          <w:szCs w:val="28"/>
        </w:rPr>
        <w:t xml:space="preserve"> Yes, sir. What time?</w:t>
      </w:r>
    </w:p>
    <w:p w14:paraId="35EA5C57" w14:textId="5FD3A920" w:rsidR="00D37E7E" w:rsidRPr="00D37E7E" w:rsidRDefault="00D37E7E" w:rsidP="00D37E7E">
      <w:pPr>
        <w:rPr>
          <w:rFonts w:cs="Times New Roman"/>
          <w:szCs w:val="28"/>
        </w:rPr>
      </w:pPr>
      <w:r w:rsidRPr="003751E6">
        <w:rPr>
          <w:rFonts w:cs="Times New Roman"/>
          <w:b/>
          <w:bCs/>
          <w:szCs w:val="28"/>
        </w:rPr>
        <w:lastRenderedPageBreak/>
        <w:t>B</w:t>
      </w:r>
      <w:r w:rsidRPr="00D37E7E">
        <w:rPr>
          <w:rFonts w:cs="Times New Roman"/>
          <w:szCs w:val="28"/>
        </w:rPr>
        <w:t xml:space="preserve"> Eight o'clock</w:t>
      </w:r>
      <w:r w:rsidR="003751E6">
        <w:rPr>
          <w:rFonts w:cs="Times New Roman"/>
          <w:szCs w:val="28"/>
        </w:rPr>
        <w:t>.</w:t>
      </w:r>
    </w:p>
    <w:p w14:paraId="495F4302" w14:textId="77777777" w:rsidR="00D37E7E" w:rsidRPr="00D37E7E" w:rsidRDefault="00D37E7E" w:rsidP="00D37E7E">
      <w:pPr>
        <w:rPr>
          <w:rFonts w:cs="Times New Roman"/>
          <w:szCs w:val="28"/>
        </w:rPr>
      </w:pPr>
      <w:r w:rsidRPr="003751E6">
        <w:rPr>
          <w:rFonts w:cs="Times New Roman"/>
          <w:b/>
          <w:bCs/>
          <w:szCs w:val="28"/>
        </w:rPr>
        <w:t>A</w:t>
      </w:r>
      <w:r w:rsidRPr="00D37E7E">
        <w:rPr>
          <w:rFonts w:cs="Times New Roman"/>
          <w:szCs w:val="28"/>
        </w:rPr>
        <w:t xml:space="preserve"> Certainly, sir. For how many people?</w:t>
      </w:r>
    </w:p>
    <w:p w14:paraId="52201AB5" w14:textId="77777777" w:rsidR="00D37E7E" w:rsidRPr="00D37E7E" w:rsidRDefault="00D37E7E" w:rsidP="00D37E7E">
      <w:pPr>
        <w:rPr>
          <w:rFonts w:cs="Times New Roman"/>
          <w:szCs w:val="28"/>
        </w:rPr>
      </w:pPr>
      <w:r w:rsidRPr="003751E6">
        <w:rPr>
          <w:rFonts w:cs="Times New Roman"/>
          <w:b/>
          <w:bCs/>
          <w:szCs w:val="28"/>
        </w:rPr>
        <w:t>B</w:t>
      </w:r>
      <w:r w:rsidRPr="00D37E7E">
        <w:rPr>
          <w:rFonts w:cs="Times New Roman"/>
          <w:szCs w:val="28"/>
        </w:rPr>
        <w:t xml:space="preserve"> There are ten of us.</w:t>
      </w:r>
    </w:p>
    <w:p w14:paraId="7B368133" w14:textId="77777777" w:rsidR="00D37E7E" w:rsidRPr="00D37E7E" w:rsidRDefault="00D37E7E" w:rsidP="00D37E7E">
      <w:pPr>
        <w:rPr>
          <w:rFonts w:cs="Times New Roman"/>
          <w:szCs w:val="28"/>
        </w:rPr>
      </w:pPr>
      <w:r w:rsidRPr="003751E6">
        <w:rPr>
          <w:rFonts w:cs="Times New Roman"/>
          <w:b/>
          <w:bCs/>
          <w:szCs w:val="28"/>
        </w:rPr>
        <w:t>A</w:t>
      </w:r>
      <w:r w:rsidRPr="00D37E7E">
        <w:rPr>
          <w:rFonts w:cs="Times New Roman"/>
          <w:szCs w:val="28"/>
        </w:rPr>
        <w:t xml:space="preserve"> Ten of you! We don't usually accept large parties, sir.</w:t>
      </w:r>
    </w:p>
    <w:p w14:paraId="3A70870C" w14:textId="77777777" w:rsidR="00D37E7E" w:rsidRPr="00D37E7E" w:rsidRDefault="00D37E7E" w:rsidP="00D37E7E">
      <w:pPr>
        <w:rPr>
          <w:rFonts w:cs="Times New Roman"/>
          <w:szCs w:val="28"/>
        </w:rPr>
      </w:pPr>
      <w:r w:rsidRPr="003751E6">
        <w:rPr>
          <w:rFonts w:cs="Times New Roman"/>
          <w:b/>
          <w:bCs/>
          <w:szCs w:val="28"/>
        </w:rPr>
        <w:t>B</w:t>
      </w:r>
      <w:r w:rsidRPr="00D37E7E">
        <w:rPr>
          <w:rFonts w:cs="Times New Roman"/>
          <w:szCs w:val="28"/>
        </w:rPr>
        <w:t xml:space="preserve"> I know, but we are regular customers.</w:t>
      </w:r>
    </w:p>
    <w:p w14:paraId="47C2A939" w14:textId="77777777" w:rsidR="00D37E7E" w:rsidRPr="00D37E7E" w:rsidRDefault="00D37E7E" w:rsidP="00D37E7E">
      <w:pPr>
        <w:rPr>
          <w:rFonts w:cs="Times New Roman"/>
          <w:szCs w:val="28"/>
        </w:rPr>
      </w:pPr>
      <w:r w:rsidRPr="003751E6">
        <w:rPr>
          <w:rFonts w:cs="Times New Roman"/>
          <w:b/>
          <w:bCs/>
          <w:szCs w:val="28"/>
        </w:rPr>
        <w:t>A</w:t>
      </w:r>
      <w:r w:rsidRPr="00D37E7E">
        <w:rPr>
          <w:rFonts w:cs="Times New Roman"/>
          <w:szCs w:val="28"/>
        </w:rPr>
        <w:t xml:space="preserve"> What's your name please, sir?</w:t>
      </w:r>
    </w:p>
    <w:p w14:paraId="41E26DFC" w14:textId="77777777" w:rsidR="00D37E7E" w:rsidRPr="00D37E7E" w:rsidRDefault="00D37E7E" w:rsidP="00D37E7E">
      <w:pPr>
        <w:rPr>
          <w:rFonts w:cs="Times New Roman"/>
          <w:szCs w:val="28"/>
        </w:rPr>
      </w:pPr>
      <w:r w:rsidRPr="003751E6">
        <w:rPr>
          <w:rFonts w:cs="Times New Roman"/>
          <w:b/>
          <w:bCs/>
          <w:szCs w:val="28"/>
        </w:rPr>
        <w:t>B</w:t>
      </w:r>
      <w:r w:rsidRPr="00D37E7E">
        <w:rPr>
          <w:rFonts w:cs="Times New Roman"/>
          <w:szCs w:val="28"/>
        </w:rPr>
        <w:t xml:space="preserve"> Richard Burton.</w:t>
      </w:r>
    </w:p>
    <w:p w14:paraId="35DF9EBA" w14:textId="04975B39" w:rsidR="00D37E7E" w:rsidRPr="00D37E7E" w:rsidRDefault="00D37E7E" w:rsidP="00D37E7E">
      <w:pPr>
        <w:rPr>
          <w:rFonts w:cs="Times New Roman"/>
          <w:szCs w:val="28"/>
        </w:rPr>
      </w:pPr>
      <w:r w:rsidRPr="003751E6">
        <w:rPr>
          <w:rFonts w:cs="Times New Roman"/>
          <w:b/>
          <w:bCs/>
          <w:szCs w:val="28"/>
        </w:rPr>
        <w:t>A</w:t>
      </w:r>
      <w:r w:rsidRPr="00D37E7E">
        <w:rPr>
          <w:rFonts w:cs="Times New Roman"/>
          <w:szCs w:val="28"/>
        </w:rPr>
        <w:t xml:space="preserve"> Mr Burton</w:t>
      </w:r>
      <w:r w:rsidR="003751E6">
        <w:rPr>
          <w:rFonts w:cs="Times New Roman"/>
          <w:szCs w:val="28"/>
        </w:rPr>
        <w:t xml:space="preserve"> …</w:t>
      </w:r>
      <w:r w:rsidRPr="00D37E7E">
        <w:rPr>
          <w:rFonts w:cs="Times New Roman"/>
          <w:szCs w:val="28"/>
        </w:rPr>
        <w:t xml:space="preserve"> of course that'll be all right. We'll put two tables together.</w:t>
      </w:r>
    </w:p>
    <w:p w14:paraId="5ED918D0" w14:textId="77777777" w:rsidR="00D37E7E" w:rsidRPr="00D37E7E" w:rsidRDefault="00D37E7E" w:rsidP="00D37E7E">
      <w:pPr>
        <w:rPr>
          <w:rFonts w:cs="Times New Roman"/>
          <w:szCs w:val="28"/>
        </w:rPr>
      </w:pPr>
    </w:p>
    <w:p w14:paraId="4999DC32" w14:textId="77777777" w:rsidR="00D37E7E" w:rsidRPr="00D37E7E" w:rsidRDefault="00D37E7E" w:rsidP="00D37E7E">
      <w:pPr>
        <w:rPr>
          <w:rFonts w:cs="Times New Roman"/>
          <w:szCs w:val="28"/>
        </w:rPr>
      </w:pPr>
      <w:r w:rsidRPr="003751E6">
        <w:rPr>
          <w:rFonts w:cs="Times New Roman"/>
          <w:b/>
          <w:bCs/>
          <w:szCs w:val="28"/>
        </w:rPr>
        <w:t>C</w:t>
      </w:r>
      <w:r w:rsidRPr="00D37E7E">
        <w:rPr>
          <w:rFonts w:cs="Times New Roman"/>
          <w:szCs w:val="28"/>
        </w:rPr>
        <w:t xml:space="preserve"> I'd like two seats for the concert on Thursday evening.</w:t>
      </w:r>
    </w:p>
    <w:p w14:paraId="7E444ECE" w14:textId="323E9803" w:rsidR="00D37E7E" w:rsidRPr="00D37E7E" w:rsidRDefault="00D37E7E" w:rsidP="00D37E7E">
      <w:pPr>
        <w:rPr>
          <w:rFonts w:cs="Times New Roman"/>
          <w:szCs w:val="28"/>
        </w:rPr>
      </w:pPr>
      <w:r w:rsidRPr="003751E6">
        <w:rPr>
          <w:rFonts w:cs="Times New Roman"/>
          <w:b/>
          <w:bCs/>
          <w:szCs w:val="28"/>
        </w:rPr>
        <w:t>D</w:t>
      </w:r>
      <w:r w:rsidRPr="00D37E7E">
        <w:rPr>
          <w:rFonts w:cs="Times New Roman"/>
          <w:szCs w:val="28"/>
        </w:rPr>
        <w:t xml:space="preserve"> Yes. Where would you like to s</w:t>
      </w:r>
      <w:r w:rsidR="003751E6">
        <w:rPr>
          <w:rFonts w:cs="Times New Roman"/>
          <w:szCs w:val="28"/>
        </w:rPr>
        <w:t>it</w:t>
      </w:r>
      <w:r w:rsidRPr="00D37E7E">
        <w:rPr>
          <w:rFonts w:cs="Times New Roman"/>
          <w:szCs w:val="28"/>
        </w:rPr>
        <w:t>?</w:t>
      </w:r>
    </w:p>
    <w:p w14:paraId="3EA62585" w14:textId="77777777" w:rsidR="00D37E7E" w:rsidRPr="00D37E7E" w:rsidRDefault="00D37E7E" w:rsidP="00D37E7E">
      <w:pPr>
        <w:rPr>
          <w:rFonts w:cs="Times New Roman"/>
          <w:szCs w:val="28"/>
        </w:rPr>
      </w:pPr>
      <w:r w:rsidRPr="003751E6">
        <w:rPr>
          <w:rFonts w:cs="Times New Roman"/>
          <w:b/>
          <w:bCs/>
          <w:szCs w:val="28"/>
        </w:rPr>
        <w:t>C</w:t>
      </w:r>
      <w:r w:rsidRPr="00D37E7E">
        <w:rPr>
          <w:rFonts w:cs="Times New Roman"/>
          <w:szCs w:val="28"/>
        </w:rPr>
        <w:t xml:space="preserve"> I'm not sure.</w:t>
      </w:r>
    </w:p>
    <w:p w14:paraId="651E907A" w14:textId="57BCCD78" w:rsidR="00D37E7E" w:rsidRPr="00D37E7E" w:rsidRDefault="00D37E7E" w:rsidP="00D37E7E">
      <w:pPr>
        <w:rPr>
          <w:rFonts w:cs="Times New Roman"/>
          <w:szCs w:val="28"/>
        </w:rPr>
      </w:pPr>
      <w:r w:rsidRPr="003751E6">
        <w:rPr>
          <w:rFonts w:cs="Times New Roman"/>
          <w:b/>
          <w:bCs/>
          <w:szCs w:val="28"/>
        </w:rPr>
        <w:t>D</w:t>
      </w:r>
      <w:r w:rsidRPr="00D37E7E">
        <w:rPr>
          <w:rFonts w:cs="Times New Roman"/>
          <w:szCs w:val="28"/>
        </w:rPr>
        <w:t xml:space="preserve"> Well, here's a seating plan of the</w:t>
      </w:r>
      <w:r w:rsidR="003751E6">
        <w:rPr>
          <w:rFonts w:cs="Times New Roman"/>
          <w:szCs w:val="28"/>
        </w:rPr>
        <w:t xml:space="preserve"> </w:t>
      </w:r>
      <w:r w:rsidRPr="00D37E7E">
        <w:rPr>
          <w:rFonts w:cs="Times New Roman"/>
          <w:szCs w:val="28"/>
        </w:rPr>
        <w:t>concert hall.</w:t>
      </w:r>
    </w:p>
    <w:p w14:paraId="7C2764C2" w14:textId="77777777" w:rsidR="00D37E7E" w:rsidRPr="00D37E7E" w:rsidRDefault="00D37E7E" w:rsidP="00D37E7E">
      <w:pPr>
        <w:rPr>
          <w:rFonts w:cs="Times New Roman"/>
          <w:szCs w:val="28"/>
        </w:rPr>
      </w:pPr>
      <w:r w:rsidRPr="003751E6">
        <w:rPr>
          <w:rFonts w:cs="Times New Roman"/>
          <w:b/>
          <w:bCs/>
          <w:szCs w:val="28"/>
        </w:rPr>
        <w:t>C</w:t>
      </w:r>
      <w:r w:rsidRPr="00D37E7E">
        <w:rPr>
          <w:rFonts w:cs="Times New Roman"/>
          <w:szCs w:val="28"/>
        </w:rPr>
        <w:t xml:space="preserve"> How much is it in the middle?</w:t>
      </w:r>
    </w:p>
    <w:p w14:paraId="633ED9FE" w14:textId="77777777" w:rsidR="00D37E7E" w:rsidRPr="00D37E7E" w:rsidRDefault="00D37E7E" w:rsidP="00D37E7E">
      <w:pPr>
        <w:rPr>
          <w:rFonts w:cs="Times New Roman"/>
          <w:szCs w:val="28"/>
        </w:rPr>
      </w:pPr>
      <w:r w:rsidRPr="003751E6">
        <w:rPr>
          <w:rFonts w:cs="Times New Roman"/>
          <w:b/>
          <w:bCs/>
          <w:szCs w:val="28"/>
        </w:rPr>
        <w:t xml:space="preserve">D </w:t>
      </w:r>
      <w:r w:rsidRPr="00D37E7E">
        <w:rPr>
          <w:rFonts w:cs="Times New Roman"/>
          <w:szCs w:val="28"/>
        </w:rPr>
        <w:t>£6.</w:t>
      </w:r>
    </w:p>
    <w:p w14:paraId="4A00F1D9" w14:textId="15E0C7B5" w:rsidR="00D37E7E" w:rsidRPr="00D37E7E" w:rsidRDefault="00D37E7E" w:rsidP="00D37E7E">
      <w:pPr>
        <w:rPr>
          <w:rFonts w:cs="Times New Roman"/>
          <w:szCs w:val="28"/>
        </w:rPr>
      </w:pPr>
      <w:r w:rsidRPr="003751E6">
        <w:rPr>
          <w:rFonts w:cs="Times New Roman"/>
          <w:b/>
          <w:bCs/>
          <w:szCs w:val="28"/>
        </w:rPr>
        <w:t>C</w:t>
      </w:r>
      <w:r w:rsidRPr="00D37E7E">
        <w:rPr>
          <w:rFonts w:cs="Times New Roman"/>
          <w:szCs w:val="28"/>
        </w:rPr>
        <w:t xml:space="preserve"> £6! That's a little too expensive for us. How much is it there</w:t>
      </w:r>
      <w:r w:rsidR="003751E6">
        <w:rPr>
          <w:rFonts w:cs="Times New Roman"/>
          <w:szCs w:val="28"/>
        </w:rPr>
        <w:t xml:space="preserve"> …</w:t>
      </w:r>
      <w:r w:rsidRPr="00D37E7E">
        <w:rPr>
          <w:rFonts w:cs="Times New Roman"/>
          <w:szCs w:val="28"/>
        </w:rPr>
        <w:t xml:space="preserve"> at the back?</w:t>
      </w:r>
    </w:p>
    <w:p w14:paraId="506E4C1B" w14:textId="77777777" w:rsidR="00D37E7E" w:rsidRPr="00D37E7E" w:rsidRDefault="00D37E7E" w:rsidP="00D37E7E">
      <w:pPr>
        <w:rPr>
          <w:rFonts w:cs="Times New Roman"/>
          <w:szCs w:val="28"/>
        </w:rPr>
      </w:pPr>
      <w:r w:rsidRPr="003751E6">
        <w:rPr>
          <w:rFonts w:cs="Times New Roman"/>
          <w:b/>
          <w:bCs/>
          <w:szCs w:val="28"/>
        </w:rPr>
        <w:t>D</w:t>
      </w:r>
      <w:r w:rsidRPr="00D37E7E">
        <w:rPr>
          <w:rFonts w:cs="Times New Roman"/>
          <w:szCs w:val="28"/>
        </w:rPr>
        <w:t xml:space="preserve"> £2.</w:t>
      </w:r>
    </w:p>
    <w:p w14:paraId="3D3B751D" w14:textId="77777777" w:rsidR="00D37E7E" w:rsidRPr="00D37E7E" w:rsidRDefault="00D37E7E" w:rsidP="00D37E7E">
      <w:pPr>
        <w:rPr>
          <w:rFonts w:cs="Times New Roman"/>
          <w:szCs w:val="28"/>
        </w:rPr>
      </w:pPr>
      <w:r w:rsidRPr="003751E6">
        <w:rPr>
          <w:rFonts w:cs="Times New Roman"/>
          <w:b/>
          <w:bCs/>
          <w:szCs w:val="28"/>
        </w:rPr>
        <w:t>C</w:t>
      </w:r>
      <w:r w:rsidRPr="00D37E7E">
        <w:rPr>
          <w:rFonts w:cs="Times New Roman"/>
          <w:szCs w:val="28"/>
        </w:rPr>
        <w:t xml:space="preserve"> That's fine. What time does the concert start?</w:t>
      </w:r>
    </w:p>
    <w:p w14:paraId="4BC356F5" w14:textId="3EFC1C65" w:rsidR="00D37E7E" w:rsidRDefault="00D37E7E" w:rsidP="00D37E7E">
      <w:pPr>
        <w:rPr>
          <w:rFonts w:cs="Times New Roman"/>
          <w:szCs w:val="28"/>
        </w:rPr>
      </w:pPr>
      <w:r w:rsidRPr="003751E6">
        <w:rPr>
          <w:rFonts w:cs="Times New Roman"/>
          <w:b/>
          <w:bCs/>
          <w:szCs w:val="28"/>
        </w:rPr>
        <w:t>D</w:t>
      </w:r>
      <w:r w:rsidRPr="00D37E7E">
        <w:rPr>
          <w:rFonts w:cs="Times New Roman"/>
          <w:szCs w:val="28"/>
        </w:rPr>
        <w:t xml:space="preserve"> At half past seven, sir.</w:t>
      </w:r>
    </w:p>
    <w:p w14:paraId="432B827F" w14:textId="77777777" w:rsidR="003751E6" w:rsidRDefault="003751E6" w:rsidP="00D37E7E">
      <w:pPr>
        <w:rPr>
          <w:rFonts w:cs="Times New Roman"/>
          <w:szCs w:val="28"/>
        </w:rPr>
      </w:pPr>
    </w:p>
    <w:p w14:paraId="1F05D760" w14:textId="77777777" w:rsidR="00D37E7E" w:rsidRPr="00D37E7E" w:rsidRDefault="00D37E7E" w:rsidP="00D37E7E">
      <w:pPr>
        <w:rPr>
          <w:rFonts w:cs="Times New Roman"/>
          <w:szCs w:val="28"/>
        </w:rPr>
      </w:pPr>
      <w:r w:rsidRPr="003751E6">
        <w:rPr>
          <w:rFonts w:cs="Times New Roman"/>
          <w:b/>
          <w:bCs/>
          <w:szCs w:val="28"/>
        </w:rPr>
        <w:t>E</w:t>
      </w:r>
      <w:r w:rsidRPr="00D37E7E">
        <w:rPr>
          <w:rFonts w:cs="Times New Roman"/>
          <w:szCs w:val="28"/>
        </w:rPr>
        <w:t xml:space="preserve"> Have you got any seats left for the Stratford excursion?</w:t>
      </w:r>
    </w:p>
    <w:p w14:paraId="0D2FDF40" w14:textId="77777777" w:rsidR="00D37E7E" w:rsidRPr="00D37E7E" w:rsidRDefault="00D37E7E" w:rsidP="00D37E7E">
      <w:pPr>
        <w:rPr>
          <w:rFonts w:cs="Times New Roman"/>
          <w:szCs w:val="28"/>
        </w:rPr>
      </w:pPr>
      <w:r w:rsidRPr="003751E6">
        <w:rPr>
          <w:rFonts w:cs="Times New Roman"/>
          <w:b/>
          <w:bCs/>
          <w:szCs w:val="28"/>
        </w:rPr>
        <w:t>F</w:t>
      </w:r>
      <w:r w:rsidRPr="00D37E7E">
        <w:rPr>
          <w:rFonts w:cs="Times New Roman"/>
          <w:szCs w:val="28"/>
        </w:rPr>
        <w:t xml:space="preserve"> Yes, sir. There are a few seats left.</w:t>
      </w:r>
    </w:p>
    <w:p w14:paraId="55AD1C46" w14:textId="77777777" w:rsidR="00D37E7E" w:rsidRPr="00D37E7E" w:rsidRDefault="00D37E7E" w:rsidP="00D37E7E">
      <w:pPr>
        <w:rPr>
          <w:rFonts w:cs="Times New Roman"/>
          <w:szCs w:val="28"/>
        </w:rPr>
      </w:pPr>
      <w:r w:rsidRPr="003751E6">
        <w:rPr>
          <w:rFonts w:cs="Times New Roman"/>
          <w:b/>
          <w:bCs/>
          <w:szCs w:val="28"/>
        </w:rPr>
        <w:t>E</w:t>
      </w:r>
      <w:r w:rsidRPr="00D37E7E">
        <w:rPr>
          <w:rFonts w:cs="Times New Roman"/>
          <w:szCs w:val="28"/>
        </w:rPr>
        <w:t xml:space="preserve"> Is that the one that goes to Oxford as well?</w:t>
      </w:r>
    </w:p>
    <w:p w14:paraId="624BF198" w14:textId="77777777" w:rsidR="00D37E7E" w:rsidRPr="00D37E7E" w:rsidRDefault="00D37E7E" w:rsidP="00D37E7E">
      <w:pPr>
        <w:rPr>
          <w:rFonts w:cs="Times New Roman"/>
          <w:szCs w:val="28"/>
        </w:rPr>
      </w:pPr>
      <w:r w:rsidRPr="003751E6">
        <w:rPr>
          <w:rFonts w:cs="Times New Roman"/>
          <w:b/>
          <w:bCs/>
          <w:szCs w:val="28"/>
        </w:rPr>
        <w:t>F</w:t>
      </w:r>
      <w:r w:rsidRPr="00D37E7E">
        <w:rPr>
          <w:rFonts w:cs="Times New Roman"/>
          <w:szCs w:val="28"/>
        </w:rPr>
        <w:t xml:space="preserve"> That's right.</w:t>
      </w:r>
    </w:p>
    <w:p w14:paraId="5164E53D" w14:textId="77777777" w:rsidR="00D37E7E" w:rsidRPr="00D37E7E" w:rsidRDefault="00D37E7E" w:rsidP="00D37E7E">
      <w:pPr>
        <w:rPr>
          <w:rFonts w:cs="Times New Roman"/>
          <w:szCs w:val="28"/>
        </w:rPr>
      </w:pPr>
      <w:r w:rsidRPr="003751E6">
        <w:rPr>
          <w:rFonts w:cs="Times New Roman"/>
          <w:b/>
          <w:bCs/>
          <w:szCs w:val="28"/>
        </w:rPr>
        <w:t>E</w:t>
      </w:r>
      <w:r w:rsidRPr="00D37E7E">
        <w:rPr>
          <w:rFonts w:cs="Times New Roman"/>
          <w:szCs w:val="28"/>
        </w:rPr>
        <w:t xml:space="preserve"> How long does the whole excursion take?</w:t>
      </w:r>
    </w:p>
    <w:p w14:paraId="7520EF04" w14:textId="77777777" w:rsidR="00D37E7E" w:rsidRPr="00D37E7E" w:rsidRDefault="00D37E7E" w:rsidP="00D37E7E">
      <w:pPr>
        <w:rPr>
          <w:rFonts w:cs="Times New Roman"/>
          <w:szCs w:val="28"/>
        </w:rPr>
      </w:pPr>
      <w:r w:rsidRPr="003751E6">
        <w:rPr>
          <w:rFonts w:cs="Times New Roman"/>
          <w:b/>
          <w:bCs/>
          <w:szCs w:val="28"/>
        </w:rPr>
        <w:t>F</w:t>
      </w:r>
      <w:r w:rsidRPr="00D37E7E">
        <w:rPr>
          <w:rFonts w:cs="Times New Roman"/>
          <w:szCs w:val="28"/>
        </w:rPr>
        <w:t xml:space="preserve"> Approximately ten hours, sir.</w:t>
      </w:r>
    </w:p>
    <w:p w14:paraId="09B41675" w14:textId="77777777" w:rsidR="00D37E7E" w:rsidRPr="00D37E7E" w:rsidRDefault="00D37E7E" w:rsidP="00D37E7E">
      <w:pPr>
        <w:rPr>
          <w:rFonts w:cs="Times New Roman"/>
          <w:szCs w:val="28"/>
        </w:rPr>
      </w:pPr>
      <w:r w:rsidRPr="003751E6">
        <w:rPr>
          <w:rFonts w:cs="Times New Roman"/>
          <w:b/>
          <w:bCs/>
          <w:szCs w:val="28"/>
        </w:rPr>
        <w:t>E</w:t>
      </w:r>
      <w:r w:rsidRPr="00D37E7E">
        <w:rPr>
          <w:rFonts w:cs="Times New Roman"/>
          <w:szCs w:val="28"/>
        </w:rPr>
        <w:t xml:space="preserve"> Shall I pay you now?</w:t>
      </w:r>
    </w:p>
    <w:p w14:paraId="6F7BF961" w14:textId="77777777" w:rsidR="00D37E7E" w:rsidRPr="00D37E7E" w:rsidRDefault="00D37E7E" w:rsidP="00D37E7E">
      <w:pPr>
        <w:rPr>
          <w:rFonts w:cs="Times New Roman"/>
          <w:szCs w:val="28"/>
        </w:rPr>
      </w:pPr>
      <w:r w:rsidRPr="003751E6">
        <w:rPr>
          <w:rFonts w:cs="Times New Roman"/>
          <w:b/>
          <w:bCs/>
          <w:szCs w:val="28"/>
        </w:rPr>
        <w:t>F</w:t>
      </w:r>
      <w:r w:rsidRPr="00D37E7E">
        <w:rPr>
          <w:rFonts w:cs="Times New Roman"/>
          <w:szCs w:val="28"/>
        </w:rPr>
        <w:t xml:space="preserve"> If you don't mind, sir.</w:t>
      </w:r>
    </w:p>
    <w:p w14:paraId="021AE319" w14:textId="77777777" w:rsidR="00D37E7E" w:rsidRPr="00D37E7E" w:rsidRDefault="00D37E7E" w:rsidP="00D37E7E">
      <w:pPr>
        <w:rPr>
          <w:rFonts w:cs="Times New Roman"/>
          <w:szCs w:val="28"/>
        </w:rPr>
      </w:pPr>
    </w:p>
    <w:p w14:paraId="5C86D613" w14:textId="77777777" w:rsidR="00D37E7E" w:rsidRPr="00D37E7E" w:rsidRDefault="00D37E7E" w:rsidP="00D37E7E">
      <w:pPr>
        <w:rPr>
          <w:rFonts w:cs="Times New Roman"/>
          <w:szCs w:val="28"/>
        </w:rPr>
      </w:pPr>
      <w:r w:rsidRPr="003751E6">
        <w:rPr>
          <w:rFonts w:cs="Times New Roman"/>
          <w:b/>
          <w:bCs/>
          <w:szCs w:val="28"/>
        </w:rPr>
        <w:lastRenderedPageBreak/>
        <w:t>G</w:t>
      </w:r>
      <w:r w:rsidRPr="00D37E7E">
        <w:rPr>
          <w:rFonts w:cs="Times New Roman"/>
          <w:szCs w:val="28"/>
        </w:rPr>
        <w:t xml:space="preserve"> Good morning. Unisex Hairdressers.</w:t>
      </w:r>
    </w:p>
    <w:p w14:paraId="235E0C95" w14:textId="77777777" w:rsidR="00D37E7E" w:rsidRPr="00D37E7E" w:rsidRDefault="00D37E7E" w:rsidP="00D37E7E">
      <w:pPr>
        <w:rPr>
          <w:rFonts w:cs="Times New Roman"/>
          <w:szCs w:val="28"/>
        </w:rPr>
      </w:pPr>
      <w:r w:rsidRPr="003751E6">
        <w:rPr>
          <w:rFonts w:cs="Times New Roman"/>
          <w:b/>
          <w:bCs/>
          <w:szCs w:val="28"/>
        </w:rPr>
        <w:t>H</w:t>
      </w:r>
      <w:r w:rsidRPr="00D37E7E">
        <w:rPr>
          <w:rFonts w:cs="Times New Roman"/>
          <w:szCs w:val="28"/>
        </w:rPr>
        <w:t xml:space="preserve"> Good morning. I'd like to make an appointment, please, for three o'clock this afternoon. With Marcel.</w:t>
      </w:r>
    </w:p>
    <w:p w14:paraId="56E7C5F0" w14:textId="77777777" w:rsidR="00D37E7E" w:rsidRPr="00D37E7E" w:rsidRDefault="00D37E7E" w:rsidP="00D37E7E">
      <w:pPr>
        <w:rPr>
          <w:rFonts w:cs="Times New Roman"/>
          <w:szCs w:val="28"/>
        </w:rPr>
      </w:pPr>
      <w:r w:rsidRPr="003751E6">
        <w:rPr>
          <w:rFonts w:cs="Times New Roman"/>
          <w:b/>
          <w:bCs/>
          <w:szCs w:val="28"/>
        </w:rPr>
        <w:t>G</w:t>
      </w:r>
      <w:r w:rsidRPr="00D37E7E">
        <w:rPr>
          <w:rFonts w:cs="Times New Roman"/>
          <w:szCs w:val="28"/>
        </w:rPr>
        <w:t xml:space="preserve"> Let me see. I'm afraid Marcel's busy at three, madam.</w:t>
      </w:r>
    </w:p>
    <w:p w14:paraId="4C5226CF" w14:textId="77777777" w:rsidR="003751E6" w:rsidRDefault="00D37E7E" w:rsidP="00D37E7E">
      <w:pPr>
        <w:rPr>
          <w:rFonts w:cs="Times New Roman"/>
          <w:szCs w:val="28"/>
        </w:rPr>
      </w:pPr>
      <w:r w:rsidRPr="003751E6">
        <w:rPr>
          <w:rFonts w:cs="Times New Roman"/>
          <w:b/>
          <w:bCs/>
          <w:szCs w:val="28"/>
        </w:rPr>
        <w:t>H</w:t>
      </w:r>
      <w:r w:rsidRPr="00D37E7E">
        <w:rPr>
          <w:rFonts w:cs="Times New Roman"/>
          <w:szCs w:val="28"/>
        </w:rPr>
        <w:t xml:space="preserve"> Oh dear. Marcel always does my hair. </w:t>
      </w:r>
    </w:p>
    <w:p w14:paraId="0FDE2556" w14:textId="06A7B2A9" w:rsidR="00D37E7E" w:rsidRPr="00D37E7E" w:rsidRDefault="00D37E7E" w:rsidP="00D37E7E">
      <w:pPr>
        <w:rPr>
          <w:rFonts w:cs="Times New Roman"/>
          <w:szCs w:val="28"/>
        </w:rPr>
      </w:pPr>
      <w:r w:rsidRPr="003751E6">
        <w:rPr>
          <w:rFonts w:cs="Times New Roman"/>
          <w:b/>
          <w:bCs/>
          <w:szCs w:val="28"/>
        </w:rPr>
        <w:t>G</w:t>
      </w:r>
      <w:r w:rsidR="003751E6">
        <w:rPr>
          <w:rFonts w:cs="Times New Roman"/>
          <w:szCs w:val="28"/>
        </w:rPr>
        <w:t xml:space="preserve"> </w:t>
      </w:r>
      <w:r w:rsidRPr="00D37E7E">
        <w:rPr>
          <w:rFonts w:cs="Times New Roman"/>
          <w:szCs w:val="28"/>
        </w:rPr>
        <w:t>I'm sorry, madam.</w:t>
      </w:r>
    </w:p>
    <w:p w14:paraId="53345B57" w14:textId="77777777" w:rsidR="00D37E7E" w:rsidRPr="00D37E7E" w:rsidRDefault="00D37E7E" w:rsidP="00D37E7E">
      <w:pPr>
        <w:rPr>
          <w:rFonts w:cs="Times New Roman"/>
          <w:szCs w:val="28"/>
        </w:rPr>
      </w:pPr>
      <w:r w:rsidRPr="003751E6">
        <w:rPr>
          <w:rFonts w:cs="Times New Roman"/>
          <w:b/>
          <w:bCs/>
          <w:szCs w:val="28"/>
        </w:rPr>
        <w:t>H</w:t>
      </w:r>
      <w:r w:rsidRPr="00D37E7E">
        <w:rPr>
          <w:rFonts w:cs="Times New Roman"/>
          <w:szCs w:val="28"/>
        </w:rPr>
        <w:t xml:space="preserve"> Well, how about four o'clock?</w:t>
      </w:r>
    </w:p>
    <w:p w14:paraId="2CD501D4" w14:textId="6B5A2891" w:rsidR="00D37E7E" w:rsidRPr="00D37E7E" w:rsidRDefault="00D37E7E" w:rsidP="00D37E7E">
      <w:pPr>
        <w:rPr>
          <w:rFonts w:cs="Times New Roman"/>
          <w:szCs w:val="28"/>
        </w:rPr>
      </w:pPr>
      <w:r w:rsidRPr="003751E6">
        <w:rPr>
          <w:rFonts w:cs="Times New Roman"/>
          <w:b/>
          <w:bCs/>
          <w:szCs w:val="28"/>
        </w:rPr>
        <w:t>G</w:t>
      </w:r>
      <w:r w:rsidR="003751E6">
        <w:rPr>
          <w:rFonts w:cs="Times New Roman"/>
          <w:szCs w:val="28"/>
        </w:rPr>
        <w:t xml:space="preserve"> </w:t>
      </w:r>
      <w:r w:rsidRPr="00D37E7E">
        <w:rPr>
          <w:rFonts w:cs="Times New Roman"/>
          <w:szCs w:val="28"/>
        </w:rPr>
        <w:t>I'm terribly sorry, madam. Marcel's busy all afternoon.</w:t>
      </w:r>
    </w:p>
    <w:p w14:paraId="49DDFFC1" w14:textId="6A7DC09A" w:rsidR="00D37E7E" w:rsidRPr="00D37E7E" w:rsidRDefault="00D37E7E" w:rsidP="00D37E7E">
      <w:pPr>
        <w:rPr>
          <w:rFonts w:cs="Times New Roman"/>
          <w:szCs w:val="28"/>
        </w:rPr>
      </w:pPr>
      <w:r w:rsidRPr="003751E6">
        <w:rPr>
          <w:rFonts w:cs="Times New Roman"/>
          <w:b/>
          <w:bCs/>
          <w:szCs w:val="28"/>
        </w:rPr>
        <w:t>H</w:t>
      </w:r>
      <w:r w:rsidRPr="00D37E7E">
        <w:rPr>
          <w:rFonts w:cs="Times New Roman"/>
          <w:szCs w:val="28"/>
        </w:rPr>
        <w:t xml:space="preserve"> What</w:t>
      </w:r>
      <w:r w:rsidR="003751E6">
        <w:rPr>
          <w:rFonts w:cs="Times New Roman"/>
          <w:szCs w:val="28"/>
        </w:rPr>
        <w:t xml:space="preserve"> </w:t>
      </w:r>
      <w:r w:rsidRPr="00D37E7E">
        <w:rPr>
          <w:rFonts w:cs="Times New Roman"/>
          <w:szCs w:val="28"/>
        </w:rPr>
        <w:t>a nuisance!</w:t>
      </w:r>
    </w:p>
    <w:p w14:paraId="15E428FA" w14:textId="7CD33D41" w:rsidR="00D37E7E" w:rsidRDefault="00D37E7E" w:rsidP="00D37E7E">
      <w:pPr>
        <w:rPr>
          <w:rFonts w:cs="Times New Roman"/>
          <w:szCs w:val="28"/>
        </w:rPr>
      </w:pPr>
      <w:r w:rsidRPr="003751E6">
        <w:rPr>
          <w:rFonts w:cs="Times New Roman"/>
          <w:b/>
          <w:bCs/>
          <w:szCs w:val="28"/>
        </w:rPr>
        <w:t>G</w:t>
      </w:r>
      <w:r w:rsidR="003751E6">
        <w:rPr>
          <w:rFonts w:cs="Times New Roman"/>
          <w:szCs w:val="28"/>
        </w:rPr>
        <w:t xml:space="preserve"> </w:t>
      </w:r>
      <w:r w:rsidRPr="00D37E7E">
        <w:rPr>
          <w:rFonts w:cs="Times New Roman"/>
          <w:szCs w:val="28"/>
        </w:rPr>
        <w:t>I'm very, very sorry, madam. But you should always book well in advance.</w:t>
      </w:r>
    </w:p>
    <w:p w14:paraId="5B40ECB8" w14:textId="04ECDD38" w:rsidR="00D37E7E" w:rsidRPr="003751E6" w:rsidRDefault="00D37E7E" w:rsidP="003751E6">
      <w:pPr>
        <w:pStyle w:val="Heading1"/>
        <w:rPr>
          <w:rFonts w:ascii="Times New Roman" w:hAnsi="Times New Roman" w:cs="Times New Roman"/>
          <w:b/>
          <w:bCs/>
          <w:sz w:val="28"/>
          <w:szCs w:val="24"/>
        </w:rPr>
      </w:pPr>
      <w:r w:rsidRPr="003751E6">
        <w:rPr>
          <w:rFonts w:ascii="Times New Roman" w:hAnsi="Times New Roman" w:cs="Times New Roman"/>
          <w:b/>
          <w:bCs/>
          <w:sz w:val="28"/>
          <w:szCs w:val="24"/>
        </w:rPr>
        <w:t>47</w:t>
      </w:r>
      <w:r w:rsidR="003751E6" w:rsidRPr="003751E6">
        <w:rPr>
          <w:rFonts w:ascii="Times New Roman" w:hAnsi="Times New Roman" w:cs="Times New Roman"/>
          <w:b/>
          <w:bCs/>
          <w:sz w:val="28"/>
          <w:szCs w:val="24"/>
        </w:rPr>
        <w:t xml:space="preserve"> A new job</w:t>
      </w:r>
    </w:p>
    <w:p w14:paraId="78847577" w14:textId="77777777" w:rsidR="00D37E7E" w:rsidRPr="00D37E7E" w:rsidRDefault="00D37E7E" w:rsidP="00D37E7E">
      <w:pPr>
        <w:rPr>
          <w:rFonts w:cs="Times New Roman"/>
          <w:szCs w:val="28"/>
        </w:rPr>
      </w:pPr>
      <w:r w:rsidRPr="003751E6">
        <w:rPr>
          <w:rFonts w:cs="Times New Roman"/>
          <w:b/>
          <w:bCs/>
          <w:szCs w:val="28"/>
        </w:rPr>
        <w:t>Patti</w:t>
      </w:r>
      <w:r w:rsidRPr="00D37E7E">
        <w:rPr>
          <w:rFonts w:cs="Times New Roman"/>
          <w:szCs w:val="28"/>
        </w:rPr>
        <w:t xml:space="preserve"> Alice! Have you seen this ad in the paper?</w:t>
      </w:r>
    </w:p>
    <w:p w14:paraId="5ABF1449" w14:textId="77777777" w:rsidR="003751E6" w:rsidRDefault="00D37E7E" w:rsidP="00D37E7E">
      <w:pPr>
        <w:rPr>
          <w:rFonts w:cs="Times New Roman"/>
          <w:szCs w:val="28"/>
        </w:rPr>
      </w:pPr>
      <w:r w:rsidRPr="003751E6">
        <w:rPr>
          <w:rFonts w:cs="Times New Roman"/>
          <w:b/>
          <w:bCs/>
          <w:szCs w:val="28"/>
        </w:rPr>
        <w:t>Alice</w:t>
      </w:r>
      <w:r w:rsidRPr="00D37E7E">
        <w:rPr>
          <w:rFonts w:cs="Times New Roman"/>
          <w:szCs w:val="28"/>
        </w:rPr>
        <w:t xml:space="preserve"> Oh, yes</w:t>
      </w:r>
      <w:r w:rsidR="003751E6">
        <w:rPr>
          <w:rFonts w:cs="Times New Roman"/>
          <w:szCs w:val="28"/>
        </w:rPr>
        <w:t xml:space="preserve"> …</w:t>
      </w:r>
      <w:r w:rsidRPr="00D37E7E">
        <w:rPr>
          <w:rFonts w:cs="Times New Roman"/>
          <w:szCs w:val="28"/>
        </w:rPr>
        <w:t xml:space="preserve"> but I'm not interested in finding a new job. I've been here since I left school. I like working here. </w:t>
      </w:r>
    </w:p>
    <w:p w14:paraId="3DA339D5" w14:textId="66AB7547" w:rsidR="00D37E7E" w:rsidRPr="00D37E7E" w:rsidRDefault="00D37E7E" w:rsidP="00D37E7E">
      <w:pPr>
        <w:rPr>
          <w:rFonts w:cs="Times New Roman"/>
          <w:szCs w:val="28"/>
        </w:rPr>
      </w:pPr>
      <w:r w:rsidRPr="003751E6">
        <w:rPr>
          <w:rFonts w:cs="Times New Roman"/>
          <w:b/>
          <w:bCs/>
          <w:szCs w:val="28"/>
        </w:rPr>
        <w:t>Patti</w:t>
      </w:r>
      <w:r w:rsidRPr="00D37E7E">
        <w:rPr>
          <w:rFonts w:cs="Times New Roman"/>
          <w:szCs w:val="28"/>
        </w:rPr>
        <w:t xml:space="preserve"> Really? I've only been here for two months and I'm already tired of doing the same thing every day. I want some adventure!</w:t>
      </w:r>
    </w:p>
    <w:p w14:paraId="3A239E79" w14:textId="77777777" w:rsidR="003751E6" w:rsidRDefault="00D37E7E" w:rsidP="00D37E7E">
      <w:pPr>
        <w:rPr>
          <w:rFonts w:cs="Times New Roman"/>
          <w:szCs w:val="28"/>
        </w:rPr>
      </w:pPr>
      <w:r w:rsidRPr="003751E6">
        <w:rPr>
          <w:rFonts w:cs="Times New Roman"/>
          <w:b/>
          <w:bCs/>
          <w:szCs w:val="28"/>
        </w:rPr>
        <w:t>Alice</w:t>
      </w:r>
      <w:r w:rsidRPr="00D37E7E">
        <w:rPr>
          <w:rFonts w:cs="Times New Roman"/>
          <w:szCs w:val="28"/>
        </w:rPr>
        <w:t xml:space="preserve"> Adventure! There's too much 'adventure' in New York. People are afraid of walking in the streets. </w:t>
      </w:r>
    </w:p>
    <w:p w14:paraId="0A9D417F" w14:textId="0B8A362A" w:rsidR="00D37E7E" w:rsidRPr="00D37E7E" w:rsidRDefault="00D37E7E" w:rsidP="00D37E7E">
      <w:pPr>
        <w:rPr>
          <w:rFonts w:cs="Times New Roman"/>
          <w:szCs w:val="28"/>
        </w:rPr>
      </w:pPr>
      <w:r w:rsidRPr="003751E6">
        <w:rPr>
          <w:rFonts w:cs="Times New Roman"/>
          <w:b/>
          <w:bCs/>
          <w:szCs w:val="28"/>
        </w:rPr>
        <w:t>Patti</w:t>
      </w:r>
      <w:r w:rsidRPr="00D37E7E">
        <w:rPr>
          <w:rFonts w:cs="Times New Roman"/>
          <w:szCs w:val="28"/>
        </w:rPr>
        <w:t xml:space="preserve"> Oh, come on! It's not that bad</w:t>
      </w:r>
      <w:r w:rsidR="003751E6">
        <w:rPr>
          <w:rFonts w:cs="Times New Roman"/>
          <w:szCs w:val="28"/>
        </w:rPr>
        <w:t xml:space="preserve"> …</w:t>
      </w:r>
      <w:r w:rsidRPr="00D37E7E">
        <w:rPr>
          <w:rFonts w:cs="Times New Roman"/>
          <w:szCs w:val="28"/>
        </w:rPr>
        <w:t xml:space="preserve"> and the salaries are fantastic!</w:t>
      </w:r>
    </w:p>
    <w:p w14:paraId="257651DC" w14:textId="77777777" w:rsidR="003751E6" w:rsidRDefault="00D37E7E" w:rsidP="00D37E7E">
      <w:pPr>
        <w:rPr>
          <w:rFonts w:cs="Times New Roman"/>
          <w:szCs w:val="28"/>
        </w:rPr>
      </w:pPr>
      <w:r w:rsidRPr="003751E6">
        <w:rPr>
          <w:rFonts w:cs="Times New Roman"/>
          <w:b/>
          <w:bCs/>
          <w:szCs w:val="28"/>
        </w:rPr>
        <w:t>Alice</w:t>
      </w:r>
      <w:r w:rsidRPr="00D37E7E">
        <w:rPr>
          <w:rFonts w:cs="Times New Roman"/>
          <w:szCs w:val="28"/>
        </w:rPr>
        <w:t xml:space="preserve"> I'm not interested in earning more money. I've got enough now. </w:t>
      </w:r>
    </w:p>
    <w:p w14:paraId="19BFA6C0" w14:textId="29D6D6D6" w:rsidR="00D37E7E" w:rsidRPr="00D37E7E" w:rsidRDefault="00D37E7E" w:rsidP="00D37E7E">
      <w:pPr>
        <w:rPr>
          <w:rFonts w:cs="Times New Roman"/>
          <w:szCs w:val="28"/>
        </w:rPr>
      </w:pPr>
      <w:r w:rsidRPr="003751E6">
        <w:rPr>
          <w:rFonts w:cs="Times New Roman"/>
          <w:b/>
          <w:bCs/>
          <w:szCs w:val="28"/>
        </w:rPr>
        <w:t>Patti</w:t>
      </w:r>
      <w:r w:rsidRPr="00D37E7E">
        <w:rPr>
          <w:rFonts w:cs="Times New Roman"/>
          <w:szCs w:val="28"/>
        </w:rPr>
        <w:t xml:space="preserve"> Ah, yes</w:t>
      </w:r>
      <w:r w:rsidR="003751E6">
        <w:rPr>
          <w:rFonts w:cs="Times New Roman"/>
          <w:szCs w:val="28"/>
        </w:rPr>
        <w:t xml:space="preserve"> …</w:t>
      </w:r>
      <w:r w:rsidRPr="00D37E7E">
        <w:rPr>
          <w:rFonts w:cs="Times New Roman"/>
          <w:szCs w:val="28"/>
        </w:rPr>
        <w:t xml:space="preserve"> but you live at home with your parents.</w:t>
      </w:r>
    </w:p>
    <w:p w14:paraId="3442BE48" w14:textId="77777777" w:rsidR="00D37E7E" w:rsidRPr="00D37E7E" w:rsidRDefault="00D37E7E" w:rsidP="00D37E7E">
      <w:pPr>
        <w:rPr>
          <w:rFonts w:cs="Times New Roman"/>
          <w:szCs w:val="28"/>
        </w:rPr>
      </w:pPr>
      <w:r w:rsidRPr="003751E6">
        <w:rPr>
          <w:rFonts w:cs="Times New Roman"/>
          <w:b/>
          <w:bCs/>
          <w:szCs w:val="28"/>
        </w:rPr>
        <w:t>Alice</w:t>
      </w:r>
      <w:r w:rsidRPr="00D37E7E">
        <w:rPr>
          <w:rFonts w:cs="Times New Roman"/>
          <w:szCs w:val="28"/>
        </w:rPr>
        <w:t xml:space="preserve"> But I like living with my parents. What's wrong with that?</w:t>
      </w:r>
    </w:p>
    <w:p w14:paraId="03276A27" w14:textId="77777777" w:rsidR="00D37E7E" w:rsidRPr="00D37E7E" w:rsidRDefault="00D37E7E" w:rsidP="00D37E7E">
      <w:pPr>
        <w:rPr>
          <w:rFonts w:cs="Times New Roman"/>
          <w:szCs w:val="28"/>
        </w:rPr>
      </w:pPr>
      <w:r w:rsidRPr="003751E6">
        <w:rPr>
          <w:rFonts w:cs="Times New Roman"/>
          <w:b/>
          <w:bCs/>
          <w:szCs w:val="28"/>
        </w:rPr>
        <w:t>Patti</w:t>
      </w:r>
      <w:r w:rsidRPr="00D37E7E">
        <w:rPr>
          <w:rFonts w:cs="Times New Roman"/>
          <w:szCs w:val="28"/>
        </w:rPr>
        <w:t xml:space="preserve"> Nothing. But I like being independent. I like travelling, I enjoy meeting new people. I'm going to apply for the job.</w:t>
      </w:r>
    </w:p>
    <w:p w14:paraId="66778F42" w14:textId="5A67C83C" w:rsidR="00D37E7E" w:rsidRDefault="00D37E7E" w:rsidP="00D37E7E">
      <w:pPr>
        <w:rPr>
          <w:rFonts w:cs="Times New Roman"/>
          <w:szCs w:val="28"/>
        </w:rPr>
      </w:pPr>
      <w:r w:rsidRPr="003751E6">
        <w:rPr>
          <w:rFonts w:cs="Times New Roman"/>
          <w:b/>
          <w:bCs/>
          <w:szCs w:val="28"/>
        </w:rPr>
        <w:t>Alice</w:t>
      </w:r>
      <w:r w:rsidRPr="00D37E7E">
        <w:rPr>
          <w:rFonts w:cs="Times New Roman"/>
          <w:szCs w:val="28"/>
        </w:rPr>
        <w:t xml:space="preserve"> Well, good luck!</w:t>
      </w:r>
    </w:p>
    <w:p w14:paraId="058F1A72" w14:textId="7388C51D" w:rsidR="00D37E7E" w:rsidRPr="003751E6" w:rsidRDefault="00D37E7E" w:rsidP="003751E6">
      <w:pPr>
        <w:pStyle w:val="Heading1"/>
        <w:rPr>
          <w:rFonts w:ascii="Times New Roman" w:hAnsi="Times New Roman" w:cs="Times New Roman"/>
          <w:b/>
          <w:bCs/>
          <w:sz w:val="28"/>
          <w:szCs w:val="24"/>
        </w:rPr>
      </w:pPr>
      <w:r w:rsidRPr="003751E6">
        <w:rPr>
          <w:rFonts w:ascii="Times New Roman" w:hAnsi="Times New Roman" w:cs="Times New Roman"/>
          <w:b/>
          <w:bCs/>
          <w:sz w:val="28"/>
          <w:szCs w:val="24"/>
        </w:rPr>
        <w:t>48</w:t>
      </w:r>
      <w:r w:rsidR="003751E6" w:rsidRPr="003751E6">
        <w:rPr>
          <w:rFonts w:ascii="Times New Roman" w:hAnsi="Times New Roman" w:cs="Times New Roman"/>
          <w:b/>
          <w:bCs/>
          <w:sz w:val="28"/>
          <w:szCs w:val="24"/>
        </w:rPr>
        <w:t xml:space="preserve"> The weather forecast</w:t>
      </w:r>
    </w:p>
    <w:p w14:paraId="5413418D" w14:textId="77777777" w:rsidR="00D37E7E" w:rsidRDefault="00D37E7E" w:rsidP="00D37E7E">
      <w:pPr>
        <w:rPr>
          <w:rFonts w:cs="Times New Roman"/>
          <w:szCs w:val="28"/>
        </w:rPr>
      </w:pPr>
      <w:r w:rsidRPr="00D37E7E">
        <w:rPr>
          <w:rFonts w:cs="Times New Roman"/>
          <w:szCs w:val="28"/>
        </w:rPr>
        <w:t>Paul and Judy live in Birmingham. It's a large city in the Midlands. They're planning a weekend holiday.</w:t>
      </w:r>
    </w:p>
    <w:p w14:paraId="3B5B9210" w14:textId="77777777" w:rsidR="003751E6" w:rsidRDefault="003751E6" w:rsidP="003751E6">
      <w:pPr>
        <w:rPr>
          <w:rFonts w:cs="Times New Roman"/>
          <w:szCs w:val="28"/>
        </w:rPr>
      </w:pPr>
      <w:r w:rsidRPr="003751E6">
        <w:rPr>
          <w:rFonts w:cs="Times New Roman"/>
          <w:b/>
          <w:bCs/>
          <w:szCs w:val="28"/>
        </w:rPr>
        <w:t>Paul</w:t>
      </w:r>
      <w:r w:rsidRPr="00D37E7E">
        <w:rPr>
          <w:rFonts w:cs="Times New Roman"/>
          <w:szCs w:val="28"/>
        </w:rPr>
        <w:t xml:space="preserve"> I know, Judy! Why don't we go to Scotland? </w:t>
      </w:r>
    </w:p>
    <w:p w14:paraId="6F96EA0C" w14:textId="0B9DAF52" w:rsidR="003751E6" w:rsidRPr="00D37E7E" w:rsidRDefault="003751E6" w:rsidP="003751E6">
      <w:pPr>
        <w:rPr>
          <w:rFonts w:cs="Times New Roman"/>
          <w:szCs w:val="28"/>
        </w:rPr>
      </w:pPr>
      <w:r w:rsidRPr="003751E6">
        <w:rPr>
          <w:rFonts w:cs="Times New Roman"/>
          <w:b/>
          <w:bCs/>
          <w:szCs w:val="28"/>
        </w:rPr>
        <w:t>Judy</w:t>
      </w:r>
      <w:r w:rsidRPr="00D37E7E">
        <w:rPr>
          <w:rFonts w:cs="Times New Roman"/>
          <w:szCs w:val="28"/>
        </w:rPr>
        <w:t xml:space="preserve"> It's a very long way.</w:t>
      </w:r>
    </w:p>
    <w:p w14:paraId="18788E72" w14:textId="77777777" w:rsidR="003751E6" w:rsidRDefault="003751E6" w:rsidP="003751E6">
      <w:pPr>
        <w:rPr>
          <w:rFonts w:cs="Times New Roman"/>
          <w:szCs w:val="28"/>
        </w:rPr>
      </w:pPr>
      <w:r w:rsidRPr="003751E6">
        <w:rPr>
          <w:rFonts w:cs="Times New Roman"/>
          <w:b/>
          <w:bCs/>
          <w:szCs w:val="28"/>
        </w:rPr>
        <w:t>Paul</w:t>
      </w:r>
      <w:r w:rsidRPr="00D37E7E">
        <w:rPr>
          <w:rFonts w:cs="Times New Roman"/>
          <w:szCs w:val="28"/>
        </w:rPr>
        <w:t xml:space="preserve"> Oh, it isn't too far. Anyway, the motorway's very good, so we can get there quickly. </w:t>
      </w:r>
    </w:p>
    <w:p w14:paraId="64126A16" w14:textId="317CB6AB" w:rsidR="003751E6" w:rsidRPr="00D37E7E" w:rsidRDefault="003751E6" w:rsidP="003751E6">
      <w:pPr>
        <w:rPr>
          <w:rFonts w:cs="Times New Roman"/>
          <w:szCs w:val="28"/>
        </w:rPr>
      </w:pPr>
      <w:r w:rsidRPr="003751E6">
        <w:rPr>
          <w:rFonts w:cs="Times New Roman"/>
          <w:b/>
          <w:bCs/>
          <w:szCs w:val="28"/>
        </w:rPr>
        <w:lastRenderedPageBreak/>
        <w:t>Judy</w:t>
      </w:r>
      <w:r w:rsidRPr="00D37E7E">
        <w:rPr>
          <w:rFonts w:cs="Times New Roman"/>
          <w:szCs w:val="28"/>
        </w:rPr>
        <w:t xml:space="preserve"> But Scotland's often cold at this time of the year. It may snow!</w:t>
      </w:r>
    </w:p>
    <w:p w14:paraId="63FE0245" w14:textId="77777777" w:rsidR="003751E6" w:rsidRDefault="00D37E7E" w:rsidP="00D37E7E">
      <w:pPr>
        <w:rPr>
          <w:rFonts w:cs="Times New Roman"/>
          <w:szCs w:val="28"/>
        </w:rPr>
      </w:pPr>
      <w:r w:rsidRPr="003751E6">
        <w:rPr>
          <w:rFonts w:cs="Times New Roman"/>
          <w:b/>
          <w:bCs/>
          <w:szCs w:val="28"/>
        </w:rPr>
        <w:t>Paul</w:t>
      </w:r>
      <w:r w:rsidRPr="00D37E7E">
        <w:rPr>
          <w:rFonts w:cs="Times New Roman"/>
          <w:szCs w:val="28"/>
        </w:rPr>
        <w:t xml:space="preserve"> Well, yes</w:t>
      </w:r>
      <w:r w:rsidR="003751E6">
        <w:rPr>
          <w:rFonts w:cs="Times New Roman"/>
          <w:szCs w:val="28"/>
        </w:rPr>
        <w:t xml:space="preserve"> …</w:t>
      </w:r>
      <w:r w:rsidRPr="00D37E7E">
        <w:rPr>
          <w:rFonts w:cs="Times New Roman"/>
          <w:szCs w:val="28"/>
        </w:rPr>
        <w:t xml:space="preserve"> it may</w:t>
      </w:r>
      <w:r w:rsidR="003751E6">
        <w:rPr>
          <w:rFonts w:cs="Times New Roman"/>
          <w:szCs w:val="28"/>
        </w:rPr>
        <w:t xml:space="preserve"> …</w:t>
      </w:r>
      <w:r w:rsidRPr="00D37E7E">
        <w:rPr>
          <w:rFonts w:cs="Times New Roman"/>
          <w:szCs w:val="28"/>
        </w:rPr>
        <w:t xml:space="preserve"> but I don't think it will. </w:t>
      </w:r>
    </w:p>
    <w:p w14:paraId="03E7C540" w14:textId="77777777" w:rsidR="003751E6" w:rsidRDefault="00D37E7E" w:rsidP="00D37E7E">
      <w:pPr>
        <w:rPr>
          <w:rFonts w:cs="Times New Roman"/>
          <w:szCs w:val="28"/>
        </w:rPr>
      </w:pPr>
      <w:r w:rsidRPr="003751E6">
        <w:rPr>
          <w:rFonts w:cs="Times New Roman"/>
          <w:b/>
          <w:bCs/>
          <w:szCs w:val="28"/>
        </w:rPr>
        <w:t>Judy</w:t>
      </w:r>
      <w:r w:rsidRPr="00D37E7E">
        <w:rPr>
          <w:rFonts w:cs="Times New Roman"/>
          <w:szCs w:val="28"/>
        </w:rPr>
        <w:t xml:space="preserve"> I'm not sure. It is February, and I'm frightened of driving in snow. And we may not be able to find a hotel. They may</w:t>
      </w:r>
      <w:r w:rsidR="003751E6">
        <w:rPr>
          <w:rFonts w:cs="Times New Roman"/>
          <w:szCs w:val="28"/>
        </w:rPr>
        <w:t xml:space="preserve"> </w:t>
      </w:r>
      <w:r w:rsidRPr="00D37E7E">
        <w:rPr>
          <w:rFonts w:cs="Times New Roman"/>
          <w:szCs w:val="28"/>
        </w:rPr>
        <w:t xml:space="preserve">be closed. </w:t>
      </w:r>
    </w:p>
    <w:p w14:paraId="6B154FD1" w14:textId="77777777" w:rsidR="003751E6" w:rsidRDefault="00D37E7E" w:rsidP="00D37E7E">
      <w:pPr>
        <w:rPr>
          <w:rFonts w:cs="Times New Roman"/>
          <w:szCs w:val="28"/>
        </w:rPr>
      </w:pPr>
      <w:r w:rsidRPr="003751E6">
        <w:rPr>
          <w:rFonts w:cs="Times New Roman"/>
          <w:b/>
          <w:bCs/>
          <w:szCs w:val="28"/>
        </w:rPr>
        <w:t>Paul</w:t>
      </w:r>
      <w:r w:rsidRPr="00D37E7E">
        <w:rPr>
          <w:rFonts w:cs="Times New Roman"/>
          <w:szCs w:val="28"/>
        </w:rPr>
        <w:t xml:space="preserve"> Oh, that's no problem. I can book a hotel by phone. </w:t>
      </w:r>
    </w:p>
    <w:p w14:paraId="39D307F2" w14:textId="6D86E53D" w:rsidR="00D37E7E" w:rsidRPr="00D37E7E" w:rsidRDefault="00D37E7E" w:rsidP="00D37E7E">
      <w:pPr>
        <w:rPr>
          <w:rFonts w:cs="Times New Roman"/>
          <w:szCs w:val="28"/>
        </w:rPr>
      </w:pPr>
      <w:r w:rsidRPr="003751E6">
        <w:rPr>
          <w:rFonts w:cs="Times New Roman"/>
          <w:b/>
          <w:bCs/>
          <w:szCs w:val="28"/>
        </w:rPr>
        <w:t>Judy</w:t>
      </w:r>
      <w:r w:rsidRPr="00D37E7E">
        <w:rPr>
          <w:rFonts w:cs="Times New Roman"/>
          <w:szCs w:val="28"/>
        </w:rPr>
        <w:t xml:space="preserve"> Well, perhaps it's not a bad idea. We may have beautiful weather.</w:t>
      </w:r>
    </w:p>
    <w:p w14:paraId="7A0C2441" w14:textId="77777777" w:rsidR="003751E6" w:rsidRDefault="00D37E7E" w:rsidP="00D37E7E">
      <w:pPr>
        <w:rPr>
          <w:rFonts w:cs="Times New Roman"/>
          <w:szCs w:val="28"/>
        </w:rPr>
      </w:pPr>
      <w:r w:rsidRPr="003751E6">
        <w:rPr>
          <w:rFonts w:cs="Times New Roman"/>
          <w:b/>
          <w:bCs/>
          <w:szCs w:val="28"/>
        </w:rPr>
        <w:t>Paul</w:t>
      </w:r>
      <w:r w:rsidRPr="00D37E7E">
        <w:rPr>
          <w:rFonts w:cs="Times New Roman"/>
          <w:szCs w:val="28"/>
        </w:rPr>
        <w:t xml:space="preserve"> Oh, we'll enjoy ourselves anyway. Let's watch the weather forecast on television. We may not go to Scotland, we may go to Wales or London. We can decide after the forecast</w:t>
      </w:r>
      <w:r w:rsidR="003751E6">
        <w:rPr>
          <w:rFonts w:cs="Times New Roman"/>
          <w:szCs w:val="28"/>
        </w:rPr>
        <w:t xml:space="preserve"> …</w:t>
      </w:r>
    </w:p>
    <w:p w14:paraId="61C3D910" w14:textId="67DF3BF5" w:rsidR="00D37E7E" w:rsidRDefault="00D37E7E" w:rsidP="00D37E7E">
      <w:pPr>
        <w:rPr>
          <w:rFonts w:cs="Times New Roman"/>
          <w:szCs w:val="28"/>
        </w:rPr>
      </w:pPr>
      <w:r w:rsidRPr="00D37E7E">
        <w:rPr>
          <w:rFonts w:cs="Times New Roman"/>
          <w:szCs w:val="28"/>
        </w:rPr>
        <w:t>Good evening, and here is the weather forecast for tomorrow. Northern Scotland will be cold, and there may be snow over high ground. In the north of England it will be a wet day and rain may move into Wales and the Midlands during the afternoon. East Anglia will be generally dry, but it will be dull and cloudy. In southern England it will be a bright clear day with sunshine, but it may rain during the evening. In the south west it may be foggy during the morning, but the afternoon will be clear. It may be windy later in the day.</w:t>
      </w:r>
    </w:p>
    <w:p w14:paraId="07EE50B2" w14:textId="196C5AFF" w:rsidR="00D37E7E" w:rsidRPr="003751E6" w:rsidRDefault="00D37E7E" w:rsidP="003751E6">
      <w:pPr>
        <w:pStyle w:val="Heading1"/>
        <w:rPr>
          <w:rFonts w:ascii="Times New Roman" w:hAnsi="Times New Roman" w:cs="Times New Roman"/>
          <w:b/>
          <w:bCs/>
          <w:sz w:val="28"/>
          <w:szCs w:val="24"/>
        </w:rPr>
      </w:pPr>
      <w:r w:rsidRPr="003751E6">
        <w:rPr>
          <w:rFonts w:ascii="Times New Roman" w:hAnsi="Times New Roman" w:cs="Times New Roman"/>
          <w:b/>
          <w:bCs/>
          <w:sz w:val="28"/>
          <w:szCs w:val="24"/>
        </w:rPr>
        <w:t>49</w:t>
      </w:r>
      <w:r w:rsidR="003751E6" w:rsidRPr="003751E6">
        <w:rPr>
          <w:rFonts w:ascii="Times New Roman" w:hAnsi="Times New Roman" w:cs="Times New Roman"/>
          <w:b/>
          <w:bCs/>
          <w:sz w:val="28"/>
          <w:szCs w:val="24"/>
        </w:rPr>
        <w:t xml:space="preserve"> A restaurant kitchen</w:t>
      </w:r>
    </w:p>
    <w:p w14:paraId="79CDFCC1" w14:textId="77777777" w:rsidR="00D37E7E" w:rsidRPr="00D37E7E" w:rsidRDefault="00D37E7E" w:rsidP="00D37E7E">
      <w:pPr>
        <w:rPr>
          <w:rFonts w:cs="Times New Roman"/>
          <w:szCs w:val="28"/>
        </w:rPr>
      </w:pPr>
      <w:r w:rsidRPr="003751E6">
        <w:rPr>
          <w:rFonts w:cs="Times New Roman"/>
          <w:b/>
          <w:bCs/>
          <w:szCs w:val="28"/>
        </w:rPr>
        <w:t>Waitress</w:t>
      </w:r>
      <w:r w:rsidRPr="00D37E7E">
        <w:rPr>
          <w:rFonts w:cs="Times New Roman"/>
          <w:szCs w:val="28"/>
        </w:rPr>
        <w:t xml:space="preserve"> Hurry up, Chef! The customers have been waiting for ten minutes. They're hungry and they're getting angry!</w:t>
      </w:r>
    </w:p>
    <w:p w14:paraId="6C000EB9" w14:textId="26D34B7E" w:rsidR="00D37E7E" w:rsidRPr="00D37E7E" w:rsidRDefault="00D37E7E" w:rsidP="00D37E7E">
      <w:pPr>
        <w:rPr>
          <w:rFonts w:cs="Times New Roman"/>
          <w:szCs w:val="28"/>
        </w:rPr>
      </w:pPr>
      <w:r w:rsidRPr="003751E6">
        <w:rPr>
          <w:rFonts w:cs="Times New Roman"/>
          <w:b/>
          <w:bCs/>
          <w:szCs w:val="28"/>
        </w:rPr>
        <w:t xml:space="preserve">Chef </w:t>
      </w:r>
      <w:r w:rsidRPr="00D37E7E">
        <w:rPr>
          <w:rFonts w:cs="Times New Roman"/>
          <w:szCs w:val="28"/>
        </w:rPr>
        <w:t>I know, I know</w:t>
      </w:r>
      <w:r w:rsidR="003751E6">
        <w:rPr>
          <w:rFonts w:cs="Times New Roman"/>
          <w:szCs w:val="28"/>
        </w:rPr>
        <w:t xml:space="preserve"> …</w:t>
      </w:r>
      <w:r w:rsidRPr="00D37E7E">
        <w:rPr>
          <w:rFonts w:cs="Times New Roman"/>
          <w:szCs w:val="28"/>
        </w:rPr>
        <w:t xml:space="preserve"> but I've only got one pair of hands! You'll have to help me.</w:t>
      </w:r>
    </w:p>
    <w:p w14:paraId="49A56496" w14:textId="184355B2" w:rsidR="00D37E7E" w:rsidRPr="00D37E7E" w:rsidRDefault="00D37E7E" w:rsidP="00D37E7E">
      <w:pPr>
        <w:rPr>
          <w:rFonts w:cs="Times New Roman"/>
          <w:szCs w:val="28"/>
        </w:rPr>
      </w:pPr>
      <w:r w:rsidRPr="003751E6">
        <w:rPr>
          <w:rFonts w:cs="Times New Roman"/>
          <w:b/>
          <w:bCs/>
          <w:szCs w:val="28"/>
        </w:rPr>
        <w:t>Waitress</w:t>
      </w:r>
      <w:r w:rsidRPr="00D37E7E">
        <w:rPr>
          <w:rFonts w:cs="Times New Roman"/>
          <w:szCs w:val="28"/>
        </w:rPr>
        <w:t xml:space="preserve"> Help you? That's not my job</w:t>
      </w:r>
      <w:r w:rsidR="003751E6">
        <w:rPr>
          <w:rFonts w:cs="Times New Roman"/>
          <w:szCs w:val="28"/>
        </w:rPr>
        <w:t xml:space="preserve"> …</w:t>
      </w:r>
      <w:r w:rsidRPr="00D37E7E">
        <w:rPr>
          <w:rFonts w:cs="Times New Roman"/>
          <w:szCs w:val="28"/>
        </w:rPr>
        <w:t xml:space="preserve"> I'm a waitress, not a cook.</w:t>
      </w:r>
    </w:p>
    <w:p w14:paraId="3E0B4294" w14:textId="77777777" w:rsidR="00D37E7E" w:rsidRPr="00D37E7E" w:rsidRDefault="00D37E7E" w:rsidP="00D37E7E">
      <w:pPr>
        <w:rPr>
          <w:rFonts w:cs="Times New Roman"/>
          <w:szCs w:val="28"/>
        </w:rPr>
      </w:pPr>
      <w:r w:rsidRPr="003751E6">
        <w:rPr>
          <w:rFonts w:cs="Times New Roman"/>
          <w:b/>
          <w:bCs/>
          <w:szCs w:val="28"/>
        </w:rPr>
        <w:t xml:space="preserve">Chef </w:t>
      </w:r>
      <w:r w:rsidRPr="00D37E7E">
        <w:rPr>
          <w:rFonts w:cs="Times New Roman"/>
          <w:szCs w:val="28"/>
        </w:rPr>
        <w:t>Well, both of my assistants are off work.</w:t>
      </w:r>
    </w:p>
    <w:p w14:paraId="6E58CA67" w14:textId="77777777" w:rsidR="00D37E7E" w:rsidRPr="00D37E7E" w:rsidRDefault="00D37E7E" w:rsidP="00D37E7E">
      <w:pPr>
        <w:rPr>
          <w:rFonts w:cs="Times New Roman"/>
          <w:szCs w:val="28"/>
        </w:rPr>
      </w:pPr>
      <w:r w:rsidRPr="003751E6">
        <w:rPr>
          <w:rFonts w:cs="Times New Roman"/>
          <w:b/>
          <w:bCs/>
          <w:szCs w:val="28"/>
        </w:rPr>
        <w:t>Waitress</w:t>
      </w:r>
      <w:r w:rsidRPr="00D37E7E">
        <w:rPr>
          <w:rFonts w:cs="Times New Roman"/>
          <w:szCs w:val="28"/>
        </w:rPr>
        <w:t xml:space="preserve"> Oh, all right. What shall I do first?</w:t>
      </w:r>
    </w:p>
    <w:p w14:paraId="0F05E98D" w14:textId="77777777" w:rsidR="00D37E7E" w:rsidRPr="00D37E7E" w:rsidRDefault="00D37E7E" w:rsidP="00D37E7E">
      <w:pPr>
        <w:rPr>
          <w:rFonts w:cs="Times New Roman"/>
          <w:szCs w:val="28"/>
        </w:rPr>
      </w:pPr>
      <w:r w:rsidRPr="003751E6">
        <w:rPr>
          <w:rFonts w:cs="Times New Roman"/>
          <w:b/>
          <w:bCs/>
          <w:szCs w:val="28"/>
        </w:rPr>
        <w:t>Chef</w:t>
      </w:r>
      <w:r w:rsidRPr="00D37E7E">
        <w:rPr>
          <w:rFonts w:cs="Times New Roman"/>
          <w:szCs w:val="28"/>
        </w:rPr>
        <w:t xml:space="preserve"> Well, start putting the meat on the plates and I'll prepare the vegetables.</w:t>
      </w:r>
    </w:p>
    <w:p w14:paraId="7B9B394F" w14:textId="77777777" w:rsidR="00D37E7E" w:rsidRPr="00D37E7E" w:rsidRDefault="00D37E7E" w:rsidP="00D37E7E">
      <w:pPr>
        <w:rPr>
          <w:rFonts w:cs="Times New Roman"/>
          <w:szCs w:val="28"/>
        </w:rPr>
      </w:pPr>
      <w:r w:rsidRPr="003751E6">
        <w:rPr>
          <w:rFonts w:cs="Times New Roman"/>
          <w:b/>
          <w:bCs/>
          <w:szCs w:val="28"/>
        </w:rPr>
        <w:t>Waitress</w:t>
      </w:r>
      <w:r w:rsidRPr="00D37E7E">
        <w:rPr>
          <w:rFonts w:cs="Times New Roman"/>
          <w:szCs w:val="28"/>
        </w:rPr>
        <w:t xml:space="preserve"> O.K. Is that enough meat?</w:t>
      </w:r>
    </w:p>
    <w:p w14:paraId="75349688" w14:textId="686FC397" w:rsidR="00D37E7E" w:rsidRPr="00D37E7E" w:rsidRDefault="00D37E7E" w:rsidP="00D37E7E">
      <w:pPr>
        <w:rPr>
          <w:rFonts w:cs="Times New Roman"/>
          <w:szCs w:val="28"/>
        </w:rPr>
      </w:pPr>
      <w:r w:rsidRPr="003751E6">
        <w:rPr>
          <w:rFonts w:cs="Times New Roman"/>
          <w:b/>
          <w:bCs/>
          <w:szCs w:val="28"/>
        </w:rPr>
        <w:t>Chef</w:t>
      </w:r>
      <w:r w:rsidRPr="00D37E7E">
        <w:rPr>
          <w:rFonts w:cs="Times New Roman"/>
          <w:szCs w:val="28"/>
        </w:rPr>
        <w:t xml:space="preserve"> Hmm... that's a bit too much...</w:t>
      </w:r>
      <w:r w:rsidR="003751E6">
        <w:rPr>
          <w:rFonts w:cs="Times New Roman"/>
          <w:szCs w:val="28"/>
        </w:rPr>
        <w:t xml:space="preserve"> </w:t>
      </w:r>
      <w:r w:rsidRPr="00D37E7E">
        <w:rPr>
          <w:rFonts w:cs="Times New Roman"/>
          <w:szCs w:val="28"/>
        </w:rPr>
        <w:t>take a bit off.</w:t>
      </w:r>
    </w:p>
    <w:p w14:paraId="295F8749" w14:textId="77777777" w:rsidR="00D37E7E" w:rsidRPr="00D37E7E" w:rsidRDefault="00D37E7E" w:rsidP="00D37E7E">
      <w:pPr>
        <w:rPr>
          <w:rFonts w:cs="Times New Roman"/>
          <w:szCs w:val="28"/>
        </w:rPr>
      </w:pPr>
      <w:r w:rsidRPr="003751E6">
        <w:rPr>
          <w:rFonts w:cs="Times New Roman"/>
          <w:b/>
          <w:bCs/>
          <w:szCs w:val="28"/>
        </w:rPr>
        <w:t>Waitress</w:t>
      </w:r>
      <w:r w:rsidRPr="00D37E7E">
        <w:rPr>
          <w:rFonts w:cs="Times New Roman"/>
          <w:szCs w:val="28"/>
        </w:rPr>
        <w:t xml:space="preserve"> What about potatoes?</w:t>
      </w:r>
    </w:p>
    <w:p w14:paraId="34BD8F3C" w14:textId="56E13CFE" w:rsidR="00D37E7E" w:rsidRPr="00D37E7E" w:rsidRDefault="00D37E7E" w:rsidP="00D37E7E">
      <w:pPr>
        <w:rPr>
          <w:rFonts w:cs="Times New Roman"/>
          <w:szCs w:val="28"/>
        </w:rPr>
      </w:pPr>
      <w:r w:rsidRPr="003751E6">
        <w:rPr>
          <w:rFonts w:cs="Times New Roman"/>
          <w:b/>
          <w:bCs/>
          <w:szCs w:val="28"/>
        </w:rPr>
        <w:t xml:space="preserve">Chef </w:t>
      </w:r>
      <w:r w:rsidRPr="00D37E7E">
        <w:rPr>
          <w:rFonts w:cs="Times New Roman"/>
          <w:szCs w:val="28"/>
        </w:rPr>
        <w:t>Oh, put on plenty of potatoes</w:t>
      </w:r>
      <w:r w:rsidR="003751E6">
        <w:rPr>
          <w:rFonts w:cs="Times New Roman"/>
          <w:szCs w:val="28"/>
        </w:rPr>
        <w:t xml:space="preserve"> …</w:t>
      </w:r>
      <w:r w:rsidRPr="00D37E7E">
        <w:rPr>
          <w:rFonts w:cs="Times New Roman"/>
          <w:szCs w:val="28"/>
        </w:rPr>
        <w:t xml:space="preserve"> they're cheap</w:t>
      </w:r>
      <w:r w:rsidR="003751E6">
        <w:rPr>
          <w:rFonts w:cs="Times New Roman"/>
          <w:szCs w:val="28"/>
        </w:rPr>
        <w:t xml:space="preserve"> …</w:t>
      </w:r>
      <w:r w:rsidRPr="00D37E7E">
        <w:rPr>
          <w:rFonts w:cs="Times New Roman"/>
          <w:szCs w:val="28"/>
        </w:rPr>
        <w:t xml:space="preserve"> and lots of peas.</w:t>
      </w:r>
    </w:p>
    <w:p w14:paraId="3BBFE863" w14:textId="77777777" w:rsidR="00D37E7E" w:rsidRPr="00D37E7E" w:rsidRDefault="00D37E7E" w:rsidP="00D37E7E">
      <w:pPr>
        <w:rPr>
          <w:rFonts w:cs="Times New Roman"/>
          <w:szCs w:val="28"/>
        </w:rPr>
      </w:pPr>
      <w:r w:rsidRPr="003751E6">
        <w:rPr>
          <w:rFonts w:cs="Times New Roman"/>
          <w:b/>
          <w:bCs/>
          <w:szCs w:val="28"/>
        </w:rPr>
        <w:t>Waitress</w:t>
      </w:r>
      <w:r w:rsidRPr="00D37E7E">
        <w:rPr>
          <w:rFonts w:cs="Times New Roman"/>
          <w:szCs w:val="28"/>
        </w:rPr>
        <w:t xml:space="preserve"> All right, all right. Can I take them now?</w:t>
      </w:r>
    </w:p>
    <w:p w14:paraId="5227E8E9" w14:textId="77777777" w:rsidR="003751E6" w:rsidRDefault="00D37E7E" w:rsidP="00D37E7E">
      <w:pPr>
        <w:rPr>
          <w:rFonts w:cs="Times New Roman"/>
          <w:szCs w:val="28"/>
        </w:rPr>
      </w:pPr>
      <w:r w:rsidRPr="003751E6">
        <w:rPr>
          <w:rFonts w:cs="Times New Roman"/>
          <w:b/>
          <w:bCs/>
          <w:szCs w:val="28"/>
        </w:rPr>
        <w:t>Chef</w:t>
      </w:r>
      <w:r w:rsidRPr="00D37E7E">
        <w:rPr>
          <w:rFonts w:cs="Times New Roman"/>
          <w:szCs w:val="28"/>
        </w:rPr>
        <w:t xml:space="preserve"> Have you put the sauce on yet? </w:t>
      </w:r>
    </w:p>
    <w:p w14:paraId="416B5D06" w14:textId="19EDC83F" w:rsidR="00D37E7E" w:rsidRPr="00D37E7E" w:rsidRDefault="00D37E7E" w:rsidP="00D37E7E">
      <w:pPr>
        <w:rPr>
          <w:rFonts w:cs="Times New Roman"/>
          <w:szCs w:val="28"/>
        </w:rPr>
      </w:pPr>
      <w:r w:rsidRPr="003751E6">
        <w:rPr>
          <w:rFonts w:cs="Times New Roman"/>
          <w:b/>
          <w:bCs/>
          <w:szCs w:val="28"/>
        </w:rPr>
        <w:t>Waitress</w:t>
      </w:r>
      <w:r w:rsidRPr="00D37E7E">
        <w:rPr>
          <w:rFonts w:cs="Times New Roman"/>
          <w:szCs w:val="28"/>
        </w:rPr>
        <w:t xml:space="preserve"> Eh? Oh no, I haven't. Where is it?</w:t>
      </w:r>
    </w:p>
    <w:p w14:paraId="7D421954" w14:textId="77777777" w:rsidR="00D37E7E" w:rsidRPr="00D37E7E" w:rsidRDefault="00D37E7E" w:rsidP="00D37E7E">
      <w:pPr>
        <w:rPr>
          <w:rFonts w:cs="Times New Roman"/>
          <w:szCs w:val="28"/>
        </w:rPr>
      </w:pPr>
      <w:r w:rsidRPr="003751E6">
        <w:rPr>
          <w:rFonts w:cs="Times New Roman"/>
          <w:b/>
          <w:bCs/>
          <w:szCs w:val="28"/>
        </w:rPr>
        <w:t xml:space="preserve">Chef </w:t>
      </w:r>
      <w:r w:rsidRPr="00D37E7E">
        <w:rPr>
          <w:rFonts w:cs="Times New Roman"/>
          <w:szCs w:val="28"/>
        </w:rPr>
        <w:t>Here it is.</w:t>
      </w:r>
    </w:p>
    <w:p w14:paraId="0E17EC51" w14:textId="77777777" w:rsidR="00D37E7E" w:rsidRPr="00D37E7E" w:rsidRDefault="00D37E7E" w:rsidP="00D37E7E">
      <w:pPr>
        <w:rPr>
          <w:rFonts w:cs="Times New Roman"/>
          <w:szCs w:val="28"/>
        </w:rPr>
      </w:pPr>
      <w:r w:rsidRPr="003751E6">
        <w:rPr>
          <w:rFonts w:cs="Times New Roman"/>
          <w:b/>
          <w:bCs/>
          <w:szCs w:val="28"/>
        </w:rPr>
        <w:t>Waitress</w:t>
      </w:r>
      <w:r w:rsidRPr="00D37E7E">
        <w:rPr>
          <w:rFonts w:cs="Times New Roman"/>
          <w:szCs w:val="28"/>
        </w:rPr>
        <w:t xml:space="preserve"> Oh, there isn't quite enough sauce here.</w:t>
      </w:r>
    </w:p>
    <w:p w14:paraId="7C378D21" w14:textId="700C0473" w:rsidR="00D37E7E" w:rsidRDefault="00D37E7E" w:rsidP="00D37E7E">
      <w:pPr>
        <w:rPr>
          <w:rFonts w:cs="Times New Roman"/>
          <w:szCs w:val="28"/>
        </w:rPr>
      </w:pPr>
      <w:r w:rsidRPr="003751E6">
        <w:rPr>
          <w:rFonts w:cs="Times New Roman"/>
          <w:b/>
          <w:bCs/>
          <w:szCs w:val="28"/>
        </w:rPr>
        <w:t>Chef</w:t>
      </w:r>
      <w:r w:rsidRPr="00D37E7E">
        <w:rPr>
          <w:rFonts w:cs="Times New Roman"/>
          <w:szCs w:val="28"/>
        </w:rPr>
        <w:t xml:space="preserve"> There's plenty in that pan over there.</w:t>
      </w:r>
    </w:p>
    <w:p w14:paraId="2EAFE4FE" w14:textId="0DC58717" w:rsidR="00D37E7E" w:rsidRPr="00D37E7E" w:rsidRDefault="00D37E7E" w:rsidP="00D37E7E">
      <w:pPr>
        <w:rPr>
          <w:rFonts w:cs="Times New Roman"/>
          <w:szCs w:val="28"/>
        </w:rPr>
      </w:pPr>
      <w:r w:rsidRPr="003751E6">
        <w:rPr>
          <w:rFonts w:cs="Times New Roman"/>
          <w:b/>
          <w:bCs/>
          <w:szCs w:val="28"/>
        </w:rPr>
        <w:lastRenderedPageBreak/>
        <w:t>Waitress</w:t>
      </w:r>
      <w:r w:rsidRPr="00D37E7E">
        <w:rPr>
          <w:rFonts w:cs="Times New Roman"/>
          <w:szCs w:val="28"/>
        </w:rPr>
        <w:t xml:space="preserve"> Ah, yes</w:t>
      </w:r>
      <w:r w:rsidR="003751E6">
        <w:rPr>
          <w:rFonts w:cs="Times New Roman"/>
          <w:szCs w:val="28"/>
        </w:rPr>
        <w:t xml:space="preserve"> …</w:t>
      </w:r>
      <w:r w:rsidRPr="00D37E7E">
        <w:rPr>
          <w:rFonts w:cs="Times New Roman"/>
          <w:szCs w:val="28"/>
        </w:rPr>
        <w:t xml:space="preserve"> I've got it.</w:t>
      </w:r>
    </w:p>
    <w:p w14:paraId="365809E0" w14:textId="77777777" w:rsidR="003751E6" w:rsidRDefault="00D37E7E" w:rsidP="00D37E7E">
      <w:pPr>
        <w:rPr>
          <w:rFonts w:cs="Times New Roman"/>
          <w:szCs w:val="28"/>
        </w:rPr>
      </w:pPr>
      <w:r w:rsidRPr="003751E6">
        <w:rPr>
          <w:rFonts w:cs="Times New Roman"/>
          <w:b/>
          <w:bCs/>
          <w:szCs w:val="28"/>
        </w:rPr>
        <w:t>Chef</w:t>
      </w:r>
      <w:r w:rsidRPr="00D37E7E">
        <w:rPr>
          <w:rFonts w:cs="Times New Roman"/>
          <w:szCs w:val="28"/>
        </w:rPr>
        <w:t xml:space="preserve"> Fine, now you can begin taking the plates to the customers. </w:t>
      </w:r>
    </w:p>
    <w:p w14:paraId="2A30366B" w14:textId="6DDC4536" w:rsidR="00D37E7E" w:rsidRPr="00D37E7E" w:rsidRDefault="00D37E7E" w:rsidP="00D37E7E">
      <w:pPr>
        <w:rPr>
          <w:rFonts w:cs="Times New Roman"/>
          <w:szCs w:val="28"/>
        </w:rPr>
      </w:pPr>
      <w:r w:rsidRPr="003751E6">
        <w:rPr>
          <w:rFonts w:cs="Times New Roman"/>
          <w:b/>
          <w:bCs/>
          <w:szCs w:val="28"/>
        </w:rPr>
        <w:t>Waitress</w:t>
      </w:r>
      <w:r w:rsidRPr="00D37E7E">
        <w:rPr>
          <w:rFonts w:cs="Times New Roman"/>
          <w:szCs w:val="28"/>
        </w:rPr>
        <w:t xml:space="preserve"> Ow! They're hot!</w:t>
      </w:r>
    </w:p>
    <w:p w14:paraId="24571E7B" w14:textId="77777777" w:rsidR="003751E6" w:rsidRDefault="00D37E7E" w:rsidP="00D37E7E">
      <w:pPr>
        <w:rPr>
          <w:rFonts w:cs="Times New Roman"/>
          <w:szCs w:val="28"/>
        </w:rPr>
      </w:pPr>
      <w:r w:rsidRPr="003751E6">
        <w:rPr>
          <w:rFonts w:cs="Times New Roman"/>
          <w:b/>
          <w:bCs/>
          <w:szCs w:val="28"/>
        </w:rPr>
        <w:t>Chef</w:t>
      </w:r>
      <w:r w:rsidRPr="00D37E7E">
        <w:rPr>
          <w:rFonts w:cs="Times New Roman"/>
          <w:szCs w:val="28"/>
        </w:rPr>
        <w:t xml:space="preserve"> Well, use a cloth</w:t>
      </w:r>
      <w:r w:rsidR="003751E6">
        <w:rPr>
          <w:rFonts w:cs="Times New Roman"/>
          <w:szCs w:val="28"/>
        </w:rPr>
        <w:t xml:space="preserve"> …</w:t>
      </w:r>
      <w:r w:rsidRPr="00D37E7E">
        <w:rPr>
          <w:rFonts w:cs="Times New Roman"/>
          <w:szCs w:val="28"/>
        </w:rPr>
        <w:t xml:space="preserve"> and don't carry too many plates. You may drop them. </w:t>
      </w:r>
    </w:p>
    <w:p w14:paraId="46644128" w14:textId="40C017A0" w:rsidR="00D37E7E" w:rsidRDefault="00D37E7E" w:rsidP="00D37E7E">
      <w:pPr>
        <w:rPr>
          <w:rFonts w:cs="Times New Roman"/>
          <w:szCs w:val="28"/>
        </w:rPr>
      </w:pPr>
      <w:r w:rsidRPr="003751E6">
        <w:rPr>
          <w:rFonts w:cs="Times New Roman"/>
          <w:b/>
          <w:bCs/>
          <w:szCs w:val="28"/>
        </w:rPr>
        <w:t>Waitress</w:t>
      </w:r>
      <w:r w:rsidRPr="00D37E7E">
        <w:rPr>
          <w:rFonts w:cs="Times New Roman"/>
          <w:szCs w:val="28"/>
        </w:rPr>
        <w:t xml:space="preserve"> Oh, I won't drop them. I've never dropped a plate in my life!</w:t>
      </w:r>
    </w:p>
    <w:p w14:paraId="4562B658" w14:textId="6358119C" w:rsidR="00D37E7E" w:rsidRPr="00FD459C" w:rsidRDefault="00D37E7E" w:rsidP="00FD459C">
      <w:pPr>
        <w:pStyle w:val="Heading1"/>
        <w:rPr>
          <w:rFonts w:ascii="Times New Roman" w:hAnsi="Times New Roman" w:cs="Times New Roman"/>
          <w:b/>
          <w:bCs/>
          <w:sz w:val="28"/>
          <w:szCs w:val="24"/>
        </w:rPr>
      </w:pPr>
      <w:r w:rsidRPr="00FD459C">
        <w:rPr>
          <w:rFonts w:ascii="Times New Roman" w:hAnsi="Times New Roman" w:cs="Times New Roman"/>
          <w:b/>
          <w:bCs/>
          <w:sz w:val="28"/>
          <w:szCs w:val="24"/>
        </w:rPr>
        <w:t>50</w:t>
      </w:r>
      <w:r w:rsidR="00FD459C" w:rsidRPr="00FD459C">
        <w:rPr>
          <w:rFonts w:ascii="Times New Roman" w:hAnsi="Times New Roman" w:cs="Times New Roman"/>
          <w:b/>
          <w:bCs/>
          <w:sz w:val="28"/>
          <w:szCs w:val="24"/>
        </w:rPr>
        <w:t xml:space="preserve"> Asking for directions</w:t>
      </w:r>
    </w:p>
    <w:p w14:paraId="2678C764" w14:textId="77777777" w:rsidR="00D37E7E" w:rsidRPr="00D37E7E" w:rsidRDefault="00D37E7E" w:rsidP="00D37E7E">
      <w:pPr>
        <w:rPr>
          <w:rFonts w:cs="Times New Roman"/>
          <w:szCs w:val="28"/>
        </w:rPr>
      </w:pPr>
      <w:r w:rsidRPr="00FD459C">
        <w:rPr>
          <w:rFonts w:cs="Times New Roman"/>
          <w:b/>
          <w:bCs/>
          <w:szCs w:val="28"/>
        </w:rPr>
        <w:t>A</w:t>
      </w:r>
      <w:r w:rsidRPr="00D37E7E">
        <w:rPr>
          <w:rFonts w:cs="Times New Roman"/>
          <w:szCs w:val="28"/>
        </w:rPr>
        <w:t xml:space="preserve"> Excuse me!</w:t>
      </w:r>
    </w:p>
    <w:p w14:paraId="6DEFC916" w14:textId="77777777" w:rsidR="00D37E7E" w:rsidRPr="00D37E7E" w:rsidRDefault="00D37E7E" w:rsidP="00D37E7E">
      <w:pPr>
        <w:rPr>
          <w:rFonts w:cs="Times New Roman"/>
          <w:szCs w:val="28"/>
        </w:rPr>
      </w:pPr>
      <w:r w:rsidRPr="00FD459C">
        <w:rPr>
          <w:rFonts w:cs="Times New Roman"/>
          <w:b/>
          <w:bCs/>
          <w:szCs w:val="28"/>
        </w:rPr>
        <w:t>B</w:t>
      </w:r>
      <w:r w:rsidRPr="00D37E7E">
        <w:rPr>
          <w:rFonts w:cs="Times New Roman"/>
          <w:szCs w:val="28"/>
        </w:rPr>
        <w:t xml:space="preserve"> Yes?</w:t>
      </w:r>
    </w:p>
    <w:p w14:paraId="26E142A8" w14:textId="77777777" w:rsidR="00D37E7E" w:rsidRPr="00D37E7E" w:rsidRDefault="00D37E7E" w:rsidP="00D37E7E">
      <w:pPr>
        <w:rPr>
          <w:rFonts w:cs="Times New Roman"/>
          <w:szCs w:val="28"/>
        </w:rPr>
      </w:pPr>
      <w:r w:rsidRPr="00FD459C">
        <w:rPr>
          <w:rFonts w:cs="Times New Roman"/>
          <w:b/>
          <w:bCs/>
          <w:szCs w:val="28"/>
        </w:rPr>
        <w:t>A</w:t>
      </w:r>
      <w:r w:rsidRPr="00D37E7E">
        <w:rPr>
          <w:rFonts w:cs="Times New Roman"/>
          <w:szCs w:val="28"/>
        </w:rPr>
        <w:t xml:space="preserve"> I'm looking for the Men's Clothes department.</w:t>
      </w:r>
    </w:p>
    <w:p w14:paraId="2D65749C" w14:textId="77777777" w:rsidR="00D37E7E" w:rsidRPr="00D37E7E" w:rsidRDefault="00D37E7E" w:rsidP="00D37E7E">
      <w:pPr>
        <w:rPr>
          <w:rFonts w:cs="Times New Roman"/>
          <w:szCs w:val="28"/>
        </w:rPr>
      </w:pPr>
      <w:r w:rsidRPr="00FD459C">
        <w:rPr>
          <w:rFonts w:cs="Times New Roman"/>
          <w:b/>
          <w:bCs/>
          <w:szCs w:val="28"/>
        </w:rPr>
        <w:t>B</w:t>
      </w:r>
      <w:r w:rsidRPr="00D37E7E">
        <w:rPr>
          <w:rFonts w:cs="Times New Roman"/>
          <w:szCs w:val="28"/>
        </w:rPr>
        <w:t xml:space="preserve"> Ah, yes, sir. It's on the fourth floor. The lift's over there.</w:t>
      </w:r>
    </w:p>
    <w:p w14:paraId="6E658271" w14:textId="1D433478" w:rsidR="00D37E7E" w:rsidRPr="00D37E7E" w:rsidRDefault="00D37E7E" w:rsidP="00D37E7E">
      <w:pPr>
        <w:rPr>
          <w:rFonts w:cs="Times New Roman"/>
          <w:szCs w:val="28"/>
        </w:rPr>
      </w:pPr>
      <w:r w:rsidRPr="00FD459C">
        <w:rPr>
          <w:rFonts w:cs="Times New Roman"/>
          <w:b/>
          <w:bCs/>
          <w:szCs w:val="28"/>
        </w:rPr>
        <w:t>A</w:t>
      </w:r>
      <w:r w:rsidRPr="00D37E7E">
        <w:rPr>
          <w:rFonts w:cs="Times New Roman"/>
          <w:szCs w:val="28"/>
        </w:rPr>
        <w:t xml:space="preserve"> Thank you</w:t>
      </w:r>
      <w:r w:rsidR="00FD459C">
        <w:rPr>
          <w:rFonts w:cs="Times New Roman"/>
          <w:szCs w:val="28"/>
        </w:rPr>
        <w:t xml:space="preserve"> …</w:t>
      </w:r>
      <w:r w:rsidRPr="00D37E7E">
        <w:rPr>
          <w:rFonts w:cs="Times New Roman"/>
          <w:szCs w:val="28"/>
        </w:rPr>
        <w:t xml:space="preserve"> but I'll use the stairs. I need the exercise!</w:t>
      </w:r>
    </w:p>
    <w:p w14:paraId="0F40F41B" w14:textId="77777777" w:rsidR="00FD459C" w:rsidRDefault="00FD459C" w:rsidP="00D37E7E">
      <w:pPr>
        <w:rPr>
          <w:rFonts w:cs="Times New Roman"/>
          <w:szCs w:val="28"/>
        </w:rPr>
      </w:pPr>
    </w:p>
    <w:p w14:paraId="00E72DEB" w14:textId="44A87FF0" w:rsidR="00D37E7E" w:rsidRPr="00D37E7E" w:rsidRDefault="00D37E7E" w:rsidP="00D37E7E">
      <w:pPr>
        <w:rPr>
          <w:rFonts w:cs="Times New Roman"/>
          <w:szCs w:val="28"/>
        </w:rPr>
      </w:pPr>
      <w:r w:rsidRPr="00FD459C">
        <w:rPr>
          <w:rFonts w:cs="Times New Roman"/>
          <w:b/>
          <w:bCs/>
          <w:szCs w:val="28"/>
        </w:rPr>
        <w:t>C</w:t>
      </w:r>
      <w:r w:rsidRPr="00D37E7E">
        <w:rPr>
          <w:rFonts w:cs="Times New Roman"/>
          <w:szCs w:val="28"/>
        </w:rPr>
        <w:t xml:space="preserve"> Good morning. Can I help you?</w:t>
      </w:r>
    </w:p>
    <w:p w14:paraId="0A40EDB6" w14:textId="77777777" w:rsidR="00D37E7E" w:rsidRPr="00D37E7E" w:rsidRDefault="00D37E7E" w:rsidP="00D37E7E">
      <w:pPr>
        <w:rPr>
          <w:rFonts w:cs="Times New Roman"/>
          <w:szCs w:val="28"/>
        </w:rPr>
      </w:pPr>
      <w:r w:rsidRPr="00FD459C">
        <w:rPr>
          <w:rFonts w:cs="Times New Roman"/>
          <w:b/>
          <w:bCs/>
          <w:szCs w:val="28"/>
        </w:rPr>
        <w:t>D</w:t>
      </w:r>
      <w:r w:rsidRPr="00D37E7E">
        <w:rPr>
          <w:rFonts w:cs="Times New Roman"/>
          <w:szCs w:val="28"/>
        </w:rPr>
        <w:t xml:space="preserve"> Yes, I've got an appointment with Mrs Truman, the Sales Manager.</w:t>
      </w:r>
    </w:p>
    <w:p w14:paraId="36C5E090" w14:textId="77777777" w:rsidR="00D37E7E" w:rsidRPr="00D37E7E" w:rsidRDefault="00D37E7E" w:rsidP="00D37E7E">
      <w:pPr>
        <w:rPr>
          <w:rFonts w:cs="Times New Roman"/>
          <w:szCs w:val="28"/>
        </w:rPr>
      </w:pPr>
      <w:r w:rsidRPr="00FD459C">
        <w:rPr>
          <w:rFonts w:cs="Times New Roman"/>
          <w:b/>
          <w:bCs/>
          <w:szCs w:val="28"/>
        </w:rPr>
        <w:t>C</w:t>
      </w:r>
      <w:r w:rsidRPr="00D37E7E">
        <w:rPr>
          <w:rFonts w:cs="Times New Roman"/>
          <w:szCs w:val="28"/>
        </w:rPr>
        <w:t xml:space="preserve"> What time is your appointment, sir?</w:t>
      </w:r>
    </w:p>
    <w:p w14:paraId="4AF5FC38" w14:textId="77777777" w:rsidR="00D37E7E" w:rsidRPr="00D37E7E" w:rsidRDefault="00D37E7E" w:rsidP="00D37E7E">
      <w:pPr>
        <w:rPr>
          <w:rFonts w:cs="Times New Roman"/>
          <w:szCs w:val="28"/>
        </w:rPr>
      </w:pPr>
      <w:r w:rsidRPr="00FD459C">
        <w:rPr>
          <w:rFonts w:cs="Times New Roman"/>
          <w:b/>
          <w:bCs/>
          <w:szCs w:val="28"/>
        </w:rPr>
        <w:t>D</w:t>
      </w:r>
      <w:r w:rsidRPr="00D37E7E">
        <w:rPr>
          <w:rFonts w:cs="Times New Roman"/>
          <w:szCs w:val="28"/>
        </w:rPr>
        <w:t xml:space="preserve"> Half past eleven.</w:t>
      </w:r>
    </w:p>
    <w:p w14:paraId="1311800B" w14:textId="77777777" w:rsidR="00D37E7E" w:rsidRPr="00D37E7E" w:rsidRDefault="00D37E7E" w:rsidP="00D37E7E">
      <w:pPr>
        <w:rPr>
          <w:rFonts w:cs="Times New Roman"/>
          <w:szCs w:val="28"/>
        </w:rPr>
      </w:pPr>
      <w:r w:rsidRPr="00FD459C">
        <w:rPr>
          <w:rFonts w:cs="Times New Roman"/>
          <w:b/>
          <w:bCs/>
          <w:szCs w:val="28"/>
        </w:rPr>
        <w:t>C</w:t>
      </w:r>
      <w:r w:rsidRPr="00D37E7E">
        <w:rPr>
          <w:rFonts w:cs="Times New Roman"/>
          <w:szCs w:val="28"/>
        </w:rPr>
        <w:t xml:space="preserve"> Right. Go up those stairs to the first floor. Take the corridor on the left. Mrs Truman's office is the third door on the right. You can't miss it.</w:t>
      </w:r>
    </w:p>
    <w:p w14:paraId="7524C47D" w14:textId="77777777" w:rsidR="00D37E7E" w:rsidRPr="00D37E7E" w:rsidRDefault="00D37E7E" w:rsidP="00D37E7E">
      <w:pPr>
        <w:rPr>
          <w:rFonts w:cs="Times New Roman"/>
          <w:szCs w:val="28"/>
        </w:rPr>
      </w:pPr>
      <w:r w:rsidRPr="00FD459C">
        <w:rPr>
          <w:rFonts w:cs="Times New Roman"/>
          <w:b/>
          <w:bCs/>
          <w:szCs w:val="28"/>
        </w:rPr>
        <w:t>D</w:t>
      </w:r>
      <w:r w:rsidRPr="00D37E7E">
        <w:rPr>
          <w:rFonts w:cs="Times New Roman"/>
          <w:szCs w:val="28"/>
        </w:rPr>
        <w:t xml:space="preserve"> Thank you.</w:t>
      </w:r>
    </w:p>
    <w:p w14:paraId="036A0988" w14:textId="6F2F1581" w:rsidR="00D37E7E" w:rsidRPr="00D37E7E" w:rsidRDefault="00D37E7E" w:rsidP="00D37E7E">
      <w:pPr>
        <w:rPr>
          <w:rFonts w:cs="Times New Roman"/>
          <w:szCs w:val="28"/>
        </w:rPr>
      </w:pPr>
      <w:r w:rsidRPr="00FD459C">
        <w:rPr>
          <w:rFonts w:cs="Times New Roman"/>
          <w:b/>
          <w:bCs/>
          <w:szCs w:val="28"/>
        </w:rPr>
        <w:t>C</w:t>
      </w:r>
      <w:r w:rsidRPr="00D37E7E">
        <w:rPr>
          <w:rFonts w:cs="Times New Roman"/>
          <w:szCs w:val="28"/>
        </w:rPr>
        <w:t xml:space="preserve"> Oh, sir</w:t>
      </w:r>
      <w:r w:rsidR="00FD459C">
        <w:rPr>
          <w:rFonts w:cs="Times New Roman"/>
          <w:szCs w:val="28"/>
        </w:rPr>
        <w:t xml:space="preserve"> …</w:t>
      </w:r>
    </w:p>
    <w:p w14:paraId="0C5BECED" w14:textId="77777777" w:rsidR="00D37E7E" w:rsidRPr="00D37E7E" w:rsidRDefault="00D37E7E" w:rsidP="00D37E7E">
      <w:pPr>
        <w:rPr>
          <w:rFonts w:cs="Times New Roman"/>
          <w:szCs w:val="28"/>
        </w:rPr>
      </w:pPr>
      <w:r w:rsidRPr="00FD459C">
        <w:rPr>
          <w:rFonts w:cs="Times New Roman"/>
          <w:b/>
          <w:bCs/>
          <w:szCs w:val="28"/>
        </w:rPr>
        <w:t>D</w:t>
      </w:r>
      <w:r w:rsidRPr="00D37E7E">
        <w:rPr>
          <w:rFonts w:cs="Times New Roman"/>
          <w:szCs w:val="28"/>
        </w:rPr>
        <w:t xml:space="preserve"> Yes?</w:t>
      </w:r>
    </w:p>
    <w:p w14:paraId="13F36A3E" w14:textId="47D1D03D" w:rsidR="00D37E7E" w:rsidRDefault="00D37E7E" w:rsidP="00D37E7E">
      <w:pPr>
        <w:rPr>
          <w:rFonts w:cs="Times New Roman"/>
          <w:szCs w:val="28"/>
        </w:rPr>
      </w:pPr>
      <w:r w:rsidRPr="00FD459C">
        <w:rPr>
          <w:rFonts w:cs="Times New Roman"/>
          <w:b/>
          <w:bCs/>
          <w:szCs w:val="28"/>
        </w:rPr>
        <w:t>C</w:t>
      </w:r>
      <w:r w:rsidRPr="00D37E7E">
        <w:rPr>
          <w:rFonts w:cs="Times New Roman"/>
          <w:szCs w:val="28"/>
        </w:rPr>
        <w:t xml:space="preserve"> Don't bother to knock. Go straight in. She's expecting you.</w:t>
      </w:r>
    </w:p>
    <w:p w14:paraId="6AD4B77A" w14:textId="77777777" w:rsidR="00FD459C" w:rsidRDefault="00FD459C" w:rsidP="00D37E7E">
      <w:pPr>
        <w:rPr>
          <w:rFonts w:cs="Times New Roman"/>
          <w:szCs w:val="28"/>
        </w:rPr>
      </w:pPr>
    </w:p>
    <w:p w14:paraId="26A4340A" w14:textId="77777777" w:rsidR="00D37E7E" w:rsidRPr="00D37E7E" w:rsidRDefault="00D37E7E" w:rsidP="00D37E7E">
      <w:pPr>
        <w:rPr>
          <w:rFonts w:cs="Times New Roman"/>
          <w:szCs w:val="28"/>
        </w:rPr>
      </w:pPr>
      <w:r w:rsidRPr="000F4247">
        <w:rPr>
          <w:rFonts w:cs="Times New Roman"/>
          <w:b/>
          <w:bCs/>
          <w:szCs w:val="28"/>
        </w:rPr>
        <w:t>E</w:t>
      </w:r>
      <w:r w:rsidRPr="00D37E7E">
        <w:rPr>
          <w:rFonts w:cs="Times New Roman"/>
          <w:szCs w:val="28"/>
        </w:rPr>
        <w:t xml:space="preserve"> Excuse me!</w:t>
      </w:r>
    </w:p>
    <w:p w14:paraId="6B9776C0" w14:textId="77777777" w:rsidR="00D37E7E" w:rsidRPr="00D37E7E" w:rsidRDefault="00D37E7E" w:rsidP="00D37E7E">
      <w:pPr>
        <w:rPr>
          <w:rFonts w:cs="Times New Roman"/>
          <w:szCs w:val="28"/>
        </w:rPr>
      </w:pPr>
      <w:r w:rsidRPr="000F4247">
        <w:rPr>
          <w:rFonts w:cs="Times New Roman"/>
          <w:b/>
          <w:bCs/>
          <w:szCs w:val="28"/>
        </w:rPr>
        <w:t>F</w:t>
      </w:r>
      <w:r w:rsidRPr="00D37E7E">
        <w:rPr>
          <w:rFonts w:cs="Times New Roman"/>
          <w:szCs w:val="28"/>
        </w:rPr>
        <w:t xml:space="preserve"> Yes?</w:t>
      </w:r>
    </w:p>
    <w:p w14:paraId="00D9AE15" w14:textId="77777777" w:rsidR="00D37E7E" w:rsidRPr="00D37E7E" w:rsidRDefault="00D37E7E" w:rsidP="00D37E7E">
      <w:pPr>
        <w:rPr>
          <w:rFonts w:cs="Times New Roman"/>
          <w:szCs w:val="28"/>
        </w:rPr>
      </w:pPr>
      <w:r w:rsidRPr="000F4247">
        <w:rPr>
          <w:rFonts w:cs="Times New Roman"/>
          <w:b/>
          <w:bCs/>
          <w:szCs w:val="28"/>
        </w:rPr>
        <w:t>E</w:t>
      </w:r>
      <w:r w:rsidRPr="00D37E7E">
        <w:rPr>
          <w:rFonts w:cs="Times New Roman"/>
          <w:szCs w:val="28"/>
        </w:rPr>
        <w:t xml:space="preserve"> I'm lost! Is this the way to Brighton?</w:t>
      </w:r>
    </w:p>
    <w:p w14:paraId="7E7658D0" w14:textId="77777777" w:rsidR="00D37E7E" w:rsidRPr="00D37E7E" w:rsidRDefault="00D37E7E" w:rsidP="00D37E7E">
      <w:pPr>
        <w:rPr>
          <w:rFonts w:cs="Times New Roman"/>
          <w:szCs w:val="28"/>
        </w:rPr>
      </w:pPr>
      <w:r w:rsidRPr="000F4247">
        <w:rPr>
          <w:rFonts w:cs="Times New Roman"/>
          <w:b/>
          <w:bCs/>
          <w:szCs w:val="28"/>
        </w:rPr>
        <w:t>F</w:t>
      </w:r>
      <w:r w:rsidRPr="00D37E7E">
        <w:rPr>
          <w:rFonts w:cs="Times New Roman"/>
          <w:szCs w:val="28"/>
        </w:rPr>
        <w:t xml:space="preserve"> No, I'm afraid it isn't. You're going the wrong way. This is the Portsmouth Road.</w:t>
      </w:r>
    </w:p>
    <w:p w14:paraId="5858C085" w14:textId="77777777" w:rsidR="00D37E7E" w:rsidRPr="00D37E7E" w:rsidRDefault="00D37E7E" w:rsidP="00D37E7E">
      <w:pPr>
        <w:rPr>
          <w:rFonts w:cs="Times New Roman"/>
          <w:szCs w:val="28"/>
        </w:rPr>
      </w:pPr>
      <w:r w:rsidRPr="000F4247">
        <w:rPr>
          <w:rFonts w:cs="Times New Roman"/>
          <w:b/>
          <w:bCs/>
          <w:szCs w:val="28"/>
        </w:rPr>
        <w:t>E</w:t>
      </w:r>
      <w:r w:rsidRPr="00D37E7E">
        <w:rPr>
          <w:rFonts w:cs="Times New Roman"/>
          <w:szCs w:val="28"/>
        </w:rPr>
        <w:t xml:space="preserve"> Oh, dear. Can you tell me the way to Brighton?</w:t>
      </w:r>
    </w:p>
    <w:p w14:paraId="7A6FF1CA" w14:textId="6E5BA51E" w:rsidR="00D37E7E" w:rsidRPr="00D37E7E" w:rsidRDefault="00D37E7E" w:rsidP="00D37E7E">
      <w:pPr>
        <w:rPr>
          <w:rFonts w:cs="Times New Roman"/>
          <w:szCs w:val="28"/>
        </w:rPr>
      </w:pPr>
      <w:r w:rsidRPr="000F4247">
        <w:rPr>
          <w:rFonts w:cs="Times New Roman"/>
          <w:b/>
          <w:bCs/>
          <w:szCs w:val="28"/>
        </w:rPr>
        <w:t>F</w:t>
      </w:r>
      <w:r w:rsidRPr="00D37E7E">
        <w:rPr>
          <w:rFonts w:cs="Times New Roman"/>
          <w:szCs w:val="28"/>
        </w:rPr>
        <w:t xml:space="preserve"> Yes, turn round and go back to the roundabout. Take the third exit</w:t>
      </w:r>
      <w:r w:rsidR="000F4247">
        <w:rPr>
          <w:rFonts w:cs="Times New Roman"/>
          <w:szCs w:val="28"/>
        </w:rPr>
        <w:t xml:space="preserve"> …</w:t>
      </w:r>
      <w:r w:rsidRPr="00D37E7E">
        <w:rPr>
          <w:rFonts w:cs="Times New Roman"/>
          <w:szCs w:val="28"/>
        </w:rPr>
        <w:t xml:space="preserve"> that's the A272.</w:t>
      </w:r>
    </w:p>
    <w:p w14:paraId="7C6630C0" w14:textId="77777777" w:rsidR="00D37E7E" w:rsidRPr="00D37E7E" w:rsidRDefault="00D37E7E" w:rsidP="00D37E7E">
      <w:pPr>
        <w:rPr>
          <w:rFonts w:cs="Times New Roman"/>
          <w:szCs w:val="28"/>
        </w:rPr>
      </w:pPr>
      <w:r w:rsidRPr="000F4247">
        <w:rPr>
          <w:rFonts w:cs="Times New Roman"/>
          <w:b/>
          <w:bCs/>
          <w:szCs w:val="28"/>
        </w:rPr>
        <w:lastRenderedPageBreak/>
        <w:t>E</w:t>
      </w:r>
      <w:r w:rsidRPr="00D37E7E">
        <w:rPr>
          <w:rFonts w:cs="Times New Roman"/>
          <w:szCs w:val="28"/>
        </w:rPr>
        <w:t xml:space="preserve"> The A272?</w:t>
      </w:r>
    </w:p>
    <w:p w14:paraId="18BDD52F" w14:textId="77777777" w:rsidR="00D37E7E" w:rsidRPr="00D37E7E" w:rsidRDefault="00D37E7E" w:rsidP="00D37E7E">
      <w:pPr>
        <w:rPr>
          <w:rFonts w:cs="Times New Roman"/>
          <w:szCs w:val="28"/>
        </w:rPr>
      </w:pPr>
      <w:r w:rsidRPr="000F4247">
        <w:rPr>
          <w:rFonts w:cs="Times New Roman"/>
          <w:b/>
          <w:bCs/>
          <w:szCs w:val="28"/>
        </w:rPr>
        <w:t>F</w:t>
      </w:r>
      <w:r w:rsidRPr="00D37E7E">
        <w:rPr>
          <w:rFonts w:cs="Times New Roman"/>
          <w:szCs w:val="28"/>
        </w:rPr>
        <w:t xml:space="preserve"> That's right. You'll see signposts to Brighton from there.</w:t>
      </w:r>
    </w:p>
    <w:p w14:paraId="798BF706" w14:textId="77777777" w:rsidR="00FD459C" w:rsidRDefault="00FD459C" w:rsidP="00D37E7E">
      <w:pPr>
        <w:rPr>
          <w:rFonts w:cs="Times New Roman"/>
          <w:szCs w:val="28"/>
        </w:rPr>
      </w:pPr>
    </w:p>
    <w:p w14:paraId="5E36B13D" w14:textId="562C4129" w:rsidR="00D37E7E" w:rsidRPr="00D37E7E" w:rsidRDefault="00D37E7E" w:rsidP="00D37E7E">
      <w:pPr>
        <w:rPr>
          <w:rFonts w:cs="Times New Roman"/>
          <w:szCs w:val="28"/>
        </w:rPr>
      </w:pPr>
      <w:r w:rsidRPr="009D3273">
        <w:rPr>
          <w:rFonts w:cs="Times New Roman"/>
          <w:b/>
          <w:bCs/>
          <w:szCs w:val="28"/>
        </w:rPr>
        <w:t>G</w:t>
      </w:r>
      <w:r w:rsidRPr="00D37E7E">
        <w:rPr>
          <w:rFonts w:cs="Times New Roman"/>
          <w:szCs w:val="28"/>
        </w:rPr>
        <w:t xml:space="preserve"> Fares, please</w:t>
      </w:r>
      <w:r w:rsidR="009D3273">
        <w:rPr>
          <w:rFonts w:cs="Times New Roman"/>
          <w:szCs w:val="28"/>
        </w:rPr>
        <w:t xml:space="preserve"> …</w:t>
      </w:r>
    </w:p>
    <w:p w14:paraId="1F0E48A8" w14:textId="77777777" w:rsidR="00D37E7E" w:rsidRPr="00D37E7E" w:rsidRDefault="00D37E7E" w:rsidP="00D37E7E">
      <w:pPr>
        <w:rPr>
          <w:rFonts w:cs="Times New Roman"/>
          <w:szCs w:val="28"/>
        </w:rPr>
      </w:pPr>
      <w:r w:rsidRPr="009D3273">
        <w:rPr>
          <w:rFonts w:cs="Times New Roman"/>
          <w:b/>
          <w:bCs/>
          <w:szCs w:val="28"/>
        </w:rPr>
        <w:t>H</w:t>
      </w:r>
      <w:r w:rsidRPr="00D37E7E">
        <w:rPr>
          <w:rFonts w:cs="Times New Roman"/>
          <w:szCs w:val="28"/>
        </w:rPr>
        <w:t xml:space="preserve"> Two to Market Street, please.</w:t>
      </w:r>
    </w:p>
    <w:p w14:paraId="3E641F2C" w14:textId="77777777" w:rsidR="00D37E7E" w:rsidRPr="00D37E7E" w:rsidRDefault="00D37E7E" w:rsidP="00D37E7E">
      <w:pPr>
        <w:rPr>
          <w:rFonts w:cs="Times New Roman"/>
          <w:szCs w:val="28"/>
        </w:rPr>
      </w:pPr>
      <w:r w:rsidRPr="009D3273">
        <w:rPr>
          <w:rFonts w:cs="Times New Roman"/>
          <w:b/>
          <w:bCs/>
          <w:szCs w:val="28"/>
        </w:rPr>
        <w:t>G</w:t>
      </w:r>
      <w:r w:rsidRPr="00D37E7E">
        <w:rPr>
          <w:rFonts w:cs="Times New Roman"/>
          <w:szCs w:val="28"/>
        </w:rPr>
        <w:t xml:space="preserve"> 36p.</w:t>
      </w:r>
    </w:p>
    <w:p w14:paraId="5C2BAF35" w14:textId="77777777" w:rsidR="00D37E7E" w:rsidRPr="00D37E7E" w:rsidRDefault="00D37E7E" w:rsidP="00D37E7E">
      <w:pPr>
        <w:rPr>
          <w:rFonts w:cs="Times New Roman"/>
          <w:szCs w:val="28"/>
        </w:rPr>
      </w:pPr>
      <w:r w:rsidRPr="009D3273">
        <w:rPr>
          <w:rFonts w:cs="Times New Roman"/>
          <w:b/>
          <w:bCs/>
          <w:szCs w:val="28"/>
        </w:rPr>
        <w:t>H</w:t>
      </w:r>
      <w:r w:rsidRPr="00D37E7E">
        <w:rPr>
          <w:rFonts w:cs="Times New Roman"/>
          <w:szCs w:val="28"/>
        </w:rPr>
        <w:t xml:space="preserve"> Can you tell me when we get there?</w:t>
      </w:r>
    </w:p>
    <w:p w14:paraId="371A3213" w14:textId="7B8DDF41" w:rsidR="00D37E7E" w:rsidRPr="00D37E7E" w:rsidRDefault="00D37E7E" w:rsidP="00D37E7E">
      <w:pPr>
        <w:rPr>
          <w:rFonts w:cs="Times New Roman"/>
          <w:szCs w:val="28"/>
        </w:rPr>
      </w:pPr>
      <w:r w:rsidRPr="009D3273">
        <w:rPr>
          <w:rFonts w:cs="Times New Roman"/>
          <w:b/>
          <w:bCs/>
          <w:szCs w:val="28"/>
        </w:rPr>
        <w:t>G</w:t>
      </w:r>
      <w:r w:rsidR="009D3273" w:rsidRPr="009D3273">
        <w:rPr>
          <w:rFonts w:cs="Times New Roman"/>
          <w:b/>
          <w:bCs/>
          <w:szCs w:val="28"/>
        </w:rPr>
        <w:t xml:space="preserve"> </w:t>
      </w:r>
      <w:r w:rsidRPr="00D37E7E">
        <w:rPr>
          <w:rFonts w:cs="Times New Roman"/>
          <w:szCs w:val="28"/>
        </w:rPr>
        <w:t>O.K.</w:t>
      </w:r>
    </w:p>
    <w:p w14:paraId="326EAC20" w14:textId="293ABF6F" w:rsidR="00D37E7E" w:rsidRDefault="00D37E7E" w:rsidP="00D37E7E">
      <w:pPr>
        <w:rPr>
          <w:rFonts w:cs="Times New Roman"/>
          <w:szCs w:val="28"/>
        </w:rPr>
      </w:pPr>
      <w:r w:rsidRPr="009D3273">
        <w:rPr>
          <w:rFonts w:cs="Times New Roman"/>
          <w:b/>
          <w:bCs/>
          <w:szCs w:val="28"/>
        </w:rPr>
        <w:t>H</w:t>
      </w:r>
      <w:r w:rsidRPr="00D37E7E">
        <w:rPr>
          <w:rFonts w:cs="Times New Roman"/>
          <w:szCs w:val="28"/>
        </w:rPr>
        <w:t xml:space="preserve"> Thanks a lot.</w:t>
      </w:r>
    </w:p>
    <w:p w14:paraId="13546272" w14:textId="1509EC9C" w:rsidR="00D37E7E" w:rsidRPr="009D3273" w:rsidRDefault="00D37E7E" w:rsidP="009D3273">
      <w:pPr>
        <w:pStyle w:val="Heading1"/>
        <w:rPr>
          <w:rFonts w:ascii="Times New Roman" w:hAnsi="Times New Roman" w:cs="Times New Roman"/>
          <w:b/>
          <w:bCs/>
          <w:sz w:val="28"/>
          <w:szCs w:val="24"/>
        </w:rPr>
      </w:pPr>
      <w:r w:rsidRPr="009D3273">
        <w:rPr>
          <w:rFonts w:ascii="Times New Roman" w:hAnsi="Times New Roman" w:cs="Times New Roman"/>
          <w:b/>
          <w:bCs/>
          <w:sz w:val="28"/>
          <w:szCs w:val="24"/>
        </w:rPr>
        <w:t>51</w:t>
      </w:r>
      <w:r w:rsidR="009D3273" w:rsidRPr="009D3273">
        <w:rPr>
          <w:rFonts w:ascii="Times New Roman" w:hAnsi="Times New Roman" w:cs="Times New Roman"/>
          <w:b/>
          <w:bCs/>
          <w:sz w:val="28"/>
          <w:szCs w:val="24"/>
        </w:rPr>
        <w:t xml:space="preserve"> Air-sea rescue</w:t>
      </w:r>
    </w:p>
    <w:p w14:paraId="1ADBBB01" w14:textId="77777777" w:rsidR="00D37E7E" w:rsidRPr="00D37E7E" w:rsidRDefault="00D37E7E" w:rsidP="00D37E7E">
      <w:pPr>
        <w:rPr>
          <w:rFonts w:cs="Times New Roman"/>
          <w:szCs w:val="28"/>
        </w:rPr>
      </w:pPr>
      <w:r w:rsidRPr="00D37E7E">
        <w:rPr>
          <w:rFonts w:cs="Times New Roman"/>
          <w:szCs w:val="28"/>
        </w:rPr>
        <w:t>This is the Radio 1 Newsdesk. In Dorset, a helicopter is trying to rescue a man who has fallen down a cliff. He's lying on a small beach. An air-sea rescue helicopter has arrived at the scene, and one of the crew has climbed down a ladder to the beach. He's speaking to a doctor by radio.</w:t>
      </w:r>
    </w:p>
    <w:p w14:paraId="2CB3C57E" w14:textId="77777777" w:rsidR="00D37E7E" w:rsidRPr="00D37E7E" w:rsidRDefault="00D37E7E" w:rsidP="00D37E7E">
      <w:pPr>
        <w:rPr>
          <w:rFonts w:cs="Times New Roman"/>
          <w:szCs w:val="28"/>
        </w:rPr>
      </w:pPr>
      <w:r w:rsidRPr="009D3273">
        <w:rPr>
          <w:rFonts w:cs="Times New Roman"/>
          <w:b/>
          <w:bCs/>
          <w:szCs w:val="28"/>
        </w:rPr>
        <w:t>Crewman</w:t>
      </w:r>
      <w:r w:rsidRPr="00D37E7E">
        <w:rPr>
          <w:rFonts w:cs="Times New Roman"/>
          <w:szCs w:val="28"/>
        </w:rPr>
        <w:t xml:space="preserve"> Hello. Can you hear me, doctor?</w:t>
      </w:r>
    </w:p>
    <w:p w14:paraId="76C7C2EE" w14:textId="77777777" w:rsidR="00D37E7E" w:rsidRPr="00D37E7E" w:rsidRDefault="00D37E7E" w:rsidP="00D37E7E">
      <w:pPr>
        <w:rPr>
          <w:rFonts w:cs="Times New Roman"/>
          <w:szCs w:val="28"/>
        </w:rPr>
      </w:pPr>
      <w:r w:rsidRPr="009D3273">
        <w:rPr>
          <w:rFonts w:cs="Times New Roman"/>
          <w:b/>
          <w:bCs/>
          <w:szCs w:val="28"/>
        </w:rPr>
        <w:t>Doctor</w:t>
      </w:r>
      <w:r w:rsidRPr="00D37E7E">
        <w:rPr>
          <w:rFonts w:cs="Times New Roman"/>
          <w:szCs w:val="28"/>
        </w:rPr>
        <w:t xml:space="preserve"> Yes, I can hear you clearly. Is he unconscious?</w:t>
      </w:r>
    </w:p>
    <w:p w14:paraId="2F01EC70" w14:textId="77777777" w:rsidR="00D37E7E" w:rsidRPr="00D37E7E" w:rsidRDefault="00D37E7E" w:rsidP="00D37E7E">
      <w:pPr>
        <w:rPr>
          <w:rFonts w:cs="Times New Roman"/>
          <w:szCs w:val="28"/>
        </w:rPr>
      </w:pPr>
      <w:r w:rsidRPr="009D3273">
        <w:rPr>
          <w:rFonts w:cs="Times New Roman"/>
          <w:b/>
          <w:bCs/>
          <w:szCs w:val="28"/>
        </w:rPr>
        <w:t>Crewmen</w:t>
      </w:r>
      <w:r w:rsidRPr="00D37E7E">
        <w:rPr>
          <w:rFonts w:cs="Times New Roman"/>
          <w:szCs w:val="28"/>
        </w:rPr>
        <w:t xml:space="preserve"> No, he's conscious. But he looks pretty bad.</w:t>
      </w:r>
    </w:p>
    <w:p w14:paraId="422DD889" w14:textId="77777777" w:rsidR="00D37E7E" w:rsidRPr="00D37E7E" w:rsidRDefault="00D37E7E" w:rsidP="00D37E7E">
      <w:pPr>
        <w:rPr>
          <w:rFonts w:cs="Times New Roman"/>
          <w:szCs w:val="28"/>
        </w:rPr>
      </w:pPr>
      <w:r w:rsidRPr="009D3273">
        <w:rPr>
          <w:rFonts w:cs="Times New Roman"/>
          <w:b/>
          <w:bCs/>
          <w:szCs w:val="28"/>
        </w:rPr>
        <w:t>Doctor</w:t>
      </w:r>
      <w:r w:rsidRPr="00D37E7E">
        <w:rPr>
          <w:rFonts w:cs="Times New Roman"/>
          <w:szCs w:val="28"/>
        </w:rPr>
        <w:t xml:space="preserve"> Ο.Κ. Ask him if he can move.</w:t>
      </w:r>
    </w:p>
    <w:p w14:paraId="5647DCFF" w14:textId="77777777" w:rsidR="009D3273" w:rsidRDefault="00D37E7E" w:rsidP="00D37E7E">
      <w:pPr>
        <w:rPr>
          <w:rFonts w:cs="Times New Roman"/>
          <w:szCs w:val="28"/>
        </w:rPr>
      </w:pPr>
      <w:r w:rsidRPr="009D3273">
        <w:rPr>
          <w:rFonts w:cs="Times New Roman"/>
          <w:b/>
          <w:bCs/>
          <w:szCs w:val="28"/>
        </w:rPr>
        <w:t>Crewman</w:t>
      </w:r>
      <w:r w:rsidRPr="00D37E7E">
        <w:rPr>
          <w:rFonts w:cs="Times New Roman"/>
          <w:szCs w:val="28"/>
        </w:rPr>
        <w:t xml:space="preserve"> Can you move? </w:t>
      </w:r>
    </w:p>
    <w:p w14:paraId="601E52FB" w14:textId="25AF6F26" w:rsidR="00D37E7E" w:rsidRPr="00D37E7E" w:rsidRDefault="00D37E7E" w:rsidP="00D37E7E">
      <w:pPr>
        <w:rPr>
          <w:rFonts w:cs="Times New Roman"/>
          <w:szCs w:val="28"/>
        </w:rPr>
      </w:pPr>
      <w:r w:rsidRPr="009D3273">
        <w:rPr>
          <w:rFonts w:cs="Times New Roman"/>
          <w:b/>
          <w:bCs/>
          <w:szCs w:val="28"/>
        </w:rPr>
        <w:t>Man</w:t>
      </w:r>
      <w:r w:rsidRPr="00D37E7E">
        <w:rPr>
          <w:rFonts w:cs="Times New Roman"/>
          <w:szCs w:val="28"/>
        </w:rPr>
        <w:t xml:space="preserve"> No...</w:t>
      </w:r>
    </w:p>
    <w:p w14:paraId="062B2967" w14:textId="77777777" w:rsidR="00D37E7E" w:rsidRPr="00D37E7E" w:rsidRDefault="00D37E7E" w:rsidP="00D37E7E">
      <w:pPr>
        <w:rPr>
          <w:rFonts w:cs="Times New Roman"/>
          <w:szCs w:val="28"/>
        </w:rPr>
      </w:pPr>
      <w:r w:rsidRPr="009D3273">
        <w:rPr>
          <w:rFonts w:cs="Times New Roman"/>
          <w:b/>
          <w:bCs/>
          <w:szCs w:val="28"/>
        </w:rPr>
        <w:t>Doctor</w:t>
      </w:r>
      <w:r w:rsidRPr="00D37E7E">
        <w:rPr>
          <w:rFonts w:cs="Times New Roman"/>
          <w:szCs w:val="28"/>
        </w:rPr>
        <w:t xml:space="preserve"> Ask him if he's in pain.</w:t>
      </w:r>
    </w:p>
    <w:p w14:paraId="6D0074D8" w14:textId="77777777" w:rsidR="00D37E7E" w:rsidRPr="00D37E7E" w:rsidRDefault="00D37E7E" w:rsidP="00D37E7E">
      <w:pPr>
        <w:rPr>
          <w:rFonts w:cs="Times New Roman"/>
          <w:szCs w:val="28"/>
        </w:rPr>
      </w:pPr>
      <w:r w:rsidRPr="009D3273">
        <w:rPr>
          <w:rFonts w:cs="Times New Roman"/>
          <w:b/>
          <w:bCs/>
          <w:szCs w:val="28"/>
        </w:rPr>
        <w:t>Crewman</w:t>
      </w:r>
      <w:r w:rsidRPr="00D37E7E">
        <w:rPr>
          <w:rFonts w:cs="Times New Roman"/>
          <w:szCs w:val="28"/>
        </w:rPr>
        <w:t xml:space="preserve"> Are you in pain?</w:t>
      </w:r>
    </w:p>
    <w:p w14:paraId="2C5E6033" w14:textId="5C94B847" w:rsidR="00D37E7E" w:rsidRPr="00D37E7E" w:rsidRDefault="00D37E7E" w:rsidP="00D37E7E">
      <w:pPr>
        <w:rPr>
          <w:rFonts w:cs="Times New Roman"/>
          <w:szCs w:val="28"/>
        </w:rPr>
      </w:pPr>
      <w:r w:rsidRPr="009D3273">
        <w:rPr>
          <w:rFonts w:cs="Times New Roman"/>
          <w:b/>
          <w:bCs/>
          <w:szCs w:val="28"/>
        </w:rPr>
        <w:t>Man</w:t>
      </w:r>
      <w:r w:rsidRPr="00D37E7E">
        <w:rPr>
          <w:rFonts w:cs="Times New Roman"/>
          <w:szCs w:val="28"/>
        </w:rPr>
        <w:t xml:space="preserve"> Oh</w:t>
      </w:r>
      <w:r w:rsidR="009D3273">
        <w:rPr>
          <w:rFonts w:cs="Times New Roman"/>
          <w:szCs w:val="28"/>
        </w:rPr>
        <w:t xml:space="preserve"> …</w:t>
      </w:r>
      <w:r w:rsidRPr="00D37E7E">
        <w:rPr>
          <w:rFonts w:cs="Times New Roman"/>
          <w:szCs w:val="28"/>
        </w:rPr>
        <w:t xml:space="preserve"> yes</w:t>
      </w:r>
      <w:r w:rsidR="009D3273">
        <w:rPr>
          <w:rFonts w:cs="Times New Roman"/>
          <w:szCs w:val="28"/>
        </w:rPr>
        <w:t xml:space="preserve"> …</w:t>
      </w:r>
    </w:p>
    <w:p w14:paraId="1DE9BCF4" w14:textId="77777777" w:rsidR="00D37E7E" w:rsidRPr="00D37E7E" w:rsidRDefault="00D37E7E" w:rsidP="00D37E7E">
      <w:pPr>
        <w:rPr>
          <w:rFonts w:cs="Times New Roman"/>
          <w:szCs w:val="28"/>
        </w:rPr>
      </w:pPr>
      <w:r w:rsidRPr="009D3273">
        <w:rPr>
          <w:rFonts w:cs="Times New Roman"/>
          <w:b/>
          <w:bCs/>
          <w:szCs w:val="28"/>
        </w:rPr>
        <w:t>Doctor</w:t>
      </w:r>
      <w:r w:rsidRPr="00D37E7E">
        <w:rPr>
          <w:rFonts w:cs="Times New Roman"/>
          <w:szCs w:val="28"/>
        </w:rPr>
        <w:t xml:space="preserve"> Ask him where it hurts.</w:t>
      </w:r>
    </w:p>
    <w:p w14:paraId="1F92DBB7" w14:textId="77777777" w:rsidR="00D37E7E" w:rsidRPr="00D37E7E" w:rsidRDefault="00D37E7E" w:rsidP="00D37E7E">
      <w:pPr>
        <w:rPr>
          <w:rFonts w:cs="Times New Roman"/>
          <w:szCs w:val="28"/>
        </w:rPr>
      </w:pPr>
      <w:r w:rsidRPr="009D3273">
        <w:rPr>
          <w:rFonts w:cs="Times New Roman"/>
          <w:b/>
          <w:bCs/>
          <w:szCs w:val="28"/>
        </w:rPr>
        <w:t>Crewman</w:t>
      </w:r>
      <w:r w:rsidRPr="00D37E7E">
        <w:rPr>
          <w:rFonts w:cs="Times New Roman"/>
          <w:szCs w:val="28"/>
        </w:rPr>
        <w:t xml:space="preserve"> Where does it hurt?</w:t>
      </w:r>
    </w:p>
    <w:p w14:paraId="0A80C5FA" w14:textId="77777777" w:rsidR="00D37E7E" w:rsidRPr="00D37E7E" w:rsidRDefault="00D37E7E" w:rsidP="00D37E7E">
      <w:pPr>
        <w:rPr>
          <w:rFonts w:cs="Times New Roman"/>
          <w:szCs w:val="28"/>
        </w:rPr>
      </w:pPr>
      <w:r w:rsidRPr="009D3273">
        <w:rPr>
          <w:rFonts w:cs="Times New Roman"/>
          <w:b/>
          <w:bCs/>
          <w:szCs w:val="28"/>
        </w:rPr>
        <w:t>Man</w:t>
      </w:r>
      <w:r w:rsidRPr="00D37E7E">
        <w:rPr>
          <w:rFonts w:cs="Times New Roman"/>
          <w:szCs w:val="28"/>
        </w:rPr>
        <w:t xml:space="preserve"> It's my back.</w:t>
      </w:r>
    </w:p>
    <w:p w14:paraId="71A46A91" w14:textId="3CCDE51D" w:rsidR="00D37E7E" w:rsidRDefault="00D37E7E" w:rsidP="00D37E7E">
      <w:pPr>
        <w:rPr>
          <w:rFonts w:cs="Times New Roman"/>
          <w:szCs w:val="28"/>
        </w:rPr>
      </w:pPr>
      <w:r w:rsidRPr="009D3273">
        <w:rPr>
          <w:rFonts w:cs="Times New Roman"/>
          <w:b/>
          <w:bCs/>
          <w:szCs w:val="28"/>
        </w:rPr>
        <w:t>Doctor</w:t>
      </w:r>
      <w:r w:rsidRPr="00D37E7E">
        <w:rPr>
          <w:rFonts w:cs="Times New Roman"/>
          <w:szCs w:val="28"/>
        </w:rPr>
        <w:t xml:space="preserve"> Right. Don't move him. I'm coming down.</w:t>
      </w:r>
    </w:p>
    <w:p w14:paraId="0AB4478D" w14:textId="17E1F984" w:rsidR="00D37E7E" w:rsidRPr="00D37E7E" w:rsidRDefault="00D37E7E" w:rsidP="00D37E7E">
      <w:pPr>
        <w:rPr>
          <w:rFonts w:cs="Times New Roman"/>
          <w:szCs w:val="28"/>
        </w:rPr>
      </w:pPr>
      <w:r w:rsidRPr="00D37E7E">
        <w:rPr>
          <w:rFonts w:cs="Times New Roman"/>
          <w:szCs w:val="28"/>
        </w:rPr>
        <w:t xml:space="preserve">Frank Aitken is the editor of </w:t>
      </w:r>
      <w:r w:rsidRPr="009D3273">
        <w:rPr>
          <w:rFonts w:cs="Times New Roman"/>
          <w:i/>
          <w:iCs/>
          <w:szCs w:val="28"/>
        </w:rPr>
        <w:t>The Daily News.</w:t>
      </w:r>
      <w:r w:rsidRPr="00D37E7E">
        <w:rPr>
          <w:rFonts w:cs="Times New Roman"/>
          <w:szCs w:val="28"/>
        </w:rPr>
        <w:t xml:space="preserve"> He's sending a trainee journalist to interview the American singer, Bob Sonata.</w:t>
      </w:r>
    </w:p>
    <w:p w14:paraId="1912C4F4" w14:textId="2531C6E0" w:rsidR="00D37E7E" w:rsidRDefault="00D37E7E" w:rsidP="00D37E7E">
      <w:pPr>
        <w:rPr>
          <w:rFonts w:cs="Times New Roman"/>
          <w:szCs w:val="28"/>
        </w:rPr>
      </w:pPr>
      <w:r w:rsidRPr="00D37E7E">
        <w:rPr>
          <w:rFonts w:cs="Times New Roman"/>
          <w:szCs w:val="28"/>
        </w:rPr>
        <w:t>'Now, I've arranged the interview for four o'clock</w:t>
      </w:r>
      <w:r w:rsidR="009D3273">
        <w:rPr>
          <w:rFonts w:cs="Times New Roman"/>
          <w:szCs w:val="28"/>
        </w:rPr>
        <w:t xml:space="preserve"> …</w:t>
      </w:r>
      <w:r w:rsidRPr="00D37E7E">
        <w:rPr>
          <w:rFonts w:cs="Times New Roman"/>
          <w:szCs w:val="28"/>
        </w:rPr>
        <w:t xml:space="preserve"> at his hotel. Ask him lots of questions. You know</w:t>
      </w:r>
      <w:r w:rsidR="009D3273">
        <w:rPr>
          <w:rFonts w:cs="Times New Roman"/>
          <w:szCs w:val="28"/>
        </w:rPr>
        <w:t xml:space="preserve"> … </w:t>
      </w:r>
      <w:r w:rsidRPr="00D37E7E">
        <w:rPr>
          <w:rFonts w:cs="Times New Roman"/>
          <w:szCs w:val="28"/>
        </w:rPr>
        <w:t>ask him if he likes England. Ask him what his next record will be, when he recorded it</w:t>
      </w:r>
      <w:r w:rsidR="009D3273">
        <w:rPr>
          <w:rFonts w:cs="Times New Roman"/>
          <w:szCs w:val="28"/>
        </w:rPr>
        <w:t xml:space="preserve"> …</w:t>
      </w:r>
      <w:r w:rsidRPr="00D37E7E">
        <w:rPr>
          <w:rFonts w:cs="Times New Roman"/>
          <w:szCs w:val="28"/>
        </w:rPr>
        <w:t xml:space="preserve"> </w:t>
      </w:r>
      <w:r w:rsidRPr="00D37E7E">
        <w:rPr>
          <w:rFonts w:cs="Times New Roman"/>
          <w:szCs w:val="28"/>
        </w:rPr>
        <w:lastRenderedPageBreak/>
        <w:t>and ask him where. Ask him all the usual questions</w:t>
      </w:r>
      <w:r w:rsidR="009D3273">
        <w:rPr>
          <w:rFonts w:cs="Times New Roman"/>
          <w:szCs w:val="28"/>
        </w:rPr>
        <w:t xml:space="preserve"> …</w:t>
      </w:r>
      <w:r w:rsidRPr="00D37E7E">
        <w:rPr>
          <w:rFonts w:cs="Times New Roman"/>
          <w:szCs w:val="28"/>
        </w:rPr>
        <w:t xml:space="preserve"> but don't</w:t>
      </w:r>
      <w:r w:rsidR="009D3273">
        <w:rPr>
          <w:rFonts w:cs="Times New Roman"/>
          <w:szCs w:val="28"/>
        </w:rPr>
        <w:t xml:space="preserve"> …</w:t>
      </w:r>
      <w:r w:rsidRPr="00D37E7E">
        <w:rPr>
          <w:rFonts w:cs="Times New Roman"/>
          <w:szCs w:val="28"/>
        </w:rPr>
        <w:t xml:space="preserve"> don't ask him how old he is. O.K.?'</w:t>
      </w:r>
    </w:p>
    <w:p w14:paraId="5B4FA53B" w14:textId="03B4F9F0" w:rsidR="00D37E7E" w:rsidRPr="009D3273" w:rsidRDefault="00D37E7E" w:rsidP="009D3273">
      <w:pPr>
        <w:pStyle w:val="Heading1"/>
        <w:rPr>
          <w:rFonts w:ascii="Times New Roman" w:hAnsi="Times New Roman" w:cs="Times New Roman"/>
          <w:b/>
          <w:bCs/>
          <w:sz w:val="28"/>
          <w:szCs w:val="24"/>
        </w:rPr>
      </w:pPr>
      <w:r w:rsidRPr="009D3273">
        <w:rPr>
          <w:rFonts w:ascii="Times New Roman" w:hAnsi="Times New Roman" w:cs="Times New Roman"/>
          <w:b/>
          <w:bCs/>
          <w:sz w:val="28"/>
          <w:szCs w:val="24"/>
        </w:rPr>
        <w:t>52</w:t>
      </w:r>
      <w:r w:rsidR="009D3273" w:rsidRPr="009D3273">
        <w:rPr>
          <w:rFonts w:ascii="Times New Roman" w:hAnsi="Times New Roman" w:cs="Times New Roman"/>
          <w:b/>
          <w:bCs/>
          <w:sz w:val="28"/>
          <w:szCs w:val="24"/>
        </w:rPr>
        <w:t xml:space="preserve"> UFO</w:t>
      </w:r>
    </w:p>
    <w:p w14:paraId="37356CCA" w14:textId="77777777" w:rsidR="00D37E7E" w:rsidRPr="00D37E7E" w:rsidRDefault="00D37E7E" w:rsidP="00D37E7E">
      <w:pPr>
        <w:rPr>
          <w:rFonts w:cs="Times New Roman"/>
          <w:szCs w:val="28"/>
        </w:rPr>
      </w:pPr>
      <w:r w:rsidRPr="00D37E7E">
        <w:rPr>
          <w:rFonts w:cs="Times New Roman"/>
          <w:szCs w:val="28"/>
        </w:rPr>
        <w:t>Ronald and Jean were driving along a quiet country road in southern England. They were on the way to Westbury. It was nearly midnight.</w:t>
      </w:r>
    </w:p>
    <w:p w14:paraId="3A3EB6F6" w14:textId="283D003D" w:rsidR="00D37E7E" w:rsidRPr="00D37E7E" w:rsidRDefault="00D37E7E" w:rsidP="00D37E7E">
      <w:pPr>
        <w:rPr>
          <w:rFonts w:cs="Times New Roman"/>
          <w:szCs w:val="28"/>
        </w:rPr>
      </w:pPr>
      <w:r w:rsidRPr="009D3273">
        <w:rPr>
          <w:rFonts w:cs="Times New Roman"/>
          <w:b/>
          <w:bCs/>
          <w:szCs w:val="28"/>
        </w:rPr>
        <w:t>Jean</w:t>
      </w:r>
      <w:r w:rsidRPr="00D37E7E">
        <w:rPr>
          <w:rFonts w:cs="Times New Roman"/>
          <w:szCs w:val="28"/>
        </w:rPr>
        <w:t xml:space="preserve"> Ron</w:t>
      </w:r>
      <w:r w:rsidR="009D3273">
        <w:rPr>
          <w:rFonts w:cs="Times New Roman"/>
          <w:szCs w:val="28"/>
        </w:rPr>
        <w:t xml:space="preserve"> …</w:t>
      </w:r>
      <w:r w:rsidRPr="00D37E7E">
        <w:rPr>
          <w:rFonts w:cs="Times New Roman"/>
          <w:szCs w:val="28"/>
        </w:rPr>
        <w:t xml:space="preserve"> look over there. There's something in the sky. What is it?</w:t>
      </w:r>
    </w:p>
    <w:p w14:paraId="2FFFF762" w14:textId="77777777" w:rsidR="00D37E7E" w:rsidRPr="00D37E7E" w:rsidRDefault="00D37E7E" w:rsidP="00D37E7E">
      <w:pPr>
        <w:rPr>
          <w:rFonts w:cs="Times New Roman"/>
          <w:szCs w:val="28"/>
        </w:rPr>
      </w:pPr>
      <w:r w:rsidRPr="009D3273">
        <w:rPr>
          <w:rFonts w:cs="Times New Roman"/>
          <w:b/>
          <w:bCs/>
          <w:szCs w:val="28"/>
        </w:rPr>
        <w:t>Ron</w:t>
      </w:r>
      <w:r w:rsidRPr="00D37E7E">
        <w:rPr>
          <w:rFonts w:cs="Times New Roman"/>
          <w:szCs w:val="28"/>
        </w:rPr>
        <w:t xml:space="preserve"> I don't know what it is. It's probably a plane.</w:t>
      </w:r>
    </w:p>
    <w:p w14:paraId="7A4D314D" w14:textId="77777777" w:rsidR="00D37E7E" w:rsidRPr="00D37E7E" w:rsidRDefault="00D37E7E" w:rsidP="00D37E7E">
      <w:pPr>
        <w:rPr>
          <w:rFonts w:cs="Times New Roman"/>
          <w:szCs w:val="28"/>
        </w:rPr>
      </w:pPr>
      <w:r w:rsidRPr="009D3273">
        <w:rPr>
          <w:rFonts w:cs="Times New Roman"/>
          <w:b/>
          <w:bCs/>
          <w:szCs w:val="28"/>
        </w:rPr>
        <w:t>Jean</w:t>
      </w:r>
      <w:r w:rsidRPr="00D37E7E">
        <w:rPr>
          <w:rFonts w:cs="Times New Roman"/>
          <w:szCs w:val="28"/>
        </w:rPr>
        <w:t xml:space="preserve"> I don't think so. It's too big. and too bright.</w:t>
      </w:r>
    </w:p>
    <w:p w14:paraId="28B29CFF" w14:textId="77777777" w:rsidR="00D37E7E" w:rsidRPr="00D37E7E" w:rsidRDefault="00D37E7E" w:rsidP="00D37E7E">
      <w:pPr>
        <w:rPr>
          <w:rFonts w:cs="Times New Roman"/>
          <w:szCs w:val="28"/>
        </w:rPr>
      </w:pPr>
      <w:r w:rsidRPr="009D3273">
        <w:rPr>
          <w:rFonts w:cs="Times New Roman"/>
          <w:b/>
          <w:bCs/>
          <w:szCs w:val="28"/>
        </w:rPr>
        <w:t>Ron</w:t>
      </w:r>
      <w:r w:rsidRPr="00D37E7E">
        <w:rPr>
          <w:rFonts w:cs="Times New Roman"/>
          <w:szCs w:val="28"/>
        </w:rPr>
        <w:t xml:space="preserve"> Oh, no.</w:t>
      </w:r>
    </w:p>
    <w:p w14:paraId="46016B2A" w14:textId="77777777" w:rsidR="00D37E7E" w:rsidRPr="00D37E7E" w:rsidRDefault="00D37E7E" w:rsidP="00D37E7E">
      <w:pPr>
        <w:rPr>
          <w:rFonts w:cs="Times New Roman"/>
          <w:szCs w:val="28"/>
        </w:rPr>
      </w:pPr>
      <w:r w:rsidRPr="009D3273">
        <w:rPr>
          <w:rFonts w:cs="Times New Roman"/>
          <w:b/>
          <w:bCs/>
          <w:szCs w:val="28"/>
        </w:rPr>
        <w:t>Jean</w:t>
      </w:r>
      <w:r w:rsidRPr="00D37E7E">
        <w:rPr>
          <w:rFonts w:cs="Times New Roman"/>
          <w:szCs w:val="28"/>
        </w:rPr>
        <w:t xml:space="preserve"> What's the matter?</w:t>
      </w:r>
    </w:p>
    <w:p w14:paraId="2242B1E0" w14:textId="77777777" w:rsidR="00D37E7E" w:rsidRPr="00D37E7E" w:rsidRDefault="00D37E7E" w:rsidP="00D37E7E">
      <w:pPr>
        <w:rPr>
          <w:rFonts w:cs="Times New Roman"/>
          <w:szCs w:val="28"/>
        </w:rPr>
      </w:pPr>
      <w:r w:rsidRPr="009D3273">
        <w:rPr>
          <w:rFonts w:cs="Times New Roman"/>
          <w:b/>
          <w:bCs/>
          <w:szCs w:val="28"/>
        </w:rPr>
        <w:t>Ron</w:t>
      </w:r>
      <w:r w:rsidRPr="00D37E7E">
        <w:rPr>
          <w:rFonts w:cs="Times New Roman"/>
          <w:szCs w:val="28"/>
        </w:rPr>
        <w:t xml:space="preserve"> The engine's stopped.</w:t>
      </w:r>
    </w:p>
    <w:p w14:paraId="0CDE95B2" w14:textId="77777777" w:rsidR="00D37E7E" w:rsidRPr="00D37E7E" w:rsidRDefault="00D37E7E" w:rsidP="00D37E7E">
      <w:pPr>
        <w:rPr>
          <w:rFonts w:cs="Times New Roman"/>
          <w:szCs w:val="28"/>
        </w:rPr>
      </w:pPr>
      <w:r w:rsidRPr="009D3273">
        <w:rPr>
          <w:rFonts w:cs="Times New Roman"/>
          <w:b/>
          <w:bCs/>
          <w:szCs w:val="28"/>
        </w:rPr>
        <w:t>Jean</w:t>
      </w:r>
      <w:r w:rsidRPr="00D37E7E">
        <w:rPr>
          <w:rFonts w:cs="Times New Roman"/>
          <w:szCs w:val="28"/>
        </w:rPr>
        <w:t xml:space="preserve"> Why has it stopped?</w:t>
      </w:r>
    </w:p>
    <w:p w14:paraId="6BBD043B" w14:textId="77777777" w:rsidR="00D37E7E" w:rsidRPr="00D37E7E" w:rsidRDefault="00D37E7E" w:rsidP="00D37E7E">
      <w:pPr>
        <w:rPr>
          <w:rFonts w:cs="Times New Roman"/>
          <w:szCs w:val="28"/>
        </w:rPr>
      </w:pPr>
      <w:r w:rsidRPr="009D3273">
        <w:rPr>
          <w:rFonts w:cs="Times New Roman"/>
          <w:b/>
          <w:bCs/>
          <w:szCs w:val="28"/>
        </w:rPr>
        <w:t>Ron</w:t>
      </w:r>
      <w:r w:rsidRPr="00D37E7E">
        <w:rPr>
          <w:rFonts w:cs="Times New Roman"/>
          <w:szCs w:val="28"/>
        </w:rPr>
        <w:t xml:space="preserve"> I don't know why it's stopped. We'll have to find a garage.</w:t>
      </w:r>
    </w:p>
    <w:p w14:paraId="4A2A79B6" w14:textId="77777777" w:rsidR="00D37E7E" w:rsidRPr="00D37E7E" w:rsidRDefault="00D37E7E" w:rsidP="00D37E7E">
      <w:pPr>
        <w:rPr>
          <w:rFonts w:cs="Times New Roman"/>
          <w:szCs w:val="28"/>
        </w:rPr>
      </w:pPr>
      <w:r w:rsidRPr="009D3273">
        <w:rPr>
          <w:rFonts w:cs="Times New Roman"/>
          <w:b/>
          <w:bCs/>
          <w:szCs w:val="28"/>
        </w:rPr>
        <w:t>Jean</w:t>
      </w:r>
      <w:r w:rsidRPr="00D37E7E">
        <w:rPr>
          <w:rFonts w:cs="Times New Roman"/>
          <w:szCs w:val="28"/>
        </w:rPr>
        <w:t xml:space="preserve"> Is there one near here?</w:t>
      </w:r>
    </w:p>
    <w:p w14:paraId="49E4B9FF" w14:textId="74FF5ED7" w:rsidR="00D37E7E" w:rsidRPr="00D37E7E" w:rsidRDefault="00D37E7E" w:rsidP="00D37E7E">
      <w:pPr>
        <w:rPr>
          <w:rFonts w:cs="Times New Roman"/>
          <w:szCs w:val="28"/>
        </w:rPr>
      </w:pPr>
      <w:r w:rsidRPr="009D3273">
        <w:rPr>
          <w:rFonts w:cs="Times New Roman"/>
          <w:b/>
          <w:bCs/>
          <w:szCs w:val="28"/>
        </w:rPr>
        <w:t>Ron</w:t>
      </w:r>
      <w:r w:rsidRPr="00D37E7E">
        <w:rPr>
          <w:rFonts w:cs="Times New Roman"/>
          <w:szCs w:val="28"/>
        </w:rPr>
        <w:t xml:space="preserve"> Yes, there's one in the next village </w:t>
      </w:r>
      <w:r w:rsidR="009D3273">
        <w:rPr>
          <w:rFonts w:cs="Times New Roman"/>
          <w:szCs w:val="28"/>
        </w:rPr>
        <w:t xml:space="preserve">… </w:t>
      </w:r>
      <w:r w:rsidRPr="00D37E7E">
        <w:rPr>
          <w:rFonts w:cs="Times New Roman"/>
          <w:szCs w:val="28"/>
        </w:rPr>
        <w:t>but I don't know if it's open. It's very late.</w:t>
      </w:r>
    </w:p>
    <w:p w14:paraId="7983C77F" w14:textId="77777777" w:rsidR="00D37E7E" w:rsidRPr="00D37E7E" w:rsidRDefault="00D37E7E" w:rsidP="00D37E7E">
      <w:pPr>
        <w:rPr>
          <w:rFonts w:cs="Times New Roman"/>
          <w:szCs w:val="28"/>
        </w:rPr>
      </w:pPr>
      <w:r w:rsidRPr="00D37E7E">
        <w:rPr>
          <w:rFonts w:cs="Times New Roman"/>
          <w:szCs w:val="28"/>
        </w:rPr>
        <w:t>Suddenly there was a loud noise, and a big, bright silver object flew low over their car. It stopped in mid-air, turned round and flew back over their car. Then it went straight up into the sky and disappeared.</w:t>
      </w:r>
    </w:p>
    <w:p w14:paraId="62D05C75" w14:textId="77777777" w:rsidR="00D37E7E" w:rsidRPr="00D37E7E" w:rsidRDefault="00D37E7E" w:rsidP="00D37E7E">
      <w:pPr>
        <w:rPr>
          <w:rFonts w:cs="Times New Roman"/>
          <w:szCs w:val="28"/>
        </w:rPr>
      </w:pPr>
      <w:r w:rsidRPr="009D3273">
        <w:rPr>
          <w:rFonts w:cs="Times New Roman"/>
          <w:b/>
          <w:bCs/>
          <w:szCs w:val="28"/>
        </w:rPr>
        <w:t>Jean</w:t>
      </w:r>
      <w:r w:rsidRPr="00D37E7E">
        <w:rPr>
          <w:rFonts w:cs="Times New Roman"/>
          <w:szCs w:val="28"/>
        </w:rPr>
        <w:t xml:space="preserve"> Oh, Ron! What was that?</w:t>
      </w:r>
    </w:p>
    <w:p w14:paraId="0616ED6D" w14:textId="2A03C3FC" w:rsidR="00D37E7E" w:rsidRPr="00D37E7E" w:rsidRDefault="00D37E7E" w:rsidP="00D37E7E">
      <w:pPr>
        <w:rPr>
          <w:rFonts w:cs="Times New Roman"/>
          <w:szCs w:val="28"/>
        </w:rPr>
      </w:pPr>
      <w:r w:rsidRPr="009D3273">
        <w:rPr>
          <w:rFonts w:cs="Times New Roman"/>
          <w:b/>
          <w:bCs/>
          <w:szCs w:val="28"/>
        </w:rPr>
        <w:t>Ron</w:t>
      </w:r>
      <w:r w:rsidRPr="00D37E7E">
        <w:rPr>
          <w:rFonts w:cs="Times New Roman"/>
          <w:szCs w:val="28"/>
        </w:rPr>
        <w:t xml:space="preserve"> Eh? Don't ask me</w:t>
      </w:r>
      <w:r w:rsidR="009D3273">
        <w:rPr>
          <w:rFonts w:cs="Times New Roman"/>
          <w:szCs w:val="28"/>
        </w:rPr>
        <w:t xml:space="preserve"> … </w:t>
      </w:r>
      <w:r w:rsidRPr="00D37E7E">
        <w:rPr>
          <w:rFonts w:cs="Times New Roman"/>
          <w:szCs w:val="28"/>
        </w:rPr>
        <w:t>I've got no idea what it was!</w:t>
      </w:r>
    </w:p>
    <w:p w14:paraId="4ED0A335" w14:textId="324C0D90" w:rsidR="00D37E7E" w:rsidRPr="00D37E7E" w:rsidRDefault="00D37E7E" w:rsidP="00D37E7E">
      <w:pPr>
        <w:rPr>
          <w:rFonts w:cs="Times New Roman"/>
          <w:szCs w:val="28"/>
        </w:rPr>
      </w:pPr>
      <w:r w:rsidRPr="009D3273">
        <w:rPr>
          <w:rFonts w:cs="Times New Roman"/>
          <w:b/>
          <w:bCs/>
          <w:szCs w:val="28"/>
        </w:rPr>
        <w:t>Jean</w:t>
      </w:r>
      <w:r w:rsidRPr="00D37E7E">
        <w:rPr>
          <w:rFonts w:cs="Times New Roman"/>
          <w:szCs w:val="28"/>
        </w:rPr>
        <w:t xml:space="preserve"> Oh, I'm frightened</w:t>
      </w:r>
      <w:r w:rsidR="009D3273">
        <w:rPr>
          <w:rFonts w:cs="Times New Roman"/>
          <w:szCs w:val="28"/>
        </w:rPr>
        <w:t xml:space="preserve"> …</w:t>
      </w:r>
      <w:r w:rsidRPr="00D37E7E">
        <w:rPr>
          <w:rFonts w:cs="Times New Roman"/>
          <w:szCs w:val="28"/>
        </w:rPr>
        <w:t xml:space="preserve"> let's go.</w:t>
      </w:r>
    </w:p>
    <w:p w14:paraId="1079924A" w14:textId="7A89151B" w:rsidR="00D37E7E" w:rsidRPr="00D37E7E" w:rsidRDefault="00D37E7E" w:rsidP="00D37E7E">
      <w:pPr>
        <w:rPr>
          <w:rFonts w:cs="Times New Roman"/>
          <w:szCs w:val="28"/>
        </w:rPr>
      </w:pPr>
      <w:r w:rsidRPr="009D3273">
        <w:rPr>
          <w:rFonts w:cs="Times New Roman"/>
          <w:b/>
          <w:bCs/>
          <w:szCs w:val="28"/>
        </w:rPr>
        <w:t>Ron</w:t>
      </w:r>
      <w:r w:rsidRPr="00D37E7E">
        <w:rPr>
          <w:rFonts w:cs="Times New Roman"/>
          <w:szCs w:val="28"/>
        </w:rPr>
        <w:t xml:space="preserve"> We can't</w:t>
      </w:r>
      <w:r w:rsidR="009D3273">
        <w:rPr>
          <w:rFonts w:cs="Times New Roman"/>
          <w:szCs w:val="28"/>
        </w:rPr>
        <w:t xml:space="preserve"> …</w:t>
      </w:r>
      <w:r w:rsidRPr="00D37E7E">
        <w:rPr>
          <w:rFonts w:cs="Times New Roman"/>
          <w:szCs w:val="28"/>
        </w:rPr>
        <w:t xml:space="preserve"> the engine isn't working.</w:t>
      </w:r>
    </w:p>
    <w:p w14:paraId="18ADE275" w14:textId="2ACD6B2F" w:rsidR="00D37E7E" w:rsidRPr="00D37E7E" w:rsidRDefault="00D37E7E" w:rsidP="00D37E7E">
      <w:pPr>
        <w:rPr>
          <w:rFonts w:cs="Times New Roman"/>
          <w:szCs w:val="28"/>
        </w:rPr>
      </w:pPr>
      <w:r w:rsidRPr="009D3273">
        <w:rPr>
          <w:rFonts w:cs="Times New Roman"/>
          <w:b/>
          <w:bCs/>
          <w:szCs w:val="28"/>
        </w:rPr>
        <w:t xml:space="preserve">Jean </w:t>
      </w:r>
      <w:r w:rsidRPr="00D37E7E">
        <w:rPr>
          <w:rFonts w:cs="Times New Roman"/>
          <w:szCs w:val="28"/>
        </w:rPr>
        <w:t>Oh</w:t>
      </w:r>
      <w:r w:rsidR="009D3273">
        <w:rPr>
          <w:rFonts w:cs="Times New Roman"/>
          <w:szCs w:val="28"/>
        </w:rPr>
        <w:t xml:space="preserve"> …</w:t>
      </w:r>
      <w:r w:rsidRPr="00D37E7E">
        <w:rPr>
          <w:rFonts w:cs="Times New Roman"/>
          <w:szCs w:val="28"/>
        </w:rPr>
        <w:t xml:space="preserve"> try it again!</w:t>
      </w:r>
    </w:p>
    <w:p w14:paraId="54CE1C20" w14:textId="77777777" w:rsidR="00D37E7E" w:rsidRPr="00D37E7E" w:rsidRDefault="00D37E7E" w:rsidP="00D37E7E">
      <w:pPr>
        <w:rPr>
          <w:rFonts w:cs="Times New Roman"/>
          <w:szCs w:val="28"/>
        </w:rPr>
      </w:pPr>
      <w:r w:rsidRPr="009D3273">
        <w:rPr>
          <w:rFonts w:cs="Times New Roman"/>
          <w:b/>
          <w:bCs/>
          <w:szCs w:val="28"/>
        </w:rPr>
        <w:t>Ron</w:t>
      </w:r>
      <w:r w:rsidRPr="00D37E7E">
        <w:rPr>
          <w:rFonts w:cs="Times New Roman"/>
          <w:szCs w:val="28"/>
        </w:rPr>
        <w:t xml:space="preserve"> That's strange. It's O.K. now. I wonder why it wasn't working?</w:t>
      </w:r>
    </w:p>
    <w:p w14:paraId="33A2529C" w14:textId="5C5C6C8C" w:rsidR="00D37E7E" w:rsidRPr="00D37E7E" w:rsidRDefault="00D37E7E" w:rsidP="00D37E7E">
      <w:pPr>
        <w:rPr>
          <w:rFonts w:cs="Times New Roman"/>
          <w:szCs w:val="28"/>
        </w:rPr>
      </w:pPr>
      <w:r w:rsidRPr="009D3273">
        <w:rPr>
          <w:rFonts w:cs="Times New Roman"/>
          <w:b/>
          <w:bCs/>
          <w:szCs w:val="28"/>
        </w:rPr>
        <w:t xml:space="preserve">Jean </w:t>
      </w:r>
      <w:r w:rsidRPr="00D37E7E">
        <w:rPr>
          <w:rFonts w:cs="Times New Roman"/>
          <w:szCs w:val="28"/>
        </w:rPr>
        <w:t>Oh, Ron</w:t>
      </w:r>
      <w:r w:rsidR="009D3273">
        <w:rPr>
          <w:rFonts w:cs="Times New Roman"/>
          <w:szCs w:val="28"/>
        </w:rPr>
        <w:t xml:space="preserve"> …</w:t>
      </w:r>
      <w:r w:rsidRPr="00D37E7E">
        <w:rPr>
          <w:rFonts w:cs="Times New Roman"/>
          <w:szCs w:val="28"/>
        </w:rPr>
        <w:t xml:space="preserve"> do you think it was a UFO?</w:t>
      </w:r>
    </w:p>
    <w:p w14:paraId="666383F4" w14:textId="11F17A6C" w:rsidR="00D37E7E" w:rsidRPr="00D37E7E" w:rsidRDefault="00D37E7E" w:rsidP="00D37E7E">
      <w:pPr>
        <w:rPr>
          <w:rFonts w:cs="Times New Roman"/>
          <w:szCs w:val="28"/>
        </w:rPr>
      </w:pPr>
      <w:r w:rsidRPr="009D3273">
        <w:rPr>
          <w:rFonts w:cs="Times New Roman"/>
          <w:b/>
          <w:bCs/>
          <w:szCs w:val="28"/>
        </w:rPr>
        <w:t>Ron</w:t>
      </w:r>
      <w:r w:rsidRPr="00D37E7E">
        <w:rPr>
          <w:rFonts w:cs="Times New Roman"/>
          <w:szCs w:val="28"/>
        </w:rPr>
        <w:t xml:space="preserve"> I don't know</w:t>
      </w:r>
      <w:r w:rsidR="009D3273">
        <w:rPr>
          <w:rFonts w:cs="Times New Roman"/>
          <w:szCs w:val="28"/>
        </w:rPr>
        <w:t xml:space="preserve"> …</w:t>
      </w:r>
      <w:r w:rsidRPr="00D37E7E">
        <w:rPr>
          <w:rFonts w:cs="Times New Roman"/>
          <w:szCs w:val="28"/>
        </w:rPr>
        <w:t xml:space="preserve"> I really don't. We should phone the police.</w:t>
      </w:r>
    </w:p>
    <w:p w14:paraId="2584DA3B" w14:textId="7ADABFF8" w:rsidR="00D37E7E" w:rsidRDefault="00D37E7E" w:rsidP="00D37E7E">
      <w:pPr>
        <w:rPr>
          <w:rFonts w:cs="Times New Roman"/>
          <w:szCs w:val="28"/>
        </w:rPr>
      </w:pPr>
      <w:r w:rsidRPr="009D3273">
        <w:rPr>
          <w:rFonts w:cs="Times New Roman"/>
          <w:b/>
          <w:bCs/>
          <w:szCs w:val="28"/>
        </w:rPr>
        <w:t>Jean</w:t>
      </w:r>
      <w:r w:rsidRPr="00D37E7E">
        <w:rPr>
          <w:rFonts w:cs="Times New Roman"/>
          <w:szCs w:val="28"/>
        </w:rPr>
        <w:t xml:space="preserve"> Ron</w:t>
      </w:r>
      <w:r w:rsidR="009D3273">
        <w:rPr>
          <w:rFonts w:cs="Times New Roman"/>
          <w:szCs w:val="28"/>
        </w:rPr>
        <w:t xml:space="preserve"> … </w:t>
      </w:r>
      <w:r w:rsidRPr="00D37E7E">
        <w:rPr>
          <w:rFonts w:cs="Times New Roman"/>
          <w:szCs w:val="28"/>
        </w:rPr>
        <w:t>do you think they'll believe us?</w:t>
      </w:r>
    </w:p>
    <w:p w14:paraId="2CFD6CF6" w14:textId="42A36AD8" w:rsidR="00D37E7E" w:rsidRDefault="00D37E7E" w:rsidP="00D37E7E">
      <w:pPr>
        <w:rPr>
          <w:rFonts w:cs="Times New Roman"/>
          <w:szCs w:val="28"/>
        </w:rPr>
      </w:pPr>
      <w:r>
        <w:rPr>
          <w:rFonts w:cs="Times New Roman"/>
          <w:szCs w:val="28"/>
        </w:rPr>
        <w:t>54</w:t>
      </w:r>
      <w:r w:rsidR="009D3273">
        <w:rPr>
          <w:rFonts w:cs="Times New Roman"/>
          <w:szCs w:val="28"/>
        </w:rPr>
        <w:t xml:space="preserve"> A mugging</w:t>
      </w:r>
    </w:p>
    <w:p w14:paraId="21EAEE1F" w14:textId="407A0272" w:rsidR="00D37E7E" w:rsidRPr="00D37E7E" w:rsidRDefault="00D37E7E" w:rsidP="00D37E7E">
      <w:pPr>
        <w:rPr>
          <w:rFonts w:cs="Times New Roman"/>
          <w:szCs w:val="28"/>
        </w:rPr>
      </w:pPr>
      <w:r w:rsidRPr="009D3273">
        <w:rPr>
          <w:rFonts w:cs="Times New Roman"/>
          <w:b/>
          <w:bCs/>
          <w:szCs w:val="28"/>
        </w:rPr>
        <w:t>1</w:t>
      </w:r>
      <w:r w:rsidR="009D3273">
        <w:rPr>
          <w:rFonts w:cs="Times New Roman"/>
          <w:szCs w:val="28"/>
        </w:rPr>
        <w:t xml:space="preserve"> </w:t>
      </w:r>
      <w:r w:rsidRPr="00D37E7E">
        <w:rPr>
          <w:rFonts w:cs="Times New Roman"/>
          <w:szCs w:val="28"/>
        </w:rPr>
        <w:t xml:space="preserve">One night, Mrs Riley, an elderly widow, was walking along a dark, London street. She was carrying her handbag in one hand and a plastic carrier bag in the other. There was nobody else in </w:t>
      </w:r>
      <w:r w:rsidRPr="00D37E7E">
        <w:rPr>
          <w:rFonts w:cs="Times New Roman"/>
          <w:szCs w:val="28"/>
        </w:rPr>
        <w:lastRenderedPageBreak/>
        <w:t>the street except two youths. They were standing in a dark shop doorway. One of them was very tall with fair hair, the other was short and fat with a beard and moustache.</w:t>
      </w:r>
    </w:p>
    <w:p w14:paraId="2B8559BE" w14:textId="77777777" w:rsidR="00D37E7E" w:rsidRPr="00D37E7E" w:rsidRDefault="00D37E7E" w:rsidP="00D37E7E">
      <w:pPr>
        <w:rPr>
          <w:rFonts w:cs="Times New Roman"/>
          <w:szCs w:val="28"/>
        </w:rPr>
      </w:pPr>
      <w:r w:rsidRPr="009D3273">
        <w:rPr>
          <w:rFonts w:cs="Times New Roman"/>
          <w:b/>
          <w:bCs/>
          <w:szCs w:val="28"/>
        </w:rPr>
        <w:t>2</w:t>
      </w:r>
      <w:r w:rsidRPr="00D37E7E">
        <w:rPr>
          <w:rFonts w:cs="Times New Roman"/>
          <w:szCs w:val="28"/>
        </w:rPr>
        <w:t xml:space="preserve"> The youths waited for a few moments, and then ran quickly and quietly towards Mrs Riley. The tall youth held her from behind while the other youth tried to snatch her handbag.</w:t>
      </w:r>
    </w:p>
    <w:p w14:paraId="204BE064" w14:textId="77777777" w:rsidR="00D37E7E" w:rsidRPr="00D37E7E" w:rsidRDefault="00D37E7E" w:rsidP="00D37E7E">
      <w:pPr>
        <w:rPr>
          <w:rFonts w:cs="Times New Roman"/>
          <w:szCs w:val="28"/>
        </w:rPr>
      </w:pPr>
      <w:r w:rsidRPr="009D3273">
        <w:rPr>
          <w:rFonts w:cs="Times New Roman"/>
          <w:b/>
          <w:bCs/>
          <w:szCs w:val="28"/>
        </w:rPr>
        <w:t>3</w:t>
      </w:r>
      <w:r w:rsidRPr="00D37E7E">
        <w:rPr>
          <w:rFonts w:cs="Times New Roman"/>
          <w:szCs w:val="28"/>
        </w:rPr>
        <w:t xml:space="preserve"> Suddenly, Mrs Riley threw the tall youth over her shoulder. He crashed into the other youth and they both landed on the ground. Without speaking, Mrs Riley struck both of them on the head with her handbag, and walked calmly away.</w:t>
      </w:r>
    </w:p>
    <w:p w14:paraId="4B7652D7" w14:textId="13070267" w:rsidR="00D37E7E" w:rsidRDefault="00D37E7E" w:rsidP="00D37E7E">
      <w:pPr>
        <w:rPr>
          <w:rFonts w:cs="Times New Roman"/>
          <w:szCs w:val="28"/>
        </w:rPr>
      </w:pPr>
      <w:r w:rsidRPr="009D3273">
        <w:rPr>
          <w:rFonts w:cs="Times New Roman"/>
          <w:b/>
          <w:bCs/>
          <w:szCs w:val="28"/>
        </w:rPr>
        <w:t>4</w:t>
      </w:r>
      <w:r w:rsidRPr="00D37E7E">
        <w:rPr>
          <w:rFonts w:cs="Times New Roman"/>
          <w:szCs w:val="28"/>
        </w:rPr>
        <w:t xml:space="preserve"> The two surprised youths were still sitting on the ground when Mrs Riley crossed the street towards a door with a lighted sign above it. Mrs Riley paused, turned round, smiled at the youths and walked into the South West London Judo Club.</w:t>
      </w:r>
    </w:p>
    <w:p w14:paraId="3F3CAE88" w14:textId="6A73AE33" w:rsidR="00D37E7E" w:rsidRPr="00F71DCB" w:rsidRDefault="00D37E7E" w:rsidP="00F71DCB">
      <w:pPr>
        <w:pStyle w:val="Heading1"/>
        <w:rPr>
          <w:rFonts w:ascii="Times New Roman" w:hAnsi="Times New Roman" w:cs="Times New Roman"/>
          <w:b/>
          <w:bCs/>
          <w:sz w:val="28"/>
          <w:szCs w:val="24"/>
        </w:rPr>
      </w:pPr>
      <w:r w:rsidRPr="00F71DCB">
        <w:rPr>
          <w:rFonts w:ascii="Times New Roman" w:hAnsi="Times New Roman" w:cs="Times New Roman"/>
          <w:b/>
          <w:bCs/>
          <w:sz w:val="28"/>
          <w:szCs w:val="24"/>
        </w:rPr>
        <w:t>55</w:t>
      </w:r>
      <w:r w:rsidR="000F0B51" w:rsidRPr="00F71DCB">
        <w:rPr>
          <w:rFonts w:ascii="Times New Roman" w:hAnsi="Times New Roman" w:cs="Times New Roman"/>
          <w:b/>
          <w:bCs/>
          <w:sz w:val="28"/>
          <w:szCs w:val="24"/>
        </w:rPr>
        <w:t xml:space="preserve"> An important visitor</w:t>
      </w:r>
    </w:p>
    <w:p w14:paraId="6985686F" w14:textId="34E72443" w:rsidR="00D37E7E" w:rsidRPr="00D37E7E" w:rsidRDefault="00D37E7E" w:rsidP="00D37E7E">
      <w:pPr>
        <w:rPr>
          <w:rFonts w:cs="Times New Roman"/>
          <w:szCs w:val="28"/>
        </w:rPr>
      </w:pPr>
      <w:r w:rsidRPr="00D37E7E">
        <w:rPr>
          <w:rFonts w:cs="Times New Roman"/>
          <w:szCs w:val="28"/>
        </w:rPr>
        <w:t>The platform of Portsbridge station is full of people. They're waiting for an important visitor-the Queen. They're expecting her to arrive soon. She's going to open a new secondary school</w:t>
      </w:r>
      <w:r w:rsidR="00F71DCB">
        <w:rPr>
          <w:rFonts w:cs="Times New Roman"/>
          <w:szCs w:val="28"/>
        </w:rPr>
        <w:t>-</w:t>
      </w:r>
      <w:r w:rsidRPr="00D37E7E">
        <w:rPr>
          <w:rFonts w:cs="Times New Roman"/>
          <w:szCs w:val="28"/>
        </w:rPr>
        <w:t>Portsbridge Comprehensive. The Mayor's secretary is telling him about the plans for the day.</w:t>
      </w:r>
    </w:p>
    <w:p w14:paraId="4A46B0EA" w14:textId="77777777" w:rsidR="00D37E7E" w:rsidRPr="00D37E7E" w:rsidRDefault="00D37E7E" w:rsidP="00D37E7E">
      <w:pPr>
        <w:rPr>
          <w:rFonts w:cs="Times New Roman"/>
          <w:szCs w:val="28"/>
        </w:rPr>
      </w:pPr>
      <w:r w:rsidRPr="00D37E7E">
        <w:rPr>
          <w:rFonts w:cs="Times New Roman"/>
          <w:szCs w:val="28"/>
        </w:rPr>
        <w:t>She'll be here soon. We'll wait until we see the train.</w:t>
      </w:r>
    </w:p>
    <w:p w14:paraId="68B074CA" w14:textId="77777777" w:rsidR="00D37E7E" w:rsidRPr="00D37E7E" w:rsidRDefault="00D37E7E" w:rsidP="00D37E7E">
      <w:pPr>
        <w:rPr>
          <w:rFonts w:cs="Times New Roman"/>
          <w:szCs w:val="28"/>
        </w:rPr>
      </w:pPr>
      <w:r w:rsidRPr="00F71DCB">
        <w:rPr>
          <w:rFonts w:cs="Times New Roman"/>
          <w:b/>
          <w:bCs/>
          <w:szCs w:val="28"/>
        </w:rPr>
        <w:t>1</w:t>
      </w:r>
      <w:r w:rsidRPr="00D37E7E">
        <w:rPr>
          <w:rFonts w:cs="Times New Roman"/>
          <w:szCs w:val="28"/>
        </w:rPr>
        <w:t xml:space="preserve"> When the train stops, the band will start playing.</w:t>
      </w:r>
    </w:p>
    <w:p w14:paraId="65A54693" w14:textId="77777777" w:rsidR="00D37E7E" w:rsidRPr="00D37E7E" w:rsidRDefault="00D37E7E" w:rsidP="00D37E7E">
      <w:pPr>
        <w:rPr>
          <w:rFonts w:cs="Times New Roman"/>
          <w:szCs w:val="28"/>
        </w:rPr>
      </w:pPr>
      <w:r w:rsidRPr="00F71DCB">
        <w:rPr>
          <w:rFonts w:cs="Times New Roman"/>
          <w:b/>
          <w:bCs/>
          <w:szCs w:val="28"/>
        </w:rPr>
        <w:t>2</w:t>
      </w:r>
      <w:r w:rsidRPr="00D37E7E">
        <w:rPr>
          <w:rFonts w:cs="Times New Roman"/>
          <w:szCs w:val="28"/>
        </w:rPr>
        <w:t xml:space="preserve"> Your son will give her some flowers when she gets off the train.</w:t>
      </w:r>
    </w:p>
    <w:p w14:paraId="33A217CA" w14:textId="77777777" w:rsidR="00D37E7E" w:rsidRPr="00D37E7E" w:rsidRDefault="00D37E7E" w:rsidP="00D37E7E">
      <w:pPr>
        <w:rPr>
          <w:rFonts w:cs="Times New Roman"/>
          <w:szCs w:val="28"/>
        </w:rPr>
      </w:pPr>
      <w:r w:rsidRPr="00F71DCB">
        <w:rPr>
          <w:rFonts w:cs="Times New Roman"/>
          <w:b/>
          <w:bCs/>
          <w:szCs w:val="28"/>
        </w:rPr>
        <w:t>3</w:t>
      </w:r>
      <w:r w:rsidRPr="00D37E7E">
        <w:rPr>
          <w:rFonts w:cs="Times New Roman"/>
          <w:szCs w:val="28"/>
        </w:rPr>
        <w:t xml:space="preserve"> You'll make a speech before she leaves the station.</w:t>
      </w:r>
    </w:p>
    <w:p w14:paraId="661959F6" w14:textId="77777777" w:rsidR="00F71DCB" w:rsidRDefault="00D37E7E" w:rsidP="00D37E7E">
      <w:pPr>
        <w:rPr>
          <w:rFonts w:cs="Times New Roman"/>
          <w:szCs w:val="28"/>
        </w:rPr>
      </w:pPr>
      <w:r w:rsidRPr="00F71DCB">
        <w:rPr>
          <w:rFonts w:cs="Times New Roman"/>
          <w:b/>
          <w:bCs/>
          <w:szCs w:val="28"/>
        </w:rPr>
        <w:t>4</w:t>
      </w:r>
      <w:r w:rsidRPr="00D37E7E">
        <w:rPr>
          <w:rFonts w:cs="Times New Roman"/>
          <w:szCs w:val="28"/>
        </w:rPr>
        <w:t xml:space="preserve"> As soon as she arrives at the school, the children will begin</w:t>
      </w:r>
      <w:r w:rsidR="00F71DCB">
        <w:rPr>
          <w:rFonts w:cs="Times New Roman"/>
          <w:szCs w:val="28"/>
        </w:rPr>
        <w:t xml:space="preserve"> </w:t>
      </w:r>
      <w:r w:rsidRPr="00D37E7E">
        <w:rPr>
          <w:rFonts w:cs="Times New Roman"/>
          <w:szCs w:val="28"/>
        </w:rPr>
        <w:t xml:space="preserve">cheering. </w:t>
      </w:r>
    </w:p>
    <w:p w14:paraId="34880757" w14:textId="2D67118F" w:rsidR="00D37E7E" w:rsidRPr="00D37E7E" w:rsidRDefault="00D37E7E" w:rsidP="00D37E7E">
      <w:pPr>
        <w:rPr>
          <w:rFonts w:cs="Times New Roman"/>
          <w:szCs w:val="28"/>
        </w:rPr>
      </w:pPr>
      <w:r w:rsidRPr="00F71DCB">
        <w:rPr>
          <w:rFonts w:cs="Times New Roman"/>
          <w:b/>
          <w:bCs/>
          <w:szCs w:val="28"/>
        </w:rPr>
        <w:t>5</w:t>
      </w:r>
      <w:r w:rsidRPr="00D37E7E">
        <w:rPr>
          <w:rFonts w:cs="Times New Roman"/>
          <w:szCs w:val="28"/>
        </w:rPr>
        <w:t xml:space="preserve"> After she opens the school, we'll go to the Town Hall.</w:t>
      </w:r>
    </w:p>
    <w:p w14:paraId="2FB162C7" w14:textId="77777777" w:rsidR="00D37E7E" w:rsidRPr="00D37E7E" w:rsidRDefault="00D37E7E" w:rsidP="00D37E7E">
      <w:pPr>
        <w:rPr>
          <w:rFonts w:cs="Times New Roman"/>
          <w:szCs w:val="28"/>
        </w:rPr>
      </w:pPr>
      <w:r w:rsidRPr="00F71DCB">
        <w:rPr>
          <w:rFonts w:cs="Times New Roman"/>
          <w:b/>
          <w:bCs/>
          <w:szCs w:val="28"/>
        </w:rPr>
        <w:t>6</w:t>
      </w:r>
      <w:r w:rsidRPr="00D37E7E">
        <w:rPr>
          <w:rFonts w:cs="Times New Roman"/>
          <w:szCs w:val="28"/>
        </w:rPr>
        <w:t xml:space="preserve"> When she gets to the Town Hall, you'll make another speech.</w:t>
      </w:r>
    </w:p>
    <w:p w14:paraId="5316AAE7" w14:textId="77777777" w:rsidR="00D37E7E" w:rsidRPr="00D37E7E" w:rsidRDefault="00D37E7E" w:rsidP="00D37E7E">
      <w:pPr>
        <w:rPr>
          <w:rFonts w:cs="Times New Roman"/>
          <w:szCs w:val="28"/>
        </w:rPr>
      </w:pPr>
      <w:r w:rsidRPr="00F71DCB">
        <w:rPr>
          <w:rFonts w:cs="Times New Roman"/>
          <w:b/>
          <w:bCs/>
          <w:szCs w:val="28"/>
        </w:rPr>
        <w:t>7</w:t>
      </w:r>
      <w:r w:rsidRPr="00D37E7E">
        <w:rPr>
          <w:rFonts w:cs="Times New Roman"/>
          <w:szCs w:val="28"/>
        </w:rPr>
        <w:t xml:space="preserve"> After you make the speech, we'll have lunch.</w:t>
      </w:r>
    </w:p>
    <w:p w14:paraId="47DAF79E" w14:textId="593C6CA9" w:rsidR="00D37E7E" w:rsidRDefault="00D37E7E" w:rsidP="00D37E7E">
      <w:pPr>
        <w:rPr>
          <w:rFonts w:cs="Times New Roman"/>
          <w:szCs w:val="28"/>
        </w:rPr>
      </w:pPr>
      <w:r w:rsidRPr="00F71DCB">
        <w:rPr>
          <w:rFonts w:cs="Times New Roman"/>
          <w:b/>
          <w:bCs/>
          <w:szCs w:val="28"/>
        </w:rPr>
        <w:t>8</w:t>
      </w:r>
      <w:r w:rsidRPr="00D37E7E">
        <w:rPr>
          <w:rFonts w:cs="Times New Roman"/>
          <w:szCs w:val="28"/>
        </w:rPr>
        <w:t xml:space="preserve"> Before she leaves Portsbridge, you'll give her a present from the town.</w:t>
      </w:r>
    </w:p>
    <w:p w14:paraId="6302B224" w14:textId="30231F6B" w:rsidR="00D37E7E" w:rsidRDefault="00D37E7E" w:rsidP="00D37E7E">
      <w:pPr>
        <w:rPr>
          <w:rFonts w:cs="Times New Roman"/>
          <w:szCs w:val="28"/>
        </w:rPr>
      </w:pPr>
      <w:r>
        <w:rPr>
          <w:rFonts w:cs="Times New Roman"/>
          <w:szCs w:val="28"/>
        </w:rPr>
        <w:t>56</w:t>
      </w:r>
      <w:r w:rsidR="00F71DCB">
        <w:rPr>
          <w:rFonts w:cs="Times New Roman"/>
          <w:szCs w:val="28"/>
        </w:rPr>
        <w:t xml:space="preserve"> General Hospital</w:t>
      </w:r>
    </w:p>
    <w:p w14:paraId="41D62EF5" w14:textId="77777777" w:rsidR="00D37E7E" w:rsidRPr="00F71DCB" w:rsidRDefault="00D37E7E" w:rsidP="00D37E7E">
      <w:pPr>
        <w:rPr>
          <w:rFonts w:cs="Times New Roman"/>
          <w:b/>
          <w:bCs/>
          <w:szCs w:val="28"/>
        </w:rPr>
      </w:pPr>
      <w:r w:rsidRPr="00F71DCB">
        <w:rPr>
          <w:rFonts w:cs="Times New Roman"/>
          <w:b/>
          <w:bCs/>
          <w:szCs w:val="28"/>
        </w:rPr>
        <w:t>Maternity Ward</w:t>
      </w:r>
    </w:p>
    <w:p w14:paraId="7C8EA88A" w14:textId="77777777" w:rsidR="00D37E7E" w:rsidRPr="00F71DCB" w:rsidRDefault="00D37E7E" w:rsidP="00D37E7E">
      <w:pPr>
        <w:rPr>
          <w:rFonts w:cs="Times New Roman"/>
          <w:szCs w:val="28"/>
        </w:rPr>
      </w:pPr>
      <w:r w:rsidRPr="00F71DCB">
        <w:rPr>
          <w:rFonts w:cs="Times New Roman"/>
          <w:szCs w:val="28"/>
        </w:rPr>
        <w:t>Mr Wallace is in the maternity ward. His wife's going to have a baby.</w:t>
      </w:r>
    </w:p>
    <w:p w14:paraId="6C7BAFAE" w14:textId="2C70D0D3" w:rsidR="00D37E7E" w:rsidRPr="00D37E7E" w:rsidRDefault="00D37E7E" w:rsidP="00D37E7E">
      <w:pPr>
        <w:rPr>
          <w:rFonts w:cs="Times New Roman"/>
          <w:szCs w:val="28"/>
        </w:rPr>
      </w:pPr>
      <w:r w:rsidRPr="00F71DCB">
        <w:rPr>
          <w:rFonts w:cs="Times New Roman"/>
          <w:b/>
          <w:bCs/>
          <w:szCs w:val="28"/>
        </w:rPr>
        <w:t>Nurse</w:t>
      </w:r>
      <w:r w:rsidRPr="00D37E7E">
        <w:rPr>
          <w:rFonts w:cs="Times New Roman"/>
          <w:szCs w:val="28"/>
        </w:rPr>
        <w:t xml:space="preserve"> Hello</w:t>
      </w:r>
      <w:r w:rsidR="00F71DCB">
        <w:rPr>
          <w:rFonts w:cs="Times New Roman"/>
          <w:szCs w:val="28"/>
        </w:rPr>
        <w:t xml:space="preserve"> …</w:t>
      </w:r>
      <w:r w:rsidRPr="00D37E7E">
        <w:rPr>
          <w:rFonts w:cs="Times New Roman"/>
          <w:szCs w:val="28"/>
        </w:rPr>
        <w:t xml:space="preserve"> you're Mr Wallace, aren't you? Have you been waiting long?</w:t>
      </w:r>
    </w:p>
    <w:p w14:paraId="4F6DD080" w14:textId="77777777" w:rsidR="00D37E7E" w:rsidRPr="00D37E7E" w:rsidRDefault="00D37E7E" w:rsidP="00D37E7E">
      <w:pPr>
        <w:rPr>
          <w:rFonts w:cs="Times New Roman"/>
          <w:szCs w:val="28"/>
        </w:rPr>
      </w:pPr>
      <w:r w:rsidRPr="00F71DCB">
        <w:rPr>
          <w:rFonts w:cs="Times New Roman"/>
          <w:b/>
          <w:bCs/>
          <w:szCs w:val="28"/>
        </w:rPr>
        <w:t>Mr Wallace</w:t>
      </w:r>
      <w:r w:rsidRPr="00D37E7E">
        <w:rPr>
          <w:rFonts w:cs="Times New Roman"/>
          <w:szCs w:val="28"/>
        </w:rPr>
        <w:t xml:space="preserve"> Not really. Is there any news?</w:t>
      </w:r>
    </w:p>
    <w:p w14:paraId="54FD4710" w14:textId="77777777" w:rsidR="00D37E7E" w:rsidRPr="00D37E7E" w:rsidRDefault="00D37E7E" w:rsidP="00D37E7E">
      <w:pPr>
        <w:rPr>
          <w:rFonts w:cs="Times New Roman"/>
          <w:szCs w:val="28"/>
        </w:rPr>
      </w:pPr>
      <w:r w:rsidRPr="00F71DCB">
        <w:rPr>
          <w:rFonts w:cs="Times New Roman"/>
          <w:b/>
          <w:bCs/>
          <w:szCs w:val="28"/>
        </w:rPr>
        <w:t>Nurse</w:t>
      </w:r>
      <w:r w:rsidRPr="00D37E7E">
        <w:rPr>
          <w:rFonts w:cs="Times New Roman"/>
          <w:szCs w:val="28"/>
        </w:rPr>
        <w:t xml:space="preserve"> Not yet. We'll tell you as soon as there is. Have you thought of any names for the baby?</w:t>
      </w:r>
    </w:p>
    <w:p w14:paraId="0590E59D" w14:textId="66C13E46" w:rsidR="00D37E7E" w:rsidRDefault="00D37E7E" w:rsidP="00D37E7E">
      <w:pPr>
        <w:rPr>
          <w:rFonts w:cs="Times New Roman"/>
          <w:szCs w:val="28"/>
        </w:rPr>
      </w:pPr>
      <w:r w:rsidRPr="00F71DCB">
        <w:rPr>
          <w:rFonts w:cs="Times New Roman"/>
          <w:b/>
          <w:bCs/>
          <w:szCs w:val="28"/>
        </w:rPr>
        <w:t>Mr Wallace</w:t>
      </w:r>
      <w:r w:rsidRPr="00D37E7E">
        <w:rPr>
          <w:rFonts w:cs="Times New Roman"/>
          <w:szCs w:val="28"/>
        </w:rPr>
        <w:t xml:space="preserve"> Oh yes! If it's a girl, we'll call her Victoria, and if it's a boy we'll call him Jason.</w:t>
      </w:r>
    </w:p>
    <w:p w14:paraId="1982FEF7" w14:textId="77777777" w:rsidR="00F71DCB" w:rsidRDefault="00F71DCB" w:rsidP="00D37E7E">
      <w:pPr>
        <w:rPr>
          <w:rFonts w:cs="Times New Roman"/>
          <w:szCs w:val="28"/>
        </w:rPr>
      </w:pPr>
    </w:p>
    <w:p w14:paraId="3AA9F5A5" w14:textId="4E792B67" w:rsidR="00D37E7E" w:rsidRPr="00F71DCB" w:rsidRDefault="00D37E7E" w:rsidP="00D37E7E">
      <w:pPr>
        <w:rPr>
          <w:rFonts w:cs="Times New Roman"/>
          <w:b/>
          <w:bCs/>
          <w:szCs w:val="28"/>
        </w:rPr>
      </w:pPr>
      <w:r w:rsidRPr="00F71DCB">
        <w:rPr>
          <w:rFonts w:cs="Times New Roman"/>
          <w:b/>
          <w:bCs/>
          <w:szCs w:val="28"/>
        </w:rPr>
        <w:t>Operating Theatre</w:t>
      </w:r>
    </w:p>
    <w:p w14:paraId="0A52AFA4" w14:textId="6F8E889C" w:rsidR="00D37E7E" w:rsidRPr="00D37E7E" w:rsidRDefault="00D37E7E" w:rsidP="00D37E7E">
      <w:pPr>
        <w:rPr>
          <w:rFonts w:cs="Times New Roman"/>
          <w:szCs w:val="28"/>
        </w:rPr>
      </w:pPr>
      <w:r w:rsidRPr="00D37E7E">
        <w:rPr>
          <w:rFonts w:cs="Times New Roman"/>
          <w:szCs w:val="28"/>
        </w:rPr>
        <w:lastRenderedPageBreak/>
        <w:t>David Foster has had a serious accident. His wife's outside the operating theatre</w:t>
      </w:r>
      <w:r w:rsidR="00F71DCB">
        <w:rPr>
          <w:rFonts w:cs="Times New Roman"/>
          <w:szCs w:val="28"/>
        </w:rPr>
        <w:t xml:space="preserve"> </w:t>
      </w:r>
      <w:r w:rsidRPr="00D37E7E">
        <w:rPr>
          <w:rFonts w:cs="Times New Roman"/>
          <w:szCs w:val="28"/>
        </w:rPr>
        <w:t>now.</w:t>
      </w:r>
    </w:p>
    <w:p w14:paraId="3AD8D2F0" w14:textId="77777777" w:rsidR="00F71DCB" w:rsidRDefault="00D37E7E" w:rsidP="00D37E7E">
      <w:pPr>
        <w:rPr>
          <w:rFonts w:cs="Times New Roman"/>
          <w:szCs w:val="28"/>
        </w:rPr>
      </w:pPr>
      <w:r w:rsidRPr="00F71DCB">
        <w:rPr>
          <w:rFonts w:cs="Times New Roman"/>
          <w:b/>
          <w:bCs/>
          <w:szCs w:val="28"/>
        </w:rPr>
        <w:t>Doctor</w:t>
      </w:r>
      <w:r w:rsidRPr="00D37E7E">
        <w:rPr>
          <w:rFonts w:cs="Times New Roman"/>
          <w:szCs w:val="28"/>
        </w:rPr>
        <w:t xml:space="preserve"> Mrs Foster? I'm Dr. Payne. </w:t>
      </w:r>
    </w:p>
    <w:p w14:paraId="31B49A98" w14:textId="77777777" w:rsidR="00F71DCB" w:rsidRDefault="00D37E7E" w:rsidP="00D37E7E">
      <w:pPr>
        <w:rPr>
          <w:rFonts w:cs="Times New Roman"/>
          <w:szCs w:val="28"/>
        </w:rPr>
      </w:pPr>
      <w:r w:rsidRPr="00F71DCB">
        <w:rPr>
          <w:rFonts w:cs="Times New Roman"/>
          <w:b/>
          <w:bCs/>
          <w:szCs w:val="28"/>
        </w:rPr>
        <w:t xml:space="preserve">Mrs Foster </w:t>
      </w:r>
      <w:r w:rsidRPr="00D37E7E">
        <w:rPr>
          <w:rFonts w:cs="Times New Roman"/>
          <w:szCs w:val="28"/>
        </w:rPr>
        <w:t xml:space="preserve">Oh, Doctor! How is he? </w:t>
      </w:r>
    </w:p>
    <w:p w14:paraId="00A257F0" w14:textId="77777777" w:rsidR="00F71DCB" w:rsidRDefault="00D37E7E" w:rsidP="00D37E7E">
      <w:pPr>
        <w:rPr>
          <w:rFonts w:cs="Times New Roman"/>
          <w:szCs w:val="28"/>
        </w:rPr>
      </w:pPr>
      <w:r w:rsidRPr="00F71DCB">
        <w:rPr>
          <w:rFonts w:cs="Times New Roman"/>
          <w:b/>
          <w:bCs/>
          <w:szCs w:val="28"/>
        </w:rPr>
        <w:t>Doctor</w:t>
      </w:r>
      <w:r w:rsidRPr="00D37E7E">
        <w:rPr>
          <w:rFonts w:cs="Times New Roman"/>
          <w:szCs w:val="28"/>
        </w:rPr>
        <w:t xml:space="preserve"> Well, I'm afraid we'll have to</w:t>
      </w:r>
      <w:r w:rsidR="00F71DCB">
        <w:rPr>
          <w:rFonts w:cs="Times New Roman"/>
          <w:szCs w:val="28"/>
        </w:rPr>
        <w:t xml:space="preserve"> </w:t>
      </w:r>
      <w:r w:rsidRPr="00D37E7E">
        <w:rPr>
          <w:rFonts w:cs="Times New Roman"/>
          <w:szCs w:val="28"/>
        </w:rPr>
        <w:t xml:space="preserve">operate. </w:t>
      </w:r>
    </w:p>
    <w:p w14:paraId="553AE759" w14:textId="789B809F" w:rsidR="00D37E7E" w:rsidRPr="00D37E7E" w:rsidRDefault="00D37E7E" w:rsidP="00D37E7E">
      <w:pPr>
        <w:rPr>
          <w:rFonts w:cs="Times New Roman"/>
          <w:szCs w:val="28"/>
        </w:rPr>
      </w:pPr>
      <w:r w:rsidRPr="00F71DCB">
        <w:rPr>
          <w:rFonts w:cs="Times New Roman"/>
          <w:b/>
          <w:bCs/>
          <w:szCs w:val="28"/>
        </w:rPr>
        <w:t xml:space="preserve">Mrs Foster </w:t>
      </w:r>
      <w:r w:rsidRPr="00D37E7E">
        <w:rPr>
          <w:rFonts w:cs="Times New Roman"/>
          <w:szCs w:val="28"/>
        </w:rPr>
        <w:t>Oh, no! He's always been afraid of operations.</w:t>
      </w:r>
    </w:p>
    <w:p w14:paraId="17EE73BF" w14:textId="77777777" w:rsidR="00D37E7E" w:rsidRPr="00D37E7E" w:rsidRDefault="00D37E7E" w:rsidP="00D37E7E">
      <w:pPr>
        <w:rPr>
          <w:rFonts w:cs="Times New Roman"/>
          <w:szCs w:val="28"/>
        </w:rPr>
      </w:pPr>
      <w:r w:rsidRPr="00F71DCB">
        <w:rPr>
          <w:rFonts w:cs="Times New Roman"/>
          <w:b/>
          <w:bCs/>
          <w:szCs w:val="28"/>
        </w:rPr>
        <w:t xml:space="preserve">Doctor </w:t>
      </w:r>
      <w:r w:rsidRPr="00D37E7E">
        <w:rPr>
          <w:rFonts w:cs="Times New Roman"/>
          <w:szCs w:val="28"/>
        </w:rPr>
        <w:t>Don't worry. If we operate now, he'll be all right.</w:t>
      </w:r>
    </w:p>
    <w:p w14:paraId="3CF20B2A" w14:textId="77777777" w:rsidR="00D37E7E" w:rsidRPr="00D37E7E" w:rsidRDefault="00D37E7E" w:rsidP="00D37E7E">
      <w:pPr>
        <w:rPr>
          <w:rFonts w:cs="Times New Roman"/>
          <w:szCs w:val="28"/>
        </w:rPr>
      </w:pPr>
      <w:r w:rsidRPr="00F71DCB">
        <w:rPr>
          <w:rFonts w:cs="Times New Roman"/>
          <w:b/>
          <w:bCs/>
          <w:szCs w:val="28"/>
        </w:rPr>
        <w:t xml:space="preserve">Mrs Foster </w:t>
      </w:r>
      <w:r w:rsidRPr="00D37E7E">
        <w:rPr>
          <w:rFonts w:cs="Times New Roman"/>
          <w:szCs w:val="28"/>
        </w:rPr>
        <w:t>Oh, Doctor. Do you really have to?</w:t>
      </w:r>
    </w:p>
    <w:p w14:paraId="07E0E4DE" w14:textId="0A815B30" w:rsidR="00D37E7E" w:rsidRDefault="00D37E7E" w:rsidP="00D37E7E">
      <w:pPr>
        <w:rPr>
          <w:rFonts w:cs="Times New Roman"/>
          <w:szCs w:val="28"/>
        </w:rPr>
      </w:pPr>
      <w:r w:rsidRPr="00F71DCB">
        <w:rPr>
          <w:rFonts w:cs="Times New Roman"/>
          <w:b/>
          <w:bCs/>
          <w:szCs w:val="28"/>
        </w:rPr>
        <w:t>Doctor</w:t>
      </w:r>
      <w:r w:rsidRPr="00D37E7E">
        <w:rPr>
          <w:rFonts w:cs="Times New Roman"/>
          <w:szCs w:val="28"/>
        </w:rPr>
        <w:t xml:space="preserve"> I'm afraid so. He's lost a lot of blood. If we don't operate, he'll die!</w:t>
      </w:r>
    </w:p>
    <w:p w14:paraId="398216A9" w14:textId="77777777" w:rsidR="00F71DCB" w:rsidRDefault="00F71DCB" w:rsidP="00D37E7E">
      <w:pPr>
        <w:rPr>
          <w:rFonts w:cs="Times New Roman"/>
          <w:szCs w:val="28"/>
        </w:rPr>
      </w:pPr>
    </w:p>
    <w:p w14:paraId="2AAA0692" w14:textId="7FC4BC8B" w:rsidR="00D37E7E" w:rsidRPr="00B213FC" w:rsidRDefault="00D37E7E" w:rsidP="00D37E7E">
      <w:pPr>
        <w:rPr>
          <w:rFonts w:cs="Times New Roman"/>
          <w:b/>
          <w:bCs/>
          <w:szCs w:val="28"/>
        </w:rPr>
      </w:pPr>
      <w:r w:rsidRPr="00B213FC">
        <w:rPr>
          <w:rFonts w:cs="Times New Roman"/>
          <w:b/>
          <w:bCs/>
          <w:szCs w:val="28"/>
        </w:rPr>
        <w:t>Ward Ten</w:t>
      </w:r>
    </w:p>
    <w:p w14:paraId="19166DCF" w14:textId="77777777" w:rsidR="00D37E7E" w:rsidRPr="00D37E7E" w:rsidRDefault="00D37E7E" w:rsidP="00D37E7E">
      <w:pPr>
        <w:rPr>
          <w:rFonts w:cs="Times New Roman"/>
          <w:szCs w:val="28"/>
        </w:rPr>
      </w:pPr>
      <w:r w:rsidRPr="00D37E7E">
        <w:rPr>
          <w:rFonts w:cs="Times New Roman"/>
          <w:szCs w:val="28"/>
        </w:rPr>
        <w:t>Mr Frampton has just arrived at the hospital. He's going to have a minor operation tomorrow.</w:t>
      </w:r>
    </w:p>
    <w:p w14:paraId="0DE100E0" w14:textId="77777777" w:rsidR="00B213FC" w:rsidRDefault="00D37E7E" w:rsidP="00D37E7E">
      <w:pPr>
        <w:rPr>
          <w:rFonts w:cs="Times New Roman"/>
          <w:szCs w:val="28"/>
        </w:rPr>
      </w:pPr>
      <w:r w:rsidRPr="00B213FC">
        <w:rPr>
          <w:rFonts w:cs="Times New Roman"/>
          <w:b/>
          <w:bCs/>
          <w:szCs w:val="28"/>
        </w:rPr>
        <w:t>Sister</w:t>
      </w:r>
      <w:r w:rsidRPr="00D37E7E">
        <w:rPr>
          <w:rFonts w:cs="Times New Roman"/>
          <w:szCs w:val="28"/>
        </w:rPr>
        <w:t xml:space="preserve"> This is your bed, Mr Frampton. </w:t>
      </w:r>
    </w:p>
    <w:p w14:paraId="5D721D35" w14:textId="77777777" w:rsidR="00B213FC" w:rsidRDefault="00D37E7E" w:rsidP="00D37E7E">
      <w:pPr>
        <w:rPr>
          <w:rFonts w:cs="Times New Roman"/>
          <w:szCs w:val="28"/>
        </w:rPr>
      </w:pPr>
      <w:r w:rsidRPr="00B213FC">
        <w:rPr>
          <w:rFonts w:cs="Times New Roman"/>
          <w:b/>
          <w:bCs/>
          <w:szCs w:val="28"/>
        </w:rPr>
        <w:t>Mr Frampton</w:t>
      </w:r>
      <w:r w:rsidRPr="00D37E7E">
        <w:rPr>
          <w:rFonts w:cs="Times New Roman"/>
          <w:szCs w:val="28"/>
        </w:rPr>
        <w:t xml:space="preserve"> Oh, thank you, Sister. </w:t>
      </w:r>
    </w:p>
    <w:p w14:paraId="4C8D82AE" w14:textId="77777777" w:rsidR="00B213FC" w:rsidRDefault="00D37E7E" w:rsidP="00D37E7E">
      <w:pPr>
        <w:rPr>
          <w:rFonts w:cs="Times New Roman"/>
          <w:szCs w:val="28"/>
        </w:rPr>
      </w:pPr>
      <w:r w:rsidRPr="00B213FC">
        <w:rPr>
          <w:rFonts w:cs="Times New Roman"/>
          <w:b/>
          <w:bCs/>
          <w:szCs w:val="28"/>
        </w:rPr>
        <w:t>Sister</w:t>
      </w:r>
      <w:r w:rsidRPr="00D37E7E">
        <w:rPr>
          <w:rFonts w:cs="Times New Roman"/>
          <w:szCs w:val="28"/>
        </w:rPr>
        <w:t xml:space="preserve"> Now, could you get undressed and get into bed. There's a buzzeron the bedside table. If you press the button, someone will come at once. </w:t>
      </w:r>
    </w:p>
    <w:p w14:paraId="0C50414E" w14:textId="6A3922E5" w:rsidR="00D37E7E" w:rsidRPr="00D37E7E" w:rsidRDefault="00D37E7E" w:rsidP="00D37E7E">
      <w:pPr>
        <w:rPr>
          <w:rFonts w:cs="Times New Roman"/>
          <w:szCs w:val="28"/>
        </w:rPr>
      </w:pPr>
      <w:r w:rsidRPr="00B213FC">
        <w:rPr>
          <w:rFonts w:cs="Times New Roman"/>
          <w:b/>
          <w:bCs/>
          <w:szCs w:val="28"/>
        </w:rPr>
        <w:t xml:space="preserve">Mr Frampton </w:t>
      </w:r>
      <w:r w:rsidRPr="00D37E7E">
        <w:rPr>
          <w:rFonts w:cs="Times New Roman"/>
          <w:szCs w:val="28"/>
        </w:rPr>
        <w:t>Oh, I'm sure I won't need anything</w:t>
      </w:r>
      <w:r w:rsidR="00B213FC">
        <w:rPr>
          <w:rFonts w:cs="Times New Roman"/>
          <w:szCs w:val="28"/>
        </w:rPr>
        <w:t xml:space="preserve"> …</w:t>
      </w:r>
    </w:p>
    <w:p w14:paraId="4E74133A" w14:textId="26EF8A19" w:rsidR="00D37E7E" w:rsidRDefault="00D37E7E" w:rsidP="00D37E7E">
      <w:pPr>
        <w:rPr>
          <w:rFonts w:cs="Times New Roman"/>
          <w:szCs w:val="28"/>
        </w:rPr>
      </w:pPr>
      <w:r w:rsidRPr="00B213FC">
        <w:rPr>
          <w:rFonts w:cs="Times New Roman"/>
          <w:b/>
          <w:bCs/>
          <w:szCs w:val="28"/>
        </w:rPr>
        <w:t>Sister</w:t>
      </w:r>
      <w:r w:rsidRPr="00D37E7E">
        <w:rPr>
          <w:rFonts w:cs="Times New Roman"/>
          <w:szCs w:val="28"/>
        </w:rPr>
        <w:t xml:space="preserve"> Well, don't forget</w:t>
      </w:r>
      <w:r w:rsidR="00B213FC">
        <w:rPr>
          <w:rFonts w:cs="Times New Roman"/>
          <w:szCs w:val="28"/>
        </w:rPr>
        <w:t xml:space="preserve"> …</w:t>
      </w:r>
      <w:r w:rsidRPr="00D37E7E">
        <w:rPr>
          <w:rFonts w:cs="Times New Roman"/>
          <w:szCs w:val="28"/>
        </w:rPr>
        <w:t xml:space="preserve"> if you need anything, just press the button!</w:t>
      </w:r>
    </w:p>
    <w:p w14:paraId="391A8C52" w14:textId="77777777" w:rsidR="00B213FC" w:rsidRDefault="00B213FC" w:rsidP="00D37E7E">
      <w:pPr>
        <w:rPr>
          <w:rFonts w:cs="Times New Roman"/>
          <w:szCs w:val="28"/>
        </w:rPr>
      </w:pPr>
    </w:p>
    <w:p w14:paraId="6FDD1BA7" w14:textId="60C678F0" w:rsidR="00D37E7E" w:rsidRPr="00B213FC" w:rsidRDefault="00D37E7E" w:rsidP="00D37E7E">
      <w:pPr>
        <w:rPr>
          <w:rFonts w:cs="Times New Roman"/>
          <w:b/>
          <w:bCs/>
          <w:szCs w:val="28"/>
        </w:rPr>
      </w:pPr>
      <w:r w:rsidRPr="00B213FC">
        <w:rPr>
          <w:rFonts w:cs="Times New Roman"/>
          <w:b/>
          <w:bCs/>
          <w:szCs w:val="28"/>
        </w:rPr>
        <w:t>Casualty Department</w:t>
      </w:r>
    </w:p>
    <w:p w14:paraId="4738875B" w14:textId="77777777" w:rsidR="00B213FC" w:rsidRDefault="00D37E7E" w:rsidP="00D37E7E">
      <w:pPr>
        <w:rPr>
          <w:rFonts w:cs="Times New Roman"/>
          <w:szCs w:val="28"/>
        </w:rPr>
      </w:pPr>
      <w:r w:rsidRPr="00B213FC">
        <w:rPr>
          <w:rFonts w:cs="Times New Roman"/>
          <w:b/>
          <w:bCs/>
          <w:szCs w:val="28"/>
        </w:rPr>
        <w:t>Doctor</w:t>
      </w:r>
      <w:r w:rsidRPr="00D37E7E">
        <w:rPr>
          <w:rFonts w:cs="Times New Roman"/>
          <w:szCs w:val="28"/>
        </w:rPr>
        <w:t xml:space="preserve"> Oh, dear! How did this happen? </w:t>
      </w:r>
    </w:p>
    <w:p w14:paraId="51CAD096" w14:textId="0FBCFB5B" w:rsidR="00D37E7E" w:rsidRPr="00D37E7E" w:rsidRDefault="00D37E7E" w:rsidP="00D37E7E">
      <w:pPr>
        <w:rPr>
          <w:rFonts w:cs="Times New Roman"/>
          <w:szCs w:val="28"/>
        </w:rPr>
      </w:pPr>
      <w:r w:rsidRPr="00B213FC">
        <w:rPr>
          <w:rFonts w:cs="Times New Roman"/>
          <w:b/>
          <w:bCs/>
          <w:szCs w:val="28"/>
        </w:rPr>
        <w:t>Mother</w:t>
      </w:r>
      <w:r w:rsidRPr="00D37E7E">
        <w:rPr>
          <w:rFonts w:cs="Times New Roman"/>
          <w:szCs w:val="28"/>
        </w:rPr>
        <w:t xml:space="preserve"> He was just playing with the saucepan, and he put it on his head</w:t>
      </w:r>
      <w:r w:rsidR="00B213FC">
        <w:rPr>
          <w:rFonts w:cs="Times New Roman"/>
          <w:szCs w:val="28"/>
        </w:rPr>
        <w:t xml:space="preserve"> …</w:t>
      </w:r>
      <w:r w:rsidRPr="00D37E7E">
        <w:rPr>
          <w:rFonts w:cs="Times New Roman"/>
          <w:szCs w:val="28"/>
        </w:rPr>
        <w:t xml:space="preserve"> and now it's stuck!</w:t>
      </w:r>
    </w:p>
    <w:p w14:paraId="58CA0756" w14:textId="77777777" w:rsidR="00D37E7E" w:rsidRPr="00D37E7E" w:rsidRDefault="00D37E7E" w:rsidP="00D37E7E">
      <w:pPr>
        <w:rPr>
          <w:rFonts w:cs="Times New Roman"/>
          <w:szCs w:val="28"/>
        </w:rPr>
      </w:pPr>
      <w:r w:rsidRPr="00B213FC">
        <w:rPr>
          <w:rFonts w:cs="Times New Roman"/>
          <w:b/>
          <w:bCs/>
          <w:szCs w:val="28"/>
        </w:rPr>
        <w:t>Doctor</w:t>
      </w:r>
      <w:r w:rsidRPr="00D37E7E">
        <w:rPr>
          <w:rFonts w:cs="Times New Roman"/>
          <w:szCs w:val="28"/>
        </w:rPr>
        <w:t xml:space="preserve"> Have you tried to get it off?</w:t>
      </w:r>
    </w:p>
    <w:p w14:paraId="5C0E61A1" w14:textId="77777777" w:rsidR="00D37E7E" w:rsidRPr="00D37E7E" w:rsidRDefault="00D37E7E" w:rsidP="00D37E7E">
      <w:pPr>
        <w:rPr>
          <w:rFonts w:cs="Times New Roman"/>
          <w:szCs w:val="28"/>
        </w:rPr>
      </w:pPr>
      <w:r w:rsidRPr="00B213FC">
        <w:rPr>
          <w:rFonts w:cs="Times New Roman"/>
          <w:b/>
          <w:bCs/>
          <w:szCs w:val="28"/>
        </w:rPr>
        <w:t>Mother</w:t>
      </w:r>
      <w:r w:rsidRPr="00D37E7E">
        <w:rPr>
          <w:rFonts w:cs="Times New Roman"/>
          <w:szCs w:val="28"/>
        </w:rPr>
        <w:t xml:space="preserve"> No, I'm afraid of hurting him.</w:t>
      </w:r>
    </w:p>
    <w:p w14:paraId="3818685C" w14:textId="77777777" w:rsidR="00D37E7E" w:rsidRPr="00D37E7E" w:rsidRDefault="00D37E7E" w:rsidP="00D37E7E">
      <w:pPr>
        <w:rPr>
          <w:rFonts w:cs="Times New Roman"/>
          <w:szCs w:val="28"/>
        </w:rPr>
      </w:pPr>
      <w:r w:rsidRPr="00B213FC">
        <w:rPr>
          <w:rFonts w:cs="Times New Roman"/>
          <w:b/>
          <w:bCs/>
          <w:szCs w:val="28"/>
        </w:rPr>
        <w:t>Doctor</w:t>
      </w:r>
      <w:r w:rsidRPr="00D37E7E">
        <w:rPr>
          <w:rFonts w:cs="Times New Roman"/>
          <w:szCs w:val="28"/>
        </w:rPr>
        <w:t xml:space="preserve"> Yes, if we pull too hard, we'll hurt him.</w:t>
      </w:r>
    </w:p>
    <w:p w14:paraId="118B6822" w14:textId="77777777" w:rsidR="00D37E7E" w:rsidRPr="00D37E7E" w:rsidRDefault="00D37E7E" w:rsidP="00D37E7E">
      <w:pPr>
        <w:rPr>
          <w:rFonts w:cs="Times New Roman"/>
          <w:szCs w:val="28"/>
        </w:rPr>
      </w:pPr>
      <w:r w:rsidRPr="00B213FC">
        <w:rPr>
          <w:rFonts w:cs="Times New Roman"/>
          <w:b/>
          <w:bCs/>
          <w:szCs w:val="28"/>
        </w:rPr>
        <w:t>Mother</w:t>
      </w:r>
      <w:r w:rsidRPr="00D37E7E">
        <w:rPr>
          <w:rFonts w:cs="Times New Roman"/>
          <w:szCs w:val="28"/>
        </w:rPr>
        <w:t xml:space="preserve"> What are you going to do?</w:t>
      </w:r>
    </w:p>
    <w:p w14:paraId="60C26983" w14:textId="77777777" w:rsidR="00D37E7E" w:rsidRPr="00D37E7E" w:rsidRDefault="00D37E7E" w:rsidP="00D37E7E">
      <w:pPr>
        <w:rPr>
          <w:rFonts w:cs="Times New Roman"/>
          <w:szCs w:val="28"/>
        </w:rPr>
      </w:pPr>
      <w:r w:rsidRPr="00B213FC">
        <w:rPr>
          <w:rFonts w:cs="Times New Roman"/>
          <w:b/>
          <w:bCs/>
          <w:szCs w:val="28"/>
        </w:rPr>
        <w:t>Doctor</w:t>
      </w:r>
      <w:r w:rsidRPr="00D37E7E">
        <w:rPr>
          <w:rFonts w:cs="Times New Roman"/>
          <w:szCs w:val="28"/>
        </w:rPr>
        <w:t xml:space="preserve"> Well, if I don't get it off, he won't be able to eat!</w:t>
      </w:r>
    </w:p>
    <w:p w14:paraId="0126D5F5" w14:textId="77777777" w:rsidR="00B213FC" w:rsidRDefault="00D37E7E" w:rsidP="00D37E7E">
      <w:pPr>
        <w:rPr>
          <w:rFonts w:cs="Times New Roman"/>
          <w:szCs w:val="28"/>
        </w:rPr>
      </w:pPr>
      <w:r w:rsidRPr="00B213FC">
        <w:rPr>
          <w:rFonts w:cs="Times New Roman"/>
          <w:b/>
          <w:bCs/>
          <w:szCs w:val="28"/>
        </w:rPr>
        <w:t>Mother</w:t>
      </w:r>
      <w:r w:rsidRPr="00D37E7E">
        <w:rPr>
          <w:rFonts w:cs="Times New Roman"/>
          <w:szCs w:val="28"/>
        </w:rPr>
        <w:t xml:space="preserve"> Oh, no! </w:t>
      </w:r>
    </w:p>
    <w:p w14:paraId="517F5A9D" w14:textId="60037EDD" w:rsidR="00D37E7E" w:rsidRDefault="00D37E7E" w:rsidP="00D37E7E">
      <w:pPr>
        <w:rPr>
          <w:rFonts w:cs="Times New Roman"/>
          <w:szCs w:val="28"/>
        </w:rPr>
      </w:pPr>
      <w:r w:rsidRPr="00B213FC">
        <w:rPr>
          <w:rFonts w:cs="Times New Roman"/>
          <w:b/>
          <w:bCs/>
          <w:szCs w:val="28"/>
        </w:rPr>
        <w:t>Doctor</w:t>
      </w:r>
      <w:r w:rsidRPr="00D37E7E">
        <w:rPr>
          <w:rFonts w:cs="Times New Roman"/>
          <w:szCs w:val="28"/>
        </w:rPr>
        <w:t xml:space="preserve"> I'm only joking. If I put some soap on his head, it'll come off easily.</w:t>
      </w:r>
    </w:p>
    <w:p w14:paraId="7E0B45AC" w14:textId="72533584" w:rsidR="00D37E7E" w:rsidRPr="00504177" w:rsidRDefault="00D37E7E" w:rsidP="00504177">
      <w:pPr>
        <w:pStyle w:val="Heading1"/>
        <w:rPr>
          <w:rFonts w:ascii="Times New Roman" w:hAnsi="Times New Roman" w:cs="Times New Roman"/>
          <w:b/>
          <w:bCs/>
          <w:sz w:val="28"/>
          <w:szCs w:val="24"/>
        </w:rPr>
      </w:pPr>
      <w:r w:rsidRPr="00504177">
        <w:rPr>
          <w:rFonts w:ascii="Times New Roman" w:hAnsi="Times New Roman" w:cs="Times New Roman"/>
          <w:b/>
          <w:bCs/>
          <w:sz w:val="28"/>
          <w:szCs w:val="24"/>
        </w:rPr>
        <w:lastRenderedPageBreak/>
        <w:t>57</w:t>
      </w:r>
      <w:r w:rsidR="00B213FC" w:rsidRPr="00504177">
        <w:rPr>
          <w:rFonts w:ascii="Times New Roman" w:hAnsi="Times New Roman" w:cs="Times New Roman"/>
          <w:b/>
          <w:bCs/>
          <w:sz w:val="28"/>
          <w:szCs w:val="24"/>
        </w:rPr>
        <w:t xml:space="preserve"> At the races</w:t>
      </w:r>
    </w:p>
    <w:p w14:paraId="27C6821D" w14:textId="77777777" w:rsidR="00D37E7E" w:rsidRPr="00D37E7E" w:rsidRDefault="00D37E7E" w:rsidP="00D37E7E">
      <w:pPr>
        <w:rPr>
          <w:rFonts w:cs="Times New Roman"/>
          <w:szCs w:val="28"/>
        </w:rPr>
      </w:pPr>
      <w:r w:rsidRPr="00D37E7E">
        <w:rPr>
          <w:rFonts w:cs="Times New Roman"/>
          <w:szCs w:val="28"/>
        </w:rPr>
        <w:t>Horse-racing is a very popular sport in Britain. There are over 11,000 horses in training, and there is a race meeting almost every day of the year. Some of the prizes are worth thousands of pounds and some of the horses are worth millions. Horses from all over the world enter for the big races. People bet on the horses, and if they are lucky, they can win a lot of money. Some people spend a lot of time studying the form of the horses, others just guess! Look at the list of horses for the Hampshire Gold Cup. Study it, and try to choose the winner.</w:t>
      </w:r>
    </w:p>
    <w:p w14:paraId="06CFBE8B" w14:textId="77777777" w:rsidR="00730FC6" w:rsidRDefault="00730FC6" w:rsidP="00D37E7E">
      <w:pPr>
        <w:rPr>
          <w:rFonts w:cs="Times New Roman"/>
          <w:szCs w:val="28"/>
        </w:rPr>
      </w:pPr>
    </w:p>
    <w:p w14:paraId="60A607CD" w14:textId="246C93BB" w:rsidR="00D37E7E" w:rsidRDefault="00D37E7E" w:rsidP="00D37E7E">
      <w:pPr>
        <w:rPr>
          <w:rFonts w:cs="Times New Roman"/>
          <w:szCs w:val="28"/>
        </w:rPr>
      </w:pPr>
      <w:r w:rsidRPr="00D37E7E">
        <w:rPr>
          <w:rFonts w:cs="Times New Roman"/>
          <w:szCs w:val="28"/>
        </w:rPr>
        <w:t>'It's a lovely day here at Hurstwood Park. The horses are ready for today's big race-the Hampshire Gold Cup. And they're off! They've all started well. They're racing towards the first bend, and Dobbin's in the lead! Concorde's second and Chestnut Mare's third. Now they're approaching the first fence. And Dobbin's fallen</w:t>
      </w:r>
      <w:r w:rsidR="00730FC6">
        <w:rPr>
          <w:rFonts w:cs="Times New Roman"/>
          <w:szCs w:val="28"/>
        </w:rPr>
        <w:t xml:space="preserve"> …</w:t>
      </w:r>
      <w:r w:rsidRPr="00D37E7E">
        <w:rPr>
          <w:rFonts w:cs="Times New Roman"/>
          <w:szCs w:val="28"/>
        </w:rPr>
        <w:t xml:space="preserve"> but the jockey looks all right</w:t>
      </w:r>
      <w:r w:rsidR="00730FC6">
        <w:rPr>
          <w:rFonts w:cs="Times New Roman"/>
          <w:szCs w:val="28"/>
        </w:rPr>
        <w:t xml:space="preserve"> …</w:t>
      </w:r>
      <w:r w:rsidRPr="00D37E7E">
        <w:rPr>
          <w:rFonts w:cs="Times New Roman"/>
          <w:szCs w:val="28"/>
        </w:rPr>
        <w:t xml:space="preserve"> and now Concorde's in front. White Rum, the favourite, is at the back. Now they're entering the second bend</w:t>
      </w:r>
      <w:r w:rsidR="00730FC6">
        <w:rPr>
          <w:rFonts w:cs="Times New Roman"/>
          <w:szCs w:val="28"/>
        </w:rPr>
        <w:t xml:space="preserve"> … </w:t>
      </w:r>
      <w:r w:rsidRPr="00D37E7E">
        <w:rPr>
          <w:rFonts w:cs="Times New Roman"/>
          <w:szCs w:val="28"/>
        </w:rPr>
        <w:t>and they're all over the second fence</w:t>
      </w:r>
      <w:r w:rsidR="00730FC6">
        <w:rPr>
          <w:rFonts w:cs="Times New Roman"/>
          <w:szCs w:val="28"/>
        </w:rPr>
        <w:t xml:space="preserve"> …</w:t>
      </w:r>
      <w:r w:rsidRPr="00D37E7E">
        <w:rPr>
          <w:rFonts w:cs="Times New Roman"/>
          <w:szCs w:val="28"/>
        </w:rPr>
        <w:t xml:space="preserve"> Cash Register has just passed Concorde, and Sylvester Stallion has moved into third place</w:t>
      </w:r>
      <w:r w:rsidR="00730FC6">
        <w:rPr>
          <w:rFonts w:cs="Times New Roman"/>
          <w:szCs w:val="28"/>
        </w:rPr>
        <w:t xml:space="preserve"> …</w:t>
      </w:r>
      <w:r w:rsidRPr="00D37E7E">
        <w:rPr>
          <w:rFonts w:cs="Times New Roman"/>
          <w:szCs w:val="28"/>
        </w:rPr>
        <w:t xml:space="preserve"> then Irish Prince, then Tricky Dicky</w:t>
      </w:r>
      <w:r w:rsidR="00730FC6">
        <w:rPr>
          <w:rFonts w:cs="Times New Roman"/>
          <w:szCs w:val="28"/>
        </w:rPr>
        <w:t xml:space="preserve"> …</w:t>
      </w:r>
      <w:r w:rsidRPr="00D37E7E">
        <w:rPr>
          <w:rFonts w:cs="Times New Roman"/>
          <w:szCs w:val="28"/>
        </w:rPr>
        <w:t xml:space="preserve"> now they're coming round the third bend</w:t>
      </w:r>
      <w:r w:rsidR="00730FC6">
        <w:rPr>
          <w:rFonts w:cs="Times New Roman"/>
          <w:szCs w:val="28"/>
        </w:rPr>
        <w:t xml:space="preserve"> …</w:t>
      </w:r>
      <w:r w:rsidRPr="00D37E7E">
        <w:rPr>
          <w:rFonts w:cs="Times New Roman"/>
          <w:szCs w:val="28"/>
        </w:rPr>
        <w:t xml:space="preserve"> and it's a very close race</w:t>
      </w:r>
      <w:r w:rsidR="00730FC6">
        <w:rPr>
          <w:rFonts w:cs="Times New Roman"/>
          <w:szCs w:val="28"/>
        </w:rPr>
        <w:t xml:space="preserve"> …</w:t>
      </w:r>
      <w:r w:rsidRPr="00D37E7E">
        <w:rPr>
          <w:rFonts w:cs="Times New Roman"/>
          <w:szCs w:val="28"/>
        </w:rPr>
        <w:t xml:space="preserve"> and they've all jumped the third fence</w:t>
      </w:r>
      <w:r w:rsidR="00730FC6">
        <w:rPr>
          <w:rFonts w:cs="Times New Roman"/>
          <w:szCs w:val="28"/>
        </w:rPr>
        <w:t xml:space="preserve"> .. </w:t>
      </w:r>
      <w:r w:rsidRPr="00D37E7E">
        <w:rPr>
          <w:rFonts w:cs="Times New Roman"/>
          <w:szCs w:val="28"/>
        </w:rPr>
        <w:t>and the favourite, White Rum, is coming through</w:t>
      </w:r>
      <w:r w:rsidR="00730FC6">
        <w:rPr>
          <w:rFonts w:cs="Times New Roman"/>
          <w:szCs w:val="28"/>
        </w:rPr>
        <w:t xml:space="preserve"> …</w:t>
      </w:r>
      <w:r w:rsidRPr="00D37E7E">
        <w:rPr>
          <w:rFonts w:cs="Times New Roman"/>
          <w:szCs w:val="28"/>
        </w:rPr>
        <w:t xml:space="preserve"> the crowd is cheering wildly</w:t>
      </w:r>
      <w:r w:rsidR="00730FC6">
        <w:rPr>
          <w:rFonts w:cs="Times New Roman"/>
          <w:szCs w:val="28"/>
        </w:rPr>
        <w:t xml:space="preserve"> …</w:t>
      </w:r>
      <w:r w:rsidRPr="00D37E7E">
        <w:rPr>
          <w:rFonts w:cs="Times New Roman"/>
          <w:szCs w:val="28"/>
        </w:rPr>
        <w:t xml:space="preserve"> they're over the last fence</w:t>
      </w:r>
      <w:r w:rsidR="00730FC6">
        <w:rPr>
          <w:rFonts w:cs="Times New Roman"/>
          <w:szCs w:val="28"/>
        </w:rPr>
        <w:t xml:space="preserve"> …</w:t>
      </w:r>
      <w:r w:rsidRPr="00D37E7E">
        <w:rPr>
          <w:rFonts w:cs="Times New Roman"/>
          <w:szCs w:val="28"/>
        </w:rPr>
        <w:t xml:space="preserve"> there's only 300 metres to go</w:t>
      </w:r>
      <w:r w:rsidR="00730FC6">
        <w:rPr>
          <w:rFonts w:cs="Times New Roman"/>
          <w:szCs w:val="28"/>
        </w:rPr>
        <w:t xml:space="preserve"> …</w:t>
      </w:r>
      <w:r w:rsidRPr="00D37E7E">
        <w:rPr>
          <w:rFonts w:cs="Times New Roman"/>
          <w:szCs w:val="28"/>
        </w:rPr>
        <w:t xml:space="preserve"> and all the horses are in a line</w:t>
      </w:r>
      <w:r w:rsidR="00730FC6">
        <w:rPr>
          <w:rFonts w:cs="Times New Roman"/>
          <w:szCs w:val="28"/>
        </w:rPr>
        <w:t xml:space="preserve"> …</w:t>
      </w:r>
      <w:r w:rsidRPr="00D37E7E">
        <w:rPr>
          <w:rFonts w:cs="Times New Roman"/>
          <w:szCs w:val="28"/>
        </w:rPr>
        <w:t xml:space="preserve"> I can't see which one's in front</w:t>
      </w:r>
      <w:r w:rsidR="00730FC6">
        <w:rPr>
          <w:rFonts w:cs="Times New Roman"/>
          <w:szCs w:val="28"/>
        </w:rPr>
        <w:t xml:space="preserve"> …</w:t>
      </w:r>
      <w:r w:rsidRPr="00D37E7E">
        <w:rPr>
          <w:rFonts w:cs="Times New Roman"/>
          <w:szCs w:val="28"/>
        </w:rPr>
        <w:t xml:space="preserve"> it's very, very close</w:t>
      </w:r>
      <w:r w:rsidR="00730FC6">
        <w:rPr>
          <w:rFonts w:cs="Times New Roman"/>
          <w:szCs w:val="28"/>
        </w:rPr>
        <w:t xml:space="preserve"> …</w:t>
      </w:r>
      <w:r w:rsidRPr="00D37E7E">
        <w:rPr>
          <w:rFonts w:cs="Times New Roman"/>
          <w:szCs w:val="28"/>
        </w:rPr>
        <w:t xml:space="preserve"> it's a photo finish! What a race! But we'll have to wait for the result</w:t>
      </w:r>
      <w:r w:rsidR="00730FC6">
        <w:rPr>
          <w:rFonts w:cs="Times New Roman"/>
          <w:szCs w:val="28"/>
        </w:rPr>
        <w:t xml:space="preserve"> …</w:t>
      </w:r>
      <w:r w:rsidRPr="00D37E7E">
        <w:rPr>
          <w:rFonts w:cs="Times New Roman"/>
          <w:szCs w:val="28"/>
        </w:rPr>
        <w:t>'</w:t>
      </w:r>
    </w:p>
    <w:p w14:paraId="5330E83A" w14:textId="67737B14" w:rsidR="00D37E7E" w:rsidRPr="00730FC6" w:rsidRDefault="00D37E7E" w:rsidP="00730FC6">
      <w:pPr>
        <w:pStyle w:val="Heading1"/>
        <w:rPr>
          <w:rFonts w:ascii="Times New Roman" w:hAnsi="Times New Roman" w:cs="Times New Roman"/>
          <w:b/>
          <w:bCs/>
          <w:sz w:val="28"/>
          <w:szCs w:val="24"/>
        </w:rPr>
      </w:pPr>
      <w:r w:rsidRPr="00730FC6">
        <w:rPr>
          <w:rFonts w:ascii="Times New Roman" w:hAnsi="Times New Roman" w:cs="Times New Roman"/>
          <w:b/>
          <w:bCs/>
          <w:sz w:val="28"/>
          <w:szCs w:val="24"/>
        </w:rPr>
        <w:t>58</w:t>
      </w:r>
      <w:r w:rsidR="00730FC6" w:rsidRPr="00730FC6">
        <w:rPr>
          <w:rFonts w:ascii="Times New Roman" w:hAnsi="Times New Roman" w:cs="Times New Roman"/>
          <w:b/>
          <w:bCs/>
          <w:sz w:val="28"/>
          <w:szCs w:val="24"/>
        </w:rPr>
        <w:t xml:space="preserve"> On the road</w:t>
      </w:r>
    </w:p>
    <w:p w14:paraId="4DB315FB" w14:textId="77777777" w:rsidR="00D37E7E" w:rsidRPr="00D37E7E" w:rsidRDefault="00D37E7E" w:rsidP="00D37E7E">
      <w:pPr>
        <w:rPr>
          <w:rFonts w:cs="Times New Roman"/>
          <w:szCs w:val="28"/>
        </w:rPr>
      </w:pPr>
      <w:r w:rsidRPr="00730FC6">
        <w:rPr>
          <w:rFonts w:cs="Times New Roman"/>
          <w:b/>
          <w:bCs/>
          <w:szCs w:val="28"/>
        </w:rPr>
        <w:t>Ann</w:t>
      </w:r>
      <w:r w:rsidRPr="00D37E7E">
        <w:rPr>
          <w:rFonts w:cs="Times New Roman"/>
          <w:szCs w:val="28"/>
        </w:rPr>
        <w:t xml:space="preserve"> Ben! You can't park here! There's a double yellow line.</w:t>
      </w:r>
    </w:p>
    <w:p w14:paraId="5D2C4FB9" w14:textId="77777777" w:rsidR="00D37E7E" w:rsidRPr="00D37E7E" w:rsidRDefault="00D37E7E" w:rsidP="00D37E7E">
      <w:pPr>
        <w:rPr>
          <w:rFonts w:cs="Times New Roman"/>
          <w:szCs w:val="28"/>
        </w:rPr>
      </w:pPr>
      <w:r w:rsidRPr="00730FC6">
        <w:rPr>
          <w:rFonts w:cs="Times New Roman"/>
          <w:b/>
          <w:bCs/>
          <w:szCs w:val="28"/>
        </w:rPr>
        <w:t>Ben</w:t>
      </w:r>
      <w:r w:rsidRPr="00D37E7E">
        <w:rPr>
          <w:rFonts w:cs="Times New Roman"/>
          <w:szCs w:val="28"/>
        </w:rPr>
        <w:t xml:space="preserve"> Oh, we'll be back in a few minutes. It's O.K.</w:t>
      </w:r>
    </w:p>
    <w:p w14:paraId="4D0BB3EB" w14:textId="77777777" w:rsidR="00D37E7E" w:rsidRPr="00D37E7E" w:rsidRDefault="00D37E7E" w:rsidP="00D37E7E">
      <w:pPr>
        <w:rPr>
          <w:rFonts w:cs="Times New Roman"/>
          <w:szCs w:val="28"/>
        </w:rPr>
      </w:pPr>
      <w:r w:rsidRPr="00730FC6">
        <w:rPr>
          <w:rFonts w:cs="Times New Roman"/>
          <w:b/>
          <w:bCs/>
          <w:szCs w:val="28"/>
        </w:rPr>
        <w:t>Ann</w:t>
      </w:r>
      <w:r w:rsidRPr="00D37E7E">
        <w:rPr>
          <w:rFonts w:cs="Times New Roman"/>
          <w:szCs w:val="28"/>
        </w:rPr>
        <w:t xml:space="preserve"> Oh, no, it isn't. You'll get a parking ticket if you leave it here.</w:t>
      </w:r>
    </w:p>
    <w:p w14:paraId="4F83DD77" w14:textId="77777777" w:rsidR="00D37E7E" w:rsidRPr="00D37E7E" w:rsidRDefault="00D37E7E" w:rsidP="00D37E7E">
      <w:pPr>
        <w:rPr>
          <w:rFonts w:cs="Times New Roman"/>
          <w:szCs w:val="28"/>
        </w:rPr>
      </w:pPr>
      <w:r w:rsidRPr="00730FC6">
        <w:rPr>
          <w:rFonts w:cs="Times New Roman"/>
          <w:b/>
          <w:bCs/>
          <w:szCs w:val="28"/>
        </w:rPr>
        <w:t>Ben</w:t>
      </w:r>
      <w:r w:rsidRPr="00D37E7E">
        <w:rPr>
          <w:rFonts w:cs="Times New Roman"/>
          <w:szCs w:val="28"/>
        </w:rPr>
        <w:t xml:space="preserve"> No, I won't. It's half past five. All the traffic wardens have gone home.</w:t>
      </w:r>
    </w:p>
    <w:p w14:paraId="3036ACD3" w14:textId="77777777" w:rsidR="00D37E7E" w:rsidRPr="00D37E7E" w:rsidRDefault="00D37E7E" w:rsidP="00D37E7E">
      <w:pPr>
        <w:rPr>
          <w:rFonts w:cs="Times New Roman"/>
          <w:szCs w:val="28"/>
        </w:rPr>
      </w:pPr>
      <w:r w:rsidRPr="00730FC6">
        <w:rPr>
          <w:rFonts w:cs="Times New Roman"/>
          <w:b/>
          <w:bCs/>
          <w:szCs w:val="28"/>
        </w:rPr>
        <w:t>Ann</w:t>
      </w:r>
      <w:r w:rsidRPr="00D37E7E">
        <w:rPr>
          <w:rFonts w:cs="Times New Roman"/>
          <w:szCs w:val="28"/>
        </w:rPr>
        <w:t xml:space="preserve"> Ben!</w:t>
      </w:r>
    </w:p>
    <w:p w14:paraId="1B6E6C15" w14:textId="77777777" w:rsidR="00D37E7E" w:rsidRPr="00D37E7E" w:rsidRDefault="00D37E7E" w:rsidP="00D37E7E">
      <w:pPr>
        <w:rPr>
          <w:rFonts w:cs="Times New Roman"/>
          <w:szCs w:val="28"/>
        </w:rPr>
      </w:pPr>
      <w:r w:rsidRPr="00730FC6">
        <w:rPr>
          <w:rFonts w:cs="Times New Roman"/>
          <w:b/>
          <w:bCs/>
          <w:szCs w:val="28"/>
        </w:rPr>
        <w:t>Ben</w:t>
      </w:r>
      <w:r w:rsidRPr="00D37E7E">
        <w:rPr>
          <w:rFonts w:cs="Times New Roman"/>
          <w:szCs w:val="28"/>
        </w:rPr>
        <w:t xml:space="preserve"> Yes?</w:t>
      </w:r>
    </w:p>
    <w:p w14:paraId="718AEF88" w14:textId="77777777" w:rsidR="00D37E7E" w:rsidRPr="00D37E7E" w:rsidRDefault="00D37E7E" w:rsidP="00D37E7E">
      <w:pPr>
        <w:rPr>
          <w:rFonts w:cs="Times New Roman"/>
          <w:szCs w:val="28"/>
        </w:rPr>
      </w:pPr>
      <w:r w:rsidRPr="00730FC6">
        <w:rPr>
          <w:rFonts w:cs="Times New Roman"/>
          <w:b/>
          <w:bCs/>
          <w:szCs w:val="28"/>
        </w:rPr>
        <w:t>Warden</w:t>
      </w:r>
      <w:r w:rsidRPr="00D37E7E">
        <w:rPr>
          <w:rFonts w:cs="Times New Roman"/>
          <w:szCs w:val="28"/>
        </w:rPr>
        <w:t xml:space="preserve"> Is this your car, sir?</w:t>
      </w:r>
    </w:p>
    <w:p w14:paraId="0619CFD5" w14:textId="77777777" w:rsidR="00730FC6" w:rsidRDefault="00730FC6" w:rsidP="00D37E7E">
      <w:pPr>
        <w:rPr>
          <w:rFonts w:cs="Times New Roman"/>
          <w:szCs w:val="28"/>
        </w:rPr>
      </w:pPr>
    </w:p>
    <w:p w14:paraId="0F9844DC" w14:textId="77777777" w:rsidR="00730FC6" w:rsidRDefault="00D37E7E" w:rsidP="00D37E7E">
      <w:pPr>
        <w:rPr>
          <w:rFonts w:cs="Times New Roman"/>
          <w:szCs w:val="28"/>
        </w:rPr>
      </w:pPr>
      <w:r w:rsidRPr="00730FC6">
        <w:rPr>
          <w:rFonts w:cs="Times New Roman"/>
          <w:b/>
          <w:bCs/>
          <w:szCs w:val="28"/>
        </w:rPr>
        <w:t>P.C.</w:t>
      </w:r>
      <w:r w:rsidRPr="00D37E7E">
        <w:rPr>
          <w:rFonts w:cs="Times New Roman"/>
          <w:szCs w:val="28"/>
        </w:rPr>
        <w:t xml:space="preserve"> Excuse me. May I see your licence? </w:t>
      </w:r>
    </w:p>
    <w:p w14:paraId="742D56AD" w14:textId="4491272A" w:rsidR="00D37E7E" w:rsidRPr="00D37E7E" w:rsidRDefault="00D37E7E" w:rsidP="00D37E7E">
      <w:pPr>
        <w:rPr>
          <w:rFonts w:cs="Times New Roman"/>
          <w:szCs w:val="28"/>
        </w:rPr>
      </w:pPr>
      <w:r w:rsidRPr="00730FC6">
        <w:rPr>
          <w:rFonts w:cs="Times New Roman"/>
          <w:b/>
          <w:bCs/>
          <w:szCs w:val="28"/>
        </w:rPr>
        <w:t>Ben</w:t>
      </w:r>
      <w:r w:rsidRPr="00D37E7E">
        <w:rPr>
          <w:rFonts w:cs="Times New Roman"/>
          <w:szCs w:val="28"/>
        </w:rPr>
        <w:t xml:space="preserve"> I'm afraid I've left it at home.</w:t>
      </w:r>
    </w:p>
    <w:p w14:paraId="15F0CC15" w14:textId="77777777" w:rsidR="00D37E7E" w:rsidRPr="00D37E7E" w:rsidRDefault="00D37E7E" w:rsidP="00D37E7E">
      <w:pPr>
        <w:rPr>
          <w:rFonts w:cs="Times New Roman"/>
          <w:szCs w:val="28"/>
        </w:rPr>
      </w:pPr>
      <w:r w:rsidRPr="00730FC6">
        <w:rPr>
          <w:rFonts w:cs="Times New Roman"/>
          <w:b/>
          <w:bCs/>
          <w:szCs w:val="28"/>
        </w:rPr>
        <w:t>P.C.</w:t>
      </w:r>
      <w:r w:rsidRPr="00D37E7E">
        <w:rPr>
          <w:rFonts w:cs="Times New Roman"/>
          <w:szCs w:val="28"/>
        </w:rPr>
        <w:t xml:space="preserve"> In that case you'll have to take it to the police station within five days.</w:t>
      </w:r>
    </w:p>
    <w:p w14:paraId="7E224513" w14:textId="4D157992" w:rsidR="00D37E7E" w:rsidRPr="00D37E7E" w:rsidRDefault="00D37E7E" w:rsidP="00D37E7E">
      <w:pPr>
        <w:rPr>
          <w:rFonts w:cs="Times New Roman"/>
          <w:szCs w:val="28"/>
        </w:rPr>
      </w:pPr>
      <w:r w:rsidRPr="00730FC6">
        <w:rPr>
          <w:rFonts w:cs="Times New Roman"/>
          <w:b/>
          <w:bCs/>
          <w:szCs w:val="28"/>
        </w:rPr>
        <w:t>Ben</w:t>
      </w:r>
      <w:r w:rsidRPr="00D37E7E">
        <w:rPr>
          <w:rFonts w:cs="Times New Roman"/>
          <w:szCs w:val="28"/>
        </w:rPr>
        <w:t xml:space="preserve"> But</w:t>
      </w:r>
      <w:r w:rsidR="00730FC6">
        <w:rPr>
          <w:rFonts w:cs="Times New Roman"/>
          <w:szCs w:val="28"/>
        </w:rPr>
        <w:t xml:space="preserve"> …</w:t>
      </w:r>
      <w:r w:rsidRPr="00D37E7E">
        <w:rPr>
          <w:rFonts w:cs="Times New Roman"/>
          <w:szCs w:val="28"/>
        </w:rPr>
        <w:t xml:space="preserve"> but why?</w:t>
      </w:r>
    </w:p>
    <w:p w14:paraId="46FD8C60" w14:textId="77777777" w:rsidR="00730FC6" w:rsidRDefault="00D37E7E" w:rsidP="00D37E7E">
      <w:pPr>
        <w:rPr>
          <w:rFonts w:cs="Times New Roman"/>
          <w:szCs w:val="28"/>
        </w:rPr>
      </w:pPr>
      <w:r w:rsidRPr="00730FC6">
        <w:rPr>
          <w:rFonts w:cs="Times New Roman"/>
          <w:b/>
          <w:bCs/>
          <w:szCs w:val="28"/>
        </w:rPr>
        <w:t>P.C.</w:t>
      </w:r>
      <w:r w:rsidRPr="00D37E7E">
        <w:rPr>
          <w:rFonts w:cs="Times New Roman"/>
          <w:szCs w:val="28"/>
        </w:rPr>
        <w:t xml:space="preserve"> You were speeding, sir. </w:t>
      </w:r>
    </w:p>
    <w:p w14:paraId="17D122F0" w14:textId="4BE5B92B" w:rsidR="00D37E7E" w:rsidRPr="00D37E7E" w:rsidRDefault="00D37E7E" w:rsidP="00D37E7E">
      <w:pPr>
        <w:rPr>
          <w:rFonts w:cs="Times New Roman"/>
          <w:szCs w:val="28"/>
        </w:rPr>
      </w:pPr>
      <w:r w:rsidRPr="00730FC6">
        <w:rPr>
          <w:rFonts w:cs="Times New Roman"/>
          <w:b/>
          <w:bCs/>
          <w:szCs w:val="28"/>
        </w:rPr>
        <w:lastRenderedPageBreak/>
        <w:t>Ben</w:t>
      </w:r>
      <w:r w:rsidRPr="00D37E7E">
        <w:rPr>
          <w:rFonts w:cs="Times New Roman"/>
          <w:szCs w:val="28"/>
        </w:rPr>
        <w:t xml:space="preserve"> But I was only doing 35!</w:t>
      </w:r>
    </w:p>
    <w:p w14:paraId="3043328E" w14:textId="77777777" w:rsidR="00D37E7E" w:rsidRPr="00D37E7E" w:rsidRDefault="00D37E7E" w:rsidP="00D37E7E">
      <w:pPr>
        <w:rPr>
          <w:rFonts w:cs="Times New Roman"/>
          <w:szCs w:val="28"/>
        </w:rPr>
      </w:pPr>
      <w:r w:rsidRPr="00730FC6">
        <w:rPr>
          <w:rFonts w:cs="Times New Roman"/>
          <w:b/>
          <w:bCs/>
          <w:szCs w:val="28"/>
        </w:rPr>
        <w:t>P.C.</w:t>
      </w:r>
      <w:r w:rsidRPr="00D37E7E">
        <w:rPr>
          <w:rFonts w:cs="Times New Roman"/>
          <w:szCs w:val="28"/>
        </w:rPr>
        <w:t xml:space="preserve"> There's a 30 miles an hour speed limit on this road, sir.</w:t>
      </w:r>
    </w:p>
    <w:p w14:paraId="546ED948" w14:textId="3E4907DA" w:rsidR="00D37E7E" w:rsidRPr="00D37E7E" w:rsidRDefault="00D37E7E" w:rsidP="00D37E7E">
      <w:pPr>
        <w:rPr>
          <w:rFonts w:cs="Times New Roman"/>
          <w:szCs w:val="28"/>
        </w:rPr>
      </w:pPr>
      <w:r w:rsidRPr="00730FC6">
        <w:rPr>
          <w:rFonts w:cs="Times New Roman"/>
          <w:b/>
          <w:bCs/>
          <w:szCs w:val="28"/>
        </w:rPr>
        <w:t>Ben</w:t>
      </w:r>
      <w:r w:rsidRPr="00D37E7E">
        <w:rPr>
          <w:rFonts w:cs="Times New Roman"/>
          <w:szCs w:val="28"/>
        </w:rPr>
        <w:t xml:space="preserve"> Is there? I didn't see the sig</w:t>
      </w:r>
      <w:r w:rsidR="00730FC6">
        <w:rPr>
          <w:rFonts w:cs="Times New Roman"/>
          <w:szCs w:val="28"/>
        </w:rPr>
        <w:t>n …</w:t>
      </w:r>
    </w:p>
    <w:p w14:paraId="7BF3CEEB" w14:textId="77777777" w:rsidR="00D37E7E" w:rsidRPr="00D37E7E" w:rsidRDefault="00D37E7E" w:rsidP="00D37E7E">
      <w:pPr>
        <w:rPr>
          <w:rFonts w:cs="Times New Roman"/>
          <w:szCs w:val="28"/>
        </w:rPr>
      </w:pPr>
      <w:r w:rsidRPr="00730FC6">
        <w:rPr>
          <w:rFonts w:cs="Times New Roman"/>
          <w:b/>
          <w:bCs/>
          <w:szCs w:val="28"/>
        </w:rPr>
        <w:t>P.C.</w:t>
      </w:r>
      <w:r w:rsidRPr="00D37E7E">
        <w:rPr>
          <w:rFonts w:cs="Times New Roman"/>
          <w:szCs w:val="28"/>
        </w:rPr>
        <w:t xml:space="preserve"> Well, sir. We've been following you.</w:t>
      </w:r>
    </w:p>
    <w:p w14:paraId="280E69AB" w14:textId="77777777" w:rsidR="00D37E7E" w:rsidRPr="00D37E7E" w:rsidRDefault="00D37E7E" w:rsidP="00D37E7E">
      <w:pPr>
        <w:rPr>
          <w:rFonts w:cs="Times New Roman"/>
          <w:szCs w:val="28"/>
        </w:rPr>
      </w:pPr>
      <w:r w:rsidRPr="00730FC6">
        <w:rPr>
          <w:rFonts w:cs="Times New Roman"/>
          <w:b/>
          <w:bCs/>
          <w:szCs w:val="28"/>
        </w:rPr>
        <w:t>Ben</w:t>
      </w:r>
      <w:r w:rsidRPr="00D37E7E">
        <w:rPr>
          <w:rFonts w:cs="Times New Roman"/>
          <w:szCs w:val="28"/>
        </w:rPr>
        <w:t xml:space="preserve"> So you were doing 35, too.</w:t>
      </w:r>
    </w:p>
    <w:p w14:paraId="1BFFB4A7" w14:textId="06D2820A" w:rsidR="00D37E7E" w:rsidRPr="00D37E7E" w:rsidRDefault="00D37E7E" w:rsidP="00D37E7E">
      <w:pPr>
        <w:rPr>
          <w:rFonts w:cs="Times New Roman"/>
          <w:szCs w:val="28"/>
        </w:rPr>
      </w:pPr>
      <w:r w:rsidRPr="00730FC6">
        <w:rPr>
          <w:rFonts w:cs="Times New Roman"/>
          <w:b/>
          <w:bCs/>
          <w:szCs w:val="28"/>
        </w:rPr>
        <w:t>P.C.</w:t>
      </w:r>
      <w:r w:rsidRPr="00D37E7E">
        <w:rPr>
          <w:rFonts w:cs="Times New Roman"/>
          <w:szCs w:val="28"/>
        </w:rPr>
        <w:t xml:space="preserve"> No, sir. We were doing 60 miles an hour</w:t>
      </w:r>
      <w:r w:rsidR="00730FC6">
        <w:rPr>
          <w:rFonts w:cs="Times New Roman"/>
          <w:szCs w:val="28"/>
        </w:rPr>
        <w:t xml:space="preserve"> …</w:t>
      </w:r>
      <w:r w:rsidRPr="00D37E7E">
        <w:rPr>
          <w:rFonts w:cs="Times New Roman"/>
          <w:szCs w:val="28"/>
        </w:rPr>
        <w:t xml:space="preserve"> and we couldn't catch you!</w:t>
      </w:r>
    </w:p>
    <w:p w14:paraId="3BC237B2" w14:textId="77777777" w:rsidR="00D37E7E" w:rsidRPr="00D37E7E" w:rsidRDefault="00D37E7E" w:rsidP="00D37E7E">
      <w:pPr>
        <w:rPr>
          <w:rFonts w:cs="Times New Roman"/>
          <w:szCs w:val="28"/>
        </w:rPr>
      </w:pPr>
    </w:p>
    <w:p w14:paraId="06E7784A" w14:textId="3E6BFB16" w:rsidR="00EB3FF3" w:rsidRDefault="00CD28CE" w:rsidP="00CD28CE">
      <w:pPr>
        <w:rPr>
          <w:rFonts w:cs="Times New Roman"/>
          <w:szCs w:val="28"/>
        </w:rPr>
      </w:pPr>
      <w:r w:rsidRPr="00EB3FF3">
        <w:rPr>
          <w:rFonts w:cs="Times New Roman"/>
          <w:b/>
          <w:bCs/>
          <w:szCs w:val="28"/>
        </w:rPr>
        <w:t>Man</w:t>
      </w:r>
      <w:r w:rsidRPr="00CD28CE">
        <w:rPr>
          <w:rFonts w:cs="Times New Roman"/>
          <w:szCs w:val="28"/>
        </w:rPr>
        <w:t xml:space="preserve"> Hello</w:t>
      </w:r>
      <w:r w:rsidR="00EB3FF3">
        <w:rPr>
          <w:rFonts w:cs="Times New Roman"/>
          <w:szCs w:val="28"/>
        </w:rPr>
        <w:t xml:space="preserve"> …</w:t>
      </w:r>
      <w:r w:rsidRPr="00CD28CE">
        <w:rPr>
          <w:rFonts w:cs="Times New Roman"/>
          <w:szCs w:val="28"/>
        </w:rPr>
        <w:t xml:space="preserve"> Wadley's Garage. </w:t>
      </w:r>
    </w:p>
    <w:p w14:paraId="4590CD5D" w14:textId="189428A1" w:rsidR="00CD28CE" w:rsidRPr="00CD28CE" w:rsidRDefault="00CD28CE" w:rsidP="00CD28CE">
      <w:pPr>
        <w:rPr>
          <w:rFonts w:cs="Times New Roman"/>
          <w:szCs w:val="28"/>
        </w:rPr>
      </w:pPr>
      <w:r w:rsidRPr="00EB3FF3">
        <w:rPr>
          <w:rFonts w:cs="Times New Roman"/>
          <w:b/>
          <w:bCs/>
          <w:szCs w:val="28"/>
        </w:rPr>
        <w:t>Ben</w:t>
      </w:r>
      <w:r w:rsidRPr="00CD28CE">
        <w:rPr>
          <w:rFonts w:cs="Times New Roman"/>
          <w:szCs w:val="28"/>
        </w:rPr>
        <w:t xml:space="preserve"> Oh, good evening. I don't know if you can help me. My car's broken down.</w:t>
      </w:r>
    </w:p>
    <w:p w14:paraId="689A1075" w14:textId="77777777" w:rsidR="00CD28CE" w:rsidRPr="00CD28CE" w:rsidRDefault="00CD28CE" w:rsidP="00CD28CE">
      <w:pPr>
        <w:rPr>
          <w:rFonts w:cs="Times New Roman"/>
          <w:szCs w:val="28"/>
        </w:rPr>
      </w:pPr>
      <w:r w:rsidRPr="00EB3FF3">
        <w:rPr>
          <w:rFonts w:cs="Times New Roman"/>
          <w:b/>
          <w:bCs/>
          <w:szCs w:val="28"/>
        </w:rPr>
        <w:t>Man</w:t>
      </w:r>
      <w:r w:rsidRPr="00CD28CE">
        <w:rPr>
          <w:rFonts w:cs="Times New Roman"/>
          <w:szCs w:val="28"/>
        </w:rPr>
        <w:t xml:space="preserve"> We have a 24-hour breakdown service. Where are you?</w:t>
      </w:r>
    </w:p>
    <w:p w14:paraId="289B73E3" w14:textId="77777777" w:rsidR="00EB3FF3" w:rsidRDefault="00CD28CE" w:rsidP="00CD28CE">
      <w:pPr>
        <w:rPr>
          <w:rFonts w:cs="Times New Roman"/>
          <w:szCs w:val="28"/>
        </w:rPr>
      </w:pPr>
      <w:r w:rsidRPr="00EB3FF3">
        <w:rPr>
          <w:rFonts w:cs="Times New Roman"/>
          <w:b/>
          <w:bCs/>
          <w:szCs w:val="28"/>
        </w:rPr>
        <w:t>Ben</w:t>
      </w:r>
      <w:r w:rsidRPr="00CD28CE">
        <w:rPr>
          <w:rFonts w:cs="Times New Roman"/>
          <w:szCs w:val="28"/>
        </w:rPr>
        <w:t xml:space="preserve"> I'm on the A357</w:t>
      </w:r>
      <w:r w:rsidR="00EB3FF3">
        <w:rPr>
          <w:rFonts w:cs="Times New Roman"/>
          <w:szCs w:val="28"/>
        </w:rPr>
        <w:t xml:space="preserve"> …</w:t>
      </w:r>
      <w:r w:rsidRPr="00CD28CE">
        <w:rPr>
          <w:rFonts w:cs="Times New Roman"/>
          <w:szCs w:val="28"/>
        </w:rPr>
        <w:t xml:space="preserve"> just north of Ringbourne. My car's just past the Red Lion pub</w:t>
      </w:r>
      <w:r w:rsidR="00EB3FF3">
        <w:rPr>
          <w:rFonts w:cs="Times New Roman"/>
          <w:szCs w:val="28"/>
        </w:rPr>
        <w:t xml:space="preserve"> …</w:t>
      </w:r>
      <w:r w:rsidRPr="00CD28CE">
        <w:rPr>
          <w:rFonts w:cs="Times New Roman"/>
          <w:szCs w:val="28"/>
        </w:rPr>
        <w:t xml:space="preserve"> it's a white M.G. </w:t>
      </w:r>
    </w:p>
    <w:p w14:paraId="5FC2F8A4" w14:textId="77777777" w:rsidR="00EB3FF3" w:rsidRDefault="00CD28CE" w:rsidP="00CD28CE">
      <w:pPr>
        <w:rPr>
          <w:rFonts w:cs="Times New Roman"/>
          <w:szCs w:val="28"/>
        </w:rPr>
      </w:pPr>
      <w:r w:rsidRPr="00EB3FF3">
        <w:rPr>
          <w:rFonts w:cs="Times New Roman"/>
          <w:b/>
          <w:bCs/>
          <w:szCs w:val="28"/>
        </w:rPr>
        <w:t>Man</w:t>
      </w:r>
      <w:r w:rsidRPr="00CD28CE">
        <w:rPr>
          <w:rFonts w:cs="Times New Roman"/>
          <w:szCs w:val="28"/>
        </w:rPr>
        <w:t xml:space="preserve"> Do you know what's wrong with it? </w:t>
      </w:r>
    </w:p>
    <w:p w14:paraId="47FA3A2E" w14:textId="4C8CAE9F" w:rsidR="00CD28CE" w:rsidRPr="00CD28CE" w:rsidRDefault="00CD28CE" w:rsidP="00CD28CE">
      <w:pPr>
        <w:rPr>
          <w:rFonts w:cs="Times New Roman"/>
          <w:szCs w:val="28"/>
        </w:rPr>
      </w:pPr>
      <w:r w:rsidRPr="00EB3FF3">
        <w:rPr>
          <w:rFonts w:cs="Times New Roman"/>
          <w:b/>
          <w:bCs/>
          <w:szCs w:val="28"/>
        </w:rPr>
        <w:t>Ben</w:t>
      </w:r>
      <w:r w:rsidRPr="00CD28CE">
        <w:rPr>
          <w:rFonts w:cs="Times New Roman"/>
          <w:szCs w:val="28"/>
        </w:rPr>
        <w:t xml:space="preserve"> I've got no idea</w:t>
      </w:r>
      <w:r w:rsidR="00EB3FF3">
        <w:rPr>
          <w:rFonts w:cs="Times New Roman"/>
          <w:szCs w:val="28"/>
        </w:rPr>
        <w:t xml:space="preserve"> …</w:t>
      </w:r>
      <w:r w:rsidRPr="00CD28CE">
        <w:rPr>
          <w:rFonts w:cs="Times New Roman"/>
          <w:szCs w:val="28"/>
        </w:rPr>
        <w:t xml:space="preserve"> but it won't start.</w:t>
      </w:r>
    </w:p>
    <w:p w14:paraId="689A2290" w14:textId="77777777" w:rsidR="00CD28CE" w:rsidRDefault="00CD28CE" w:rsidP="00CD28CE">
      <w:pPr>
        <w:rPr>
          <w:rFonts w:cs="Times New Roman"/>
          <w:szCs w:val="28"/>
        </w:rPr>
      </w:pPr>
      <w:r w:rsidRPr="00EB3FF3">
        <w:rPr>
          <w:rFonts w:cs="Times New Roman"/>
          <w:b/>
          <w:bCs/>
          <w:szCs w:val="28"/>
        </w:rPr>
        <w:t>Man</w:t>
      </w:r>
      <w:r w:rsidRPr="00CD28CE">
        <w:rPr>
          <w:rFonts w:cs="Times New Roman"/>
          <w:szCs w:val="28"/>
        </w:rPr>
        <w:t xml:space="preserve"> I'll send a mechanic out to you. He'll be there in about ten minutes.</w:t>
      </w:r>
    </w:p>
    <w:p w14:paraId="6D04D1D8" w14:textId="77777777" w:rsidR="00EB3FF3" w:rsidRPr="00CD28CE" w:rsidRDefault="00EB3FF3" w:rsidP="00CD28CE">
      <w:pPr>
        <w:rPr>
          <w:rFonts w:cs="Times New Roman"/>
          <w:szCs w:val="28"/>
        </w:rPr>
      </w:pPr>
    </w:p>
    <w:p w14:paraId="5DCAC90B" w14:textId="77777777" w:rsidR="00CD28CE" w:rsidRPr="00CD28CE" w:rsidRDefault="00CD28CE" w:rsidP="00CD28CE">
      <w:pPr>
        <w:rPr>
          <w:rFonts w:cs="Times New Roman"/>
          <w:szCs w:val="28"/>
        </w:rPr>
      </w:pPr>
      <w:r w:rsidRPr="00EB3FF3">
        <w:rPr>
          <w:rFonts w:cs="Times New Roman"/>
          <w:b/>
          <w:bCs/>
          <w:szCs w:val="28"/>
        </w:rPr>
        <w:t>Mechanic</w:t>
      </w:r>
      <w:r w:rsidRPr="00CD28CE">
        <w:rPr>
          <w:rFonts w:cs="Times New Roman"/>
          <w:szCs w:val="28"/>
        </w:rPr>
        <w:t xml:space="preserve"> It's nothing serious, sir. You've run out of petrol.</w:t>
      </w:r>
    </w:p>
    <w:p w14:paraId="4C6B9A13" w14:textId="77777777" w:rsidR="00EB3FF3" w:rsidRDefault="00CD28CE" w:rsidP="00CD28CE">
      <w:pPr>
        <w:rPr>
          <w:rFonts w:cs="Times New Roman"/>
          <w:szCs w:val="28"/>
        </w:rPr>
      </w:pPr>
      <w:r w:rsidRPr="00EB3FF3">
        <w:rPr>
          <w:rFonts w:cs="Times New Roman"/>
          <w:b/>
          <w:bCs/>
          <w:szCs w:val="28"/>
        </w:rPr>
        <w:t>Ben</w:t>
      </w:r>
      <w:r w:rsidRPr="00CD28CE">
        <w:rPr>
          <w:rFonts w:cs="Times New Roman"/>
          <w:szCs w:val="28"/>
        </w:rPr>
        <w:t xml:space="preserve"> Oh! Can you tow me to the garage? </w:t>
      </w:r>
    </w:p>
    <w:p w14:paraId="1E8A7B43" w14:textId="77777777" w:rsidR="00EB3FF3" w:rsidRDefault="00CD28CE" w:rsidP="00CD28CE">
      <w:pPr>
        <w:rPr>
          <w:rFonts w:cs="Times New Roman"/>
          <w:szCs w:val="28"/>
        </w:rPr>
      </w:pPr>
      <w:r w:rsidRPr="00EB3FF3">
        <w:rPr>
          <w:rFonts w:cs="Times New Roman"/>
          <w:b/>
          <w:bCs/>
          <w:szCs w:val="28"/>
        </w:rPr>
        <w:t>Mechanic</w:t>
      </w:r>
      <w:r w:rsidRPr="00CD28CE">
        <w:rPr>
          <w:rFonts w:cs="Times New Roman"/>
          <w:szCs w:val="28"/>
        </w:rPr>
        <w:t xml:space="preserve"> That's not necessary. I've got a spare can of petrol in my truck. </w:t>
      </w:r>
    </w:p>
    <w:p w14:paraId="6BDBA9E4" w14:textId="5702B945" w:rsidR="00CD28CE" w:rsidRPr="00CD28CE" w:rsidRDefault="00CD28CE" w:rsidP="00CD28CE">
      <w:pPr>
        <w:rPr>
          <w:rFonts w:cs="Times New Roman"/>
          <w:szCs w:val="28"/>
        </w:rPr>
      </w:pPr>
      <w:r w:rsidRPr="00EB3FF3">
        <w:rPr>
          <w:rFonts w:cs="Times New Roman"/>
          <w:b/>
          <w:bCs/>
          <w:szCs w:val="28"/>
        </w:rPr>
        <w:t>Ben</w:t>
      </w:r>
      <w:r w:rsidRPr="00CD28CE">
        <w:rPr>
          <w:rFonts w:cs="Times New Roman"/>
          <w:szCs w:val="28"/>
        </w:rPr>
        <w:t xml:space="preserve"> Shall I pay you now, or shall I come to the garage?</w:t>
      </w:r>
    </w:p>
    <w:p w14:paraId="5236BADE" w14:textId="77777777" w:rsidR="00EB3FF3" w:rsidRDefault="00CD28CE" w:rsidP="00CD28CE">
      <w:pPr>
        <w:rPr>
          <w:rFonts w:cs="Times New Roman"/>
          <w:szCs w:val="28"/>
        </w:rPr>
      </w:pPr>
      <w:r w:rsidRPr="00EB3FF3">
        <w:rPr>
          <w:rFonts w:cs="Times New Roman"/>
          <w:b/>
          <w:bCs/>
          <w:szCs w:val="28"/>
        </w:rPr>
        <w:t>Mechanic</w:t>
      </w:r>
      <w:r w:rsidRPr="00CD28CE">
        <w:rPr>
          <w:rFonts w:cs="Times New Roman"/>
          <w:szCs w:val="28"/>
        </w:rPr>
        <w:t xml:space="preserve"> You can pay me now. </w:t>
      </w:r>
    </w:p>
    <w:p w14:paraId="10619D45" w14:textId="77777777" w:rsidR="00EB3FF3" w:rsidRDefault="00CD28CE" w:rsidP="00CD28CE">
      <w:pPr>
        <w:rPr>
          <w:rFonts w:cs="Times New Roman"/>
          <w:szCs w:val="28"/>
        </w:rPr>
      </w:pPr>
      <w:r w:rsidRPr="00EB3FF3">
        <w:rPr>
          <w:rFonts w:cs="Times New Roman"/>
          <w:b/>
          <w:bCs/>
          <w:szCs w:val="28"/>
        </w:rPr>
        <w:t>Ben</w:t>
      </w:r>
      <w:r w:rsidRPr="00CD28CE">
        <w:rPr>
          <w:rFonts w:cs="Times New Roman"/>
          <w:szCs w:val="28"/>
        </w:rPr>
        <w:t xml:space="preserve"> Will you take a cheque? I've run out of cash, too. </w:t>
      </w:r>
    </w:p>
    <w:p w14:paraId="69124B3A" w14:textId="18ABC2EC" w:rsidR="00CD28CE" w:rsidRPr="00CD28CE" w:rsidRDefault="00CD28CE" w:rsidP="00CD28CE">
      <w:pPr>
        <w:rPr>
          <w:rFonts w:cs="Times New Roman"/>
          <w:szCs w:val="28"/>
        </w:rPr>
      </w:pPr>
      <w:r w:rsidRPr="00EB3FF3">
        <w:rPr>
          <w:rFonts w:cs="Times New Roman"/>
          <w:b/>
          <w:bCs/>
          <w:szCs w:val="28"/>
        </w:rPr>
        <w:t>Mechanic</w:t>
      </w:r>
      <w:r w:rsidRPr="00CD28CE">
        <w:rPr>
          <w:rFonts w:cs="Times New Roman"/>
          <w:szCs w:val="28"/>
        </w:rPr>
        <w:t xml:space="preserve"> Yes, that's O.Κ.</w:t>
      </w:r>
    </w:p>
    <w:p w14:paraId="7C00CA4F" w14:textId="0C8B1F87" w:rsidR="00CD28CE" w:rsidRDefault="00CD28CE" w:rsidP="00CD28CE">
      <w:pPr>
        <w:rPr>
          <w:rFonts w:cs="Times New Roman"/>
          <w:szCs w:val="28"/>
        </w:rPr>
      </w:pPr>
      <w:r w:rsidRPr="00EB3FF3">
        <w:rPr>
          <w:rFonts w:cs="Times New Roman"/>
          <w:b/>
          <w:bCs/>
          <w:szCs w:val="28"/>
        </w:rPr>
        <w:t>Ben</w:t>
      </w:r>
      <w:r w:rsidRPr="00CD28CE">
        <w:rPr>
          <w:rFonts w:cs="Times New Roman"/>
          <w:szCs w:val="28"/>
        </w:rPr>
        <w:t xml:space="preserve"> Hold on</w:t>
      </w:r>
      <w:r w:rsidR="00EB3FF3">
        <w:rPr>
          <w:rFonts w:cs="Times New Roman"/>
          <w:szCs w:val="28"/>
        </w:rPr>
        <w:t xml:space="preserve"> …</w:t>
      </w:r>
      <w:r w:rsidRPr="00CD28CE">
        <w:rPr>
          <w:rFonts w:cs="Times New Roman"/>
          <w:szCs w:val="28"/>
        </w:rPr>
        <w:t xml:space="preserve"> I can't find my cheque</w:t>
      </w:r>
      <w:r w:rsidR="00EB3FF3">
        <w:rPr>
          <w:rFonts w:cs="Times New Roman"/>
          <w:szCs w:val="28"/>
        </w:rPr>
        <w:t xml:space="preserve"> </w:t>
      </w:r>
      <w:r w:rsidRPr="00CD28CE">
        <w:rPr>
          <w:rFonts w:cs="Times New Roman"/>
          <w:szCs w:val="28"/>
        </w:rPr>
        <w:t>book!</w:t>
      </w:r>
    </w:p>
    <w:p w14:paraId="149F248E" w14:textId="09A0EF6B" w:rsidR="00730FC6" w:rsidRPr="00EB3FF3" w:rsidRDefault="00730FC6" w:rsidP="00EB3FF3">
      <w:pPr>
        <w:pStyle w:val="Heading1"/>
        <w:rPr>
          <w:rFonts w:ascii="Times New Roman" w:hAnsi="Times New Roman" w:cs="Times New Roman"/>
          <w:b/>
          <w:bCs/>
          <w:sz w:val="28"/>
          <w:szCs w:val="24"/>
        </w:rPr>
      </w:pPr>
      <w:r w:rsidRPr="00EB3FF3">
        <w:rPr>
          <w:rFonts w:ascii="Times New Roman" w:hAnsi="Times New Roman" w:cs="Times New Roman"/>
          <w:b/>
          <w:bCs/>
          <w:sz w:val="28"/>
          <w:szCs w:val="24"/>
        </w:rPr>
        <w:t>60</w:t>
      </w:r>
      <w:r w:rsidR="00EB3FF3" w:rsidRPr="00EB3FF3">
        <w:rPr>
          <w:rFonts w:ascii="Times New Roman" w:hAnsi="Times New Roman" w:cs="Times New Roman"/>
          <w:b/>
          <w:bCs/>
          <w:sz w:val="28"/>
          <w:szCs w:val="24"/>
        </w:rPr>
        <w:t xml:space="preserve"> Emergency … 999</w:t>
      </w:r>
    </w:p>
    <w:p w14:paraId="1092285C" w14:textId="5C0706DD" w:rsidR="00D37E7E" w:rsidRPr="00D37E7E" w:rsidRDefault="00D37E7E" w:rsidP="00D37E7E">
      <w:pPr>
        <w:rPr>
          <w:rFonts w:cs="Times New Roman"/>
          <w:szCs w:val="28"/>
        </w:rPr>
      </w:pPr>
      <w:r w:rsidRPr="00EB3FF3">
        <w:rPr>
          <w:rFonts w:cs="Times New Roman"/>
          <w:b/>
          <w:bCs/>
          <w:szCs w:val="28"/>
        </w:rPr>
        <w:t>Operator</w:t>
      </w:r>
      <w:r w:rsidRPr="00D37E7E">
        <w:rPr>
          <w:rFonts w:cs="Times New Roman"/>
          <w:szCs w:val="28"/>
        </w:rPr>
        <w:t xml:space="preserve"> Emergency. Which service, please?</w:t>
      </w:r>
    </w:p>
    <w:p w14:paraId="238B6839" w14:textId="77777777" w:rsidR="00D37E7E" w:rsidRPr="00D37E7E" w:rsidRDefault="00D37E7E" w:rsidP="00D37E7E">
      <w:pPr>
        <w:rPr>
          <w:rFonts w:cs="Times New Roman"/>
          <w:szCs w:val="28"/>
        </w:rPr>
      </w:pPr>
      <w:r w:rsidRPr="00EB3FF3">
        <w:rPr>
          <w:rFonts w:cs="Times New Roman"/>
          <w:b/>
          <w:bCs/>
          <w:szCs w:val="28"/>
        </w:rPr>
        <w:t>Caller</w:t>
      </w:r>
      <w:r w:rsidRPr="00D37E7E">
        <w:rPr>
          <w:rFonts w:cs="Times New Roman"/>
          <w:szCs w:val="28"/>
        </w:rPr>
        <w:t xml:space="preserve"> Police.</w:t>
      </w:r>
    </w:p>
    <w:p w14:paraId="05EB62DC" w14:textId="77777777" w:rsidR="00D37E7E" w:rsidRPr="00D37E7E" w:rsidRDefault="00D37E7E" w:rsidP="00D37E7E">
      <w:pPr>
        <w:rPr>
          <w:rFonts w:cs="Times New Roman"/>
          <w:szCs w:val="28"/>
        </w:rPr>
      </w:pPr>
      <w:r w:rsidRPr="00EB3FF3">
        <w:rPr>
          <w:rFonts w:cs="Times New Roman"/>
          <w:b/>
          <w:bCs/>
          <w:szCs w:val="28"/>
        </w:rPr>
        <w:t xml:space="preserve">Police </w:t>
      </w:r>
      <w:r w:rsidRPr="00D37E7E">
        <w:rPr>
          <w:rFonts w:cs="Times New Roman"/>
          <w:szCs w:val="28"/>
        </w:rPr>
        <w:t>Police, here.</w:t>
      </w:r>
    </w:p>
    <w:p w14:paraId="4FC02EE3" w14:textId="77777777" w:rsidR="00D37E7E" w:rsidRPr="00D37E7E" w:rsidRDefault="00D37E7E" w:rsidP="00D37E7E">
      <w:pPr>
        <w:rPr>
          <w:rFonts w:cs="Times New Roman"/>
          <w:szCs w:val="28"/>
        </w:rPr>
      </w:pPr>
      <w:r w:rsidRPr="00EB3FF3">
        <w:rPr>
          <w:rFonts w:cs="Times New Roman"/>
          <w:b/>
          <w:bCs/>
          <w:szCs w:val="28"/>
        </w:rPr>
        <w:t>Caller</w:t>
      </w:r>
      <w:r w:rsidRPr="00D37E7E">
        <w:rPr>
          <w:rFonts w:cs="Times New Roman"/>
          <w:szCs w:val="28"/>
        </w:rPr>
        <w:t xml:space="preserve"> I've just seen two cars crash into a security van. I think it's a robbery.</w:t>
      </w:r>
    </w:p>
    <w:p w14:paraId="421E23CF" w14:textId="77777777" w:rsidR="00D37E7E" w:rsidRPr="00D37E7E" w:rsidRDefault="00D37E7E" w:rsidP="00D37E7E">
      <w:pPr>
        <w:rPr>
          <w:rFonts w:cs="Times New Roman"/>
          <w:szCs w:val="28"/>
        </w:rPr>
      </w:pPr>
      <w:r w:rsidRPr="00EB3FF3">
        <w:rPr>
          <w:rFonts w:cs="Times New Roman"/>
          <w:b/>
          <w:bCs/>
          <w:szCs w:val="28"/>
        </w:rPr>
        <w:lastRenderedPageBreak/>
        <w:t xml:space="preserve">Police </w:t>
      </w:r>
      <w:r w:rsidRPr="00D37E7E">
        <w:rPr>
          <w:rFonts w:cs="Times New Roman"/>
          <w:szCs w:val="28"/>
        </w:rPr>
        <w:t>Where?</w:t>
      </w:r>
    </w:p>
    <w:p w14:paraId="44876492" w14:textId="77777777" w:rsidR="00D37E7E" w:rsidRPr="00D37E7E" w:rsidRDefault="00D37E7E" w:rsidP="00D37E7E">
      <w:pPr>
        <w:rPr>
          <w:rFonts w:cs="Times New Roman"/>
          <w:szCs w:val="28"/>
        </w:rPr>
      </w:pPr>
      <w:r w:rsidRPr="00EB3FF3">
        <w:rPr>
          <w:rFonts w:cs="Times New Roman"/>
          <w:b/>
          <w:bCs/>
          <w:szCs w:val="28"/>
        </w:rPr>
        <w:t>Caller</w:t>
      </w:r>
      <w:r w:rsidRPr="00D37E7E">
        <w:rPr>
          <w:rFonts w:cs="Times New Roman"/>
          <w:szCs w:val="28"/>
        </w:rPr>
        <w:t xml:space="preserve"> Just outside the factory gates.</w:t>
      </w:r>
    </w:p>
    <w:p w14:paraId="7DF3FA9F" w14:textId="77777777" w:rsidR="00D37E7E" w:rsidRPr="00D37E7E" w:rsidRDefault="00D37E7E" w:rsidP="00D37E7E">
      <w:pPr>
        <w:rPr>
          <w:rFonts w:cs="Times New Roman"/>
          <w:szCs w:val="28"/>
        </w:rPr>
      </w:pPr>
      <w:r w:rsidRPr="00EB3FF3">
        <w:rPr>
          <w:rFonts w:cs="Times New Roman"/>
          <w:b/>
          <w:bCs/>
          <w:szCs w:val="28"/>
        </w:rPr>
        <w:t>Police</w:t>
      </w:r>
      <w:r w:rsidRPr="00D37E7E">
        <w:rPr>
          <w:rFonts w:cs="Times New Roman"/>
          <w:szCs w:val="28"/>
        </w:rPr>
        <w:t xml:space="preserve"> Which factory, sir?</w:t>
      </w:r>
    </w:p>
    <w:p w14:paraId="7919E5A5" w14:textId="43607429" w:rsidR="00D37E7E" w:rsidRPr="00D37E7E" w:rsidRDefault="00D37E7E" w:rsidP="00D37E7E">
      <w:pPr>
        <w:rPr>
          <w:rFonts w:cs="Times New Roman"/>
          <w:szCs w:val="28"/>
        </w:rPr>
      </w:pPr>
      <w:r w:rsidRPr="00EB3FF3">
        <w:rPr>
          <w:rFonts w:cs="Times New Roman"/>
          <w:b/>
          <w:bCs/>
          <w:szCs w:val="28"/>
        </w:rPr>
        <w:t>Caller</w:t>
      </w:r>
      <w:r w:rsidRPr="00D37E7E">
        <w:rPr>
          <w:rFonts w:cs="Times New Roman"/>
          <w:szCs w:val="28"/>
        </w:rPr>
        <w:t xml:space="preserve"> Croxley Engineering</w:t>
      </w:r>
      <w:r w:rsidR="00EB3FF3">
        <w:rPr>
          <w:rFonts w:cs="Times New Roman"/>
          <w:szCs w:val="28"/>
        </w:rPr>
        <w:t xml:space="preserve"> …</w:t>
      </w:r>
      <w:r w:rsidRPr="00D37E7E">
        <w:rPr>
          <w:rFonts w:cs="Times New Roman"/>
          <w:szCs w:val="28"/>
        </w:rPr>
        <w:t xml:space="preserve"> in Brook Lane</w:t>
      </w:r>
      <w:r w:rsidR="00EB3FF3">
        <w:rPr>
          <w:rFonts w:cs="Times New Roman"/>
          <w:szCs w:val="28"/>
        </w:rPr>
        <w:t xml:space="preserve"> …</w:t>
      </w:r>
    </w:p>
    <w:p w14:paraId="1D7B76C7" w14:textId="77777777" w:rsidR="00D37E7E" w:rsidRPr="00D37E7E" w:rsidRDefault="00D37E7E" w:rsidP="00D37E7E">
      <w:pPr>
        <w:rPr>
          <w:rFonts w:cs="Times New Roman"/>
          <w:szCs w:val="28"/>
        </w:rPr>
      </w:pPr>
      <w:r w:rsidRPr="00D37E7E">
        <w:rPr>
          <w:rFonts w:cs="Times New Roman"/>
          <w:szCs w:val="28"/>
        </w:rPr>
        <w:t>The first police car got to the factory three minutes later, but it was too late! The robbers had gone. They had knocked out one of the security guards and shot the other. They were both lying on the ground near the van. The thieves had taken all wages for the factory. The police called an ambulance, and questioned three people who had seen the robbery.</w:t>
      </w:r>
    </w:p>
    <w:p w14:paraId="21903569" w14:textId="77777777" w:rsidR="00D37E7E" w:rsidRPr="00D37E7E" w:rsidRDefault="00D37E7E" w:rsidP="00D37E7E">
      <w:pPr>
        <w:rPr>
          <w:rFonts w:cs="Times New Roman"/>
          <w:szCs w:val="28"/>
        </w:rPr>
      </w:pPr>
      <w:r w:rsidRPr="00EB3FF3">
        <w:rPr>
          <w:rFonts w:cs="Times New Roman"/>
          <w:b/>
          <w:bCs/>
          <w:szCs w:val="28"/>
        </w:rPr>
        <w:t>Operator</w:t>
      </w:r>
      <w:r w:rsidRPr="00D37E7E">
        <w:rPr>
          <w:rFonts w:cs="Times New Roman"/>
          <w:szCs w:val="28"/>
        </w:rPr>
        <w:t xml:space="preserve"> Emergency. Which service, please?</w:t>
      </w:r>
    </w:p>
    <w:p w14:paraId="0B643D62" w14:textId="77777777" w:rsidR="00D37E7E" w:rsidRPr="00D37E7E" w:rsidRDefault="00D37E7E" w:rsidP="00D37E7E">
      <w:pPr>
        <w:rPr>
          <w:rFonts w:cs="Times New Roman"/>
          <w:szCs w:val="28"/>
        </w:rPr>
      </w:pPr>
      <w:r w:rsidRPr="00EB3FF3">
        <w:rPr>
          <w:rFonts w:cs="Times New Roman"/>
          <w:b/>
          <w:bCs/>
          <w:szCs w:val="28"/>
        </w:rPr>
        <w:t>Caller</w:t>
      </w:r>
      <w:r w:rsidRPr="00D37E7E">
        <w:rPr>
          <w:rFonts w:cs="Times New Roman"/>
          <w:szCs w:val="28"/>
        </w:rPr>
        <w:t xml:space="preserve"> Fire.</w:t>
      </w:r>
    </w:p>
    <w:p w14:paraId="7A7D2C6B" w14:textId="77777777" w:rsidR="00D37E7E" w:rsidRPr="00D37E7E" w:rsidRDefault="00D37E7E" w:rsidP="00D37E7E">
      <w:pPr>
        <w:rPr>
          <w:rFonts w:cs="Times New Roman"/>
          <w:szCs w:val="28"/>
        </w:rPr>
      </w:pPr>
      <w:r w:rsidRPr="00EB3FF3">
        <w:rPr>
          <w:rFonts w:cs="Times New Roman"/>
          <w:b/>
          <w:bCs/>
          <w:szCs w:val="28"/>
        </w:rPr>
        <w:t xml:space="preserve">Fire </w:t>
      </w:r>
      <w:r w:rsidRPr="00D37E7E">
        <w:rPr>
          <w:rFonts w:cs="Times New Roman"/>
          <w:szCs w:val="28"/>
        </w:rPr>
        <w:t>Fire Service.</w:t>
      </w:r>
    </w:p>
    <w:p w14:paraId="75031607" w14:textId="77777777" w:rsidR="00EB3FF3" w:rsidRDefault="00D37E7E" w:rsidP="00D37E7E">
      <w:pPr>
        <w:rPr>
          <w:rFonts w:cs="Times New Roman"/>
          <w:szCs w:val="28"/>
        </w:rPr>
      </w:pPr>
      <w:r w:rsidRPr="00EB3FF3">
        <w:rPr>
          <w:rFonts w:cs="Times New Roman"/>
          <w:b/>
          <w:bCs/>
          <w:szCs w:val="28"/>
        </w:rPr>
        <w:t>Caller</w:t>
      </w:r>
      <w:r w:rsidRPr="00D37E7E">
        <w:rPr>
          <w:rFonts w:cs="Times New Roman"/>
          <w:szCs w:val="28"/>
        </w:rPr>
        <w:t xml:space="preserve"> Come quickly! Fenley's Garage is on fire</w:t>
      </w:r>
      <w:r w:rsidR="00EB3FF3">
        <w:rPr>
          <w:rFonts w:cs="Times New Roman"/>
          <w:szCs w:val="28"/>
        </w:rPr>
        <w:t xml:space="preserve"> …</w:t>
      </w:r>
      <w:r w:rsidRPr="00D37E7E">
        <w:rPr>
          <w:rFonts w:cs="Times New Roman"/>
          <w:szCs w:val="28"/>
        </w:rPr>
        <w:t xml:space="preserve"> the one in Churchill Road. </w:t>
      </w:r>
    </w:p>
    <w:p w14:paraId="2B2BD8E1" w14:textId="241CD477" w:rsidR="00D37E7E" w:rsidRPr="00D37E7E" w:rsidRDefault="00D37E7E" w:rsidP="00D37E7E">
      <w:pPr>
        <w:rPr>
          <w:rFonts w:cs="Times New Roman"/>
          <w:szCs w:val="28"/>
        </w:rPr>
      </w:pPr>
      <w:r w:rsidRPr="00EB3FF3">
        <w:rPr>
          <w:rFonts w:cs="Times New Roman"/>
          <w:b/>
          <w:bCs/>
          <w:szCs w:val="28"/>
        </w:rPr>
        <w:t>Fire</w:t>
      </w:r>
      <w:r w:rsidRPr="00D37E7E">
        <w:rPr>
          <w:rFonts w:cs="Times New Roman"/>
          <w:szCs w:val="28"/>
        </w:rPr>
        <w:t xml:space="preserve"> We'll be there in two minutes</w:t>
      </w:r>
      <w:r w:rsidR="00EB3FF3">
        <w:rPr>
          <w:rFonts w:cs="Times New Roman"/>
          <w:szCs w:val="28"/>
        </w:rPr>
        <w:t xml:space="preserve"> …</w:t>
      </w:r>
    </w:p>
    <w:p w14:paraId="4D4AC909" w14:textId="0D756E7D" w:rsidR="00D37E7E" w:rsidRPr="00D37E7E" w:rsidRDefault="00D37E7E" w:rsidP="00D37E7E">
      <w:pPr>
        <w:rPr>
          <w:rFonts w:cs="Times New Roman"/>
          <w:szCs w:val="28"/>
        </w:rPr>
      </w:pPr>
      <w:r w:rsidRPr="00D37E7E">
        <w:rPr>
          <w:rFonts w:cs="Times New Roman"/>
          <w:szCs w:val="28"/>
        </w:rPr>
        <w:t>The fire engine got to the garage just in time. The showroom was burning. Fortunately the fire hadn't reached the petrol pumps, and hadn't spread to neighbouring houses. The firemen were able to put it out quickly. The fire had started in the office. Someone had thrown a lighted cigarette into a waste-paper basket.</w:t>
      </w:r>
    </w:p>
    <w:p w14:paraId="6A24621B" w14:textId="77777777" w:rsidR="00D37E7E" w:rsidRPr="00D37E7E" w:rsidRDefault="00D37E7E" w:rsidP="00D37E7E">
      <w:pPr>
        <w:rPr>
          <w:rFonts w:cs="Times New Roman"/>
          <w:szCs w:val="28"/>
        </w:rPr>
      </w:pPr>
      <w:r w:rsidRPr="00EB3FF3">
        <w:rPr>
          <w:rFonts w:cs="Times New Roman"/>
          <w:b/>
          <w:bCs/>
          <w:szCs w:val="28"/>
        </w:rPr>
        <w:t>Operator</w:t>
      </w:r>
      <w:r w:rsidRPr="00D37E7E">
        <w:rPr>
          <w:rFonts w:cs="Times New Roman"/>
          <w:szCs w:val="28"/>
        </w:rPr>
        <w:t xml:space="preserve"> Emergency. Which service, please?</w:t>
      </w:r>
    </w:p>
    <w:p w14:paraId="46B58C7F" w14:textId="3D591F14" w:rsidR="00D37E7E" w:rsidRPr="00D37E7E" w:rsidRDefault="00D37E7E" w:rsidP="00D37E7E">
      <w:pPr>
        <w:rPr>
          <w:rFonts w:cs="Times New Roman"/>
          <w:szCs w:val="28"/>
        </w:rPr>
      </w:pPr>
      <w:r w:rsidRPr="00EB3FF3">
        <w:rPr>
          <w:rFonts w:cs="Times New Roman"/>
          <w:b/>
          <w:bCs/>
          <w:szCs w:val="28"/>
        </w:rPr>
        <w:t xml:space="preserve">Caller </w:t>
      </w:r>
      <w:r w:rsidRPr="00D37E7E">
        <w:rPr>
          <w:rFonts w:cs="Times New Roman"/>
          <w:szCs w:val="28"/>
        </w:rPr>
        <w:t>Ambulance</w:t>
      </w:r>
      <w:r w:rsidR="00EB3FF3">
        <w:rPr>
          <w:rFonts w:cs="Times New Roman"/>
          <w:szCs w:val="28"/>
        </w:rPr>
        <w:t xml:space="preserve"> …</w:t>
      </w:r>
    </w:p>
    <w:p w14:paraId="342D794F" w14:textId="77777777" w:rsidR="00D37E7E" w:rsidRPr="00D37E7E" w:rsidRDefault="00D37E7E" w:rsidP="00D37E7E">
      <w:pPr>
        <w:rPr>
          <w:rFonts w:cs="Times New Roman"/>
          <w:szCs w:val="28"/>
        </w:rPr>
      </w:pPr>
      <w:r w:rsidRPr="00EB3FF3">
        <w:rPr>
          <w:rFonts w:cs="Times New Roman"/>
          <w:b/>
          <w:bCs/>
          <w:szCs w:val="28"/>
        </w:rPr>
        <w:t>Ambulance</w:t>
      </w:r>
      <w:r w:rsidRPr="00D37E7E">
        <w:rPr>
          <w:rFonts w:cs="Times New Roman"/>
          <w:szCs w:val="28"/>
        </w:rPr>
        <w:t xml:space="preserve"> Ambulance service.</w:t>
      </w:r>
    </w:p>
    <w:p w14:paraId="6DAFD766" w14:textId="13369618" w:rsidR="00D37E7E" w:rsidRPr="00D37E7E" w:rsidRDefault="00D37E7E" w:rsidP="00D37E7E">
      <w:pPr>
        <w:rPr>
          <w:rFonts w:cs="Times New Roman"/>
          <w:szCs w:val="28"/>
        </w:rPr>
      </w:pPr>
      <w:r w:rsidRPr="00EB3FF3">
        <w:rPr>
          <w:rFonts w:cs="Times New Roman"/>
          <w:b/>
          <w:bCs/>
          <w:szCs w:val="28"/>
        </w:rPr>
        <w:t>Caller</w:t>
      </w:r>
      <w:r w:rsidRPr="00D37E7E">
        <w:rPr>
          <w:rFonts w:cs="Times New Roman"/>
          <w:szCs w:val="28"/>
        </w:rPr>
        <w:t xml:space="preserve"> Hurry</w:t>
      </w:r>
      <w:r w:rsidR="00EB3FF3">
        <w:rPr>
          <w:rFonts w:cs="Times New Roman"/>
          <w:szCs w:val="28"/>
        </w:rPr>
        <w:t xml:space="preserve"> …</w:t>
      </w:r>
      <w:r w:rsidRPr="00D37E7E">
        <w:rPr>
          <w:rFonts w:cs="Times New Roman"/>
          <w:szCs w:val="28"/>
        </w:rPr>
        <w:t xml:space="preserve"> there's a boy</w:t>
      </w:r>
      <w:r w:rsidR="00EB3FF3">
        <w:rPr>
          <w:rFonts w:cs="Times New Roman"/>
          <w:szCs w:val="28"/>
        </w:rPr>
        <w:t xml:space="preserve"> …</w:t>
      </w:r>
      <w:r w:rsidRPr="00D37E7E">
        <w:rPr>
          <w:rFonts w:cs="Times New Roman"/>
          <w:szCs w:val="28"/>
        </w:rPr>
        <w:t xml:space="preserve"> he's</w:t>
      </w:r>
      <w:r w:rsidR="00EB3FF3">
        <w:rPr>
          <w:rFonts w:cs="Times New Roman"/>
          <w:szCs w:val="28"/>
        </w:rPr>
        <w:t xml:space="preserve"> </w:t>
      </w:r>
      <w:r w:rsidRPr="00D37E7E">
        <w:rPr>
          <w:rFonts w:cs="Times New Roman"/>
          <w:szCs w:val="28"/>
        </w:rPr>
        <w:t>in the canal, and I don't think he can swim!</w:t>
      </w:r>
    </w:p>
    <w:p w14:paraId="7DED4D1A" w14:textId="77777777" w:rsidR="00D37E7E" w:rsidRPr="00D37E7E" w:rsidRDefault="00D37E7E" w:rsidP="00D37E7E">
      <w:pPr>
        <w:rPr>
          <w:rFonts w:cs="Times New Roman"/>
          <w:szCs w:val="28"/>
        </w:rPr>
      </w:pPr>
      <w:r w:rsidRPr="00EB3FF3">
        <w:rPr>
          <w:rFonts w:cs="Times New Roman"/>
          <w:b/>
          <w:bCs/>
          <w:szCs w:val="28"/>
        </w:rPr>
        <w:t>Ambulance</w:t>
      </w:r>
      <w:r w:rsidRPr="00D37E7E">
        <w:rPr>
          <w:rFonts w:cs="Times New Roman"/>
          <w:szCs w:val="28"/>
        </w:rPr>
        <w:t xml:space="preserve"> Where are you, madam?</w:t>
      </w:r>
    </w:p>
    <w:p w14:paraId="1562752E" w14:textId="77777777" w:rsidR="00EB3FF3" w:rsidRDefault="00D37E7E" w:rsidP="00D37E7E">
      <w:pPr>
        <w:rPr>
          <w:rFonts w:cs="Times New Roman"/>
          <w:szCs w:val="28"/>
        </w:rPr>
      </w:pPr>
      <w:r w:rsidRPr="00EB3FF3">
        <w:rPr>
          <w:rFonts w:cs="Times New Roman"/>
          <w:b/>
          <w:bCs/>
          <w:szCs w:val="28"/>
        </w:rPr>
        <w:t>Caller</w:t>
      </w:r>
      <w:r w:rsidRPr="00D37E7E">
        <w:rPr>
          <w:rFonts w:cs="Times New Roman"/>
          <w:szCs w:val="28"/>
        </w:rPr>
        <w:t xml:space="preserve"> Oh, sorry</w:t>
      </w:r>
      <w:r w:rsidR="00EB3FF3">
        <w:rPr>
          <w:rFonts w:cs="Times New Roman"/>
          <w:szCs w:val="28"/>
        </w:rPr>
        <w:t xml:space="preserve"> …</w:t>
      </w:r>
      <w:r w:rsidRPr="00D37E7E">
        <w:rPr>
          <w:rFonts w:cs="Times New Roman"/>
          <w:szCs w:val="28"/>
        </w:rPr>
        <w:t xml:space="preserve"> near the bridge</w:t>
      </w:r>
      <w:r w:rsidR="00EB3FF3">
        <w:rPr>
          <w:rFonts w:cs="Times New Roman"/>
          <w:szCs w:val="28"/>
        </w:rPr>
        <w:t xml:space="preserve"> …</w:t>
      </w:r>
      <w:r w:rsidRPr="00D37E7E">
        <w:rPr>
          <w:rFonts w:cs="Times New Roman"/>
          <w:szCs w:val="28"/>
        </w:rPr>
        <w:t xml:space="preserve"> the one in Balaclava Street. </w:t>
      </w:r>
    </w:p>
    <w:p w14:paraId="74970D76" w14:textId="7B1CA7E8" w:rsidR="00D37E7E" w:rsidRPr="00D37E7E" w:rsidRDefault="00D37E7E" w:rsidP="00D37E7E">
      <w:pPr>
        <w:rPr>
          <w:rFonts w:cs="Times New Roman"/>
          <w:szCs w:val="28"/>
        </w:rPr>
      </w:pPr>
      <w:r w:rsidRPr="00EB3FF3">
        <w:rPr>
          <w:rFonts w:cs="Times New Roman"/>
          <w:b/>
          <w:bCs/>
          <w:szCs w:val="28"/>
        </w:rPr>
        <w:t>Ambulance</w:t>
      </w:r>
      <w:r w:rsidRPr="00D37E7E">
        <w:rPr>
          <w:rFonts w:cs="Times New Roman"/>
          <w:szCs w:val="28"/>
        </w:rPr>
        <w:t xml:space="preserve"> We're on our way!</w:t>
      </w:r>
    </w:p>
    <w:p w14:paraId="7665A634" w14:textId="45D16751" w:rsidR="00D37E7E" w:rsidRDefault="00D37E7E" w:rsidP="00D37E7E">
      <w:pPr>
        <w:rPr>
          <w:rFonts w:cs="Times New Roman"/>
          <w:szCs w:val="28"/>
        </w:rPr>
      </w:pPr>
      <w:r w:rsidRPr="00D37E7E">
        <w:rPr>
          <w:rFonts w:cs="Times New Roman"/>
          <w:szCs w:val="28"/>
        </w:rPr>
        <w:t>When the ambulance arrived the boy was lying on the quay. A policeman had seen the boy in the water and had dived in and rescued him. The boy was all right. The policeman had given him artificial respiration. The ambulance took the boy and the policeman to hospital.</w:t>
      </w:r>
    </w:p>
    <w:p w14:paraId="65613ABF" w14:textId="7F085955" w:rsidR="00EF08DE" w:rsidRPr="00814DBA" w:rsidRDefault="00EF08DE" w:rsidP="00814DBA">
      <w:pPr>
        <w:pStyle w:val="Heading1"/>
        <w:rPr>
          <w:rFonts w:ascii="Times New Roman" w:hAnsi="Times New Roman" w:cs="Times New Roman"/>
          <w:b/>
          <w:bCs/>
          <w:sz w:val="28"/>
          <w:szCs w:val="24"/>
          <w:highlight w:val="yellow"/>
        </w:rPr>
      </w:pPr>
      <w:r w:rsidRPr="00814DBA">
        <w:rPr>
          <w:rFonts w:ascii="Times New Roman" w:hAnsi="Times New Roman" w:cs="Times New Roman"/>
          <w:b/>
          <w:bCs/>
          <w:sz w:val="28"/>
          <w:szCs w:val="24"/>
          <w:highlight w:val="yellow"/>
        </w:rPr>
        <w:t>61</w:t>
      </w:r>
      <w:r w:rsidR="00EB3FF3" w:rsidRPr="00814DBA">
        <w:rPr>
          <w:rFonts w:ascii="Times New Roman" w:hAnsi="Times New Roman" w:cs="Times New Roman"/>
          <w:b/>
          <w:bCs/>
          <w:sz w:val="28"/>
          <w:szCs w:val="24"/>
          <w:highlight w:val="yellow"/>
        </w:rPr>
        <w:t xml:space="preserve"> Readers’ Letters</w:t>
      </w:r>
    </w:p>
    <w:p w14:paraId="0236E32B" w14:textId="77777777" w:rsidR="00CB7BA1" w:rsidRPr="00EB3FF3" w:rsidRDefault="00CB7BA1" w:rsidP="00CB7BA1">
      <w:pPr>
        <w:rPr>
          <w:rFonts w:cs="Times New Roman"/>
          <w:b/>
          <w:bCs/>
          <w:i/>
          <w:iCs/>
          <w:szCs w:val="28"/>
          <w:highlight w:val="yellow"/>
        </w:rPr>
      </w:pPr>
      <w:r w:rsidRPr="00EB3FF3">
        <w:rPr>
          <w:rFonts w:cs="Times New Roman"/>
          <w:b/>
          <w:bCs/>
          <w:i/>
          <w:iCs/>
          <w:szCs w:val="28"/>
          <w:highlight w:val="yellow"/>
        </w:rPr>
        <w:t>A smart teacher!</w:t>
      </w:r>
    </w:p>
    <w:p w14:paraId="6851DB55" w14:textId="2E602EC2" w:rsidR="00CB7BA1" w:rsidRPr="00EB3FF3" w:rsidRDefault="00EB3FF3" w:rsidP="00CB7BA1">
      <w:pPr>
        <w:rPr>
          <w:rFonts w:cs="Times New Roman"/>
          <w:i/>
          <w:iCs/>
          <w:szCs w:val="28"/>
        </w:rPr>
      </w:pPr>
      <w:r w:rsidRPr="00EB3FF3">
        <w:rPr>
          <w:rFonts w:cs="Times New Roman"/>
          <w:szCs w:val="28"/>
          <w:highlight w:val="yellow"/>
        </w:rPr>
        <w:t xml:space="preserve">… </w:t>
      </w:r>
      <w:r w:rsidR="00CB7BA1" w:rsidRPr="00EB3FF3">
        <w:rPr>
          <w:rFonts w:cs="Times New Roman"/>
          <w:szCs w:val="28"/>
          <w:highlight w:val="yellow"/>
        </w:rPr>
        <w:t>My most embarrassing experience happened when I had just left university. I had just started teaching in a Liverpool secondary school. One morning my alarm clock didn't ring</w:t>
      </w:r>
      <w:r w:rsidRPr="00EB3FF3">
        <w:rPr>
          <w:rFonts w:cs="Times New Roman"/>
          <w:szCs w:val="28"/>
          <w:highlight w:val="yellow"/>
        </w:rPr>
        <w:t xml:space="preserve"> …</w:t>
      </w:r>
      <w:r w:rsidR="00CB7BA1" w:rsidRPr="00EB3FF3">
        <w:rPr>
          <w:rFonts w:cs="Times New Roman"/>
          <w:szCs w:val="28"/>
          <w:highlight w:val="yellow"/>
        </w:rPr>
        <w:t xml:space="preserve"> I had forgotten to wind it up. I woke up at half past eight and school began at nine. I quickly washed, </w:t>
      </w:r>
      <w:r w:rsidR="00CB7BA1" w:rsidRPr="00EB3FF3">
        <w:rPr>
          <w:rFonts w:cs="Times New Roman"/>
          <w:szCs w:val="28"/>
          <w:highlight w:val="yellow"/>
        </w:rPr>
        <w:lastRenderedPageBreak/>
        <w:t xml:space="preserve">shaved, dressed, jumped into my car and drove to school. When I arrived the students had already gone into class. I didn't go to the staff room, but went straight into class. After two or three minutes the students began laughing, and I couldn't understand why! Suddenly 1 looked down and understood. I had put on one black shoe and one brown shoc! </w:t>
      </w:r>
      <w:r w:rsidR="00CB7BA1" w:rsidRPr="00EB3FF3">
        <w:rPr>
          <w:rFonts w:cs="Times New Roman"/>
          <w:i/>
          <w:iCs/>
          <w:szCs w:val="28"/>
          <w:highlight w:val="yellow"/>
        </w:rPr>
        <w:t>Stanley Hooper, B.A., Preston, Lancs.</w:t>
      </w:r>
    </w:p>
    <w:p w14:paraId="6BF61BB6" w14:textId="5B8E8B17" w:rsidR="00EB3FF3" w:rsidRDefault="00814DBA" w:rsidP="00CB7BA1">
      <w:pPr>
        <w:rPr>
          <w:rFonts w:cs="Times New Roman"/>
          <w:szCs w:val="28"/>
        </w:rPr>
      </w:pPr>
      <w:r w:rsidRPr="00814DBA">
        <w:rPr>
          <w:rFonts w:cs="Times New Roman"/>
          <w:szCs w:val="28"/>
          <w:highlight w:val="yellow"/>
        </w:rPr>
        <w:t>62</w:t>
      </w:r>
    </w:p>
    <w:p w14:paraId="0E90993B" w14:textId="77777777" w:rsidR="00EB3FF3" w:rsidRDefault="00EB3FF3" w:rsidP="00CB7BA1">
      <w:pPr>
        <w:rPr>
          <w:rFonts w:cs="Times New Roman"/>
          <w:szCs w:val="28"/>
        </w:rPr>
      </w:pPr>
    </w:p>
    <w:p w14:paraId="7DB98B44" w14:textId="41BD0D0A" w:rsidR="00EB3FF3" w:rsidRPr="00814DBA" w:rsidRDefault="00EB3FF3" w:rsidP="00814DBA">
      <w:pPr>
        <w:pStyle w:val="Heading1"/>
        <w:rPr>
          <w:rFonts w:ascii="Times New Roman" w:hAnsi="Times New Roman" w:cs="Times New Roman"/>
          <w:b/>
          <w:bCs/>
          <w:sz w:val="28"/>
          <w:szCs w:val="24"/>
        </w:rPr>
      </w:pPr>
      <w:r w:rsidRPr="00814DBA">
        <w:rPr>
          <w:rFonts w:ascii="Times New Roman" w:hAnsi="Times New Roman" w:cs="Times New Roman"/>
          <w:b/>
          <w:bCs/>
          <w:sz w:val="28"/>
          <w:szCs w:val="24"/>
        </w:rPr>
        <w:t>63</w:t>
      </w:r>
      <w:r w:rsidR="00814DBA" w:rsidRPr="00814DBA">
        <w:rPr>
          <w:rFonts w:ascii="Times New Roman" w:hAnsi="Times New Roman" w:cs="Times New Roman"/>
          <w:b/>
          <w:bCs/>
          <w:sz w:val="28"/>
          <w:szCs w:val="24"/>
        </w:rPr>
        <w:t xml:space="preserve"> Buying a present</w:t>
      </w:r>
    </w:p>
    <w:p w14:paraId="7E01BA9D" w14:textId="3AEE8877" w:rsidR="00CB7BA1" w:rsidRPr="002044BA" w:rsidRDefault="00CB7BA1" w:rsidP="00CB7BA1">
      <w:pPr>
        <w:rPr>
          <w:rFonts w:cs="Times New Roman"/>
          <w:b/>
          <w:bCs/>
          <w:szCs w:val="28"/>
        </w:rPr>
      </w:pPr>
      <w:r w:rsidRPr="002044BA">
        <w:rPr>
          <w:rFonts w:cs="Times New Roman"/>
          <w:b/>
          <w:bCs/>
          <w:szCs w:val="28"/>
        </w:rPr>
        <w:t>In a record shop</w:t>
      </w:r>
    </w:p>
    <w:p w14:paraId="027FA372" w14:textId="77777777" w:rsidR="002044BA" w:rsidRDefault="00CB7BA1" w:rsidP="00CB7BA1">
      <w:pPr>
        <w:rPr>
          <w:rFonts w:cs="Times New Roman"/>
          <w:szCs w:val="28"/>
        </w:rPr>
      </w:pPr>
      <w:r w:rsidRPr="002044BA">
        <w:rPr>
          <w:rFonts w:cs="Times New Roman"/>
          <w:b/>
          <w:bCs/>
          <w:szCs w:val="28"/>
        </w:rPr>
        <w:t>Liz</w:t>
      </w:r>
      <w:r w:rsidRPr="00CB7BA1">
        <w:rPr>
          <w:rFonts w:cs="Times New Roman"/>
          <w:szCs w:val="28"/>
        </w:rPr>
        <w:t xml:space="preserve"> Have you got </w:t>
      </w:r>
      <w:r w:rsidRPr="002044BA">
        <w:rPr>
          <w:rFonts w:cs="Times New Roman"/>
          <w:i/>
          <w:iCs/>
          <w:szCs w:val="28"/>
        </w:rPr>
        <w:t>Disco King,</w:t>
      </w:r>
      <w:r w:rsidRPr="00CB7BA1">
        <w:rPr>
          <w:rFonts w:cs="Times New Roman"/>
          <w:szCs w:val="28"/>
        </w:rPr>
        <w:t xml:space="preserve"> please? </w:t>
      </w:r>
    </w:p>
    <w:p w14:paraId="5D06E271" w14:textId="4DD86AA2" w:rsidR="00CB7BA1" w:rsidRPr="00CB7BA1" w:rsidRDefault="00CB7BA1" w:rsidP="00CB7BA1">
      <w:pPr>
        <w:rPr>
          <w:rFonts w:cs="Times New Roman"/>
          <w:szCs w:val="28"/>
        </w:rPr>
      </w:pPr>
      <w:r w:rsidRPr="002044BA">
        <w:rPr>
          <w:rFonts w:cs="Times New Roman"/>
          <w:b/>
          <w:bCs/>
          <w:szCs w:val="28"/>
        </w:rPr>
        <w:t>Assistant</w:t>
      </w:r>
      <w:r w:rsidRPr="00CB7BA1">
        <w:rPr>
          <w:rFonts w:cs="Times New Roman"/>
          <w:szCs w:val="28"/>
        </w:rPr>
        <w:t xml:space="preserve"> Who's it by?</w:t>
      </w:r>
    </w:p>
    <w:p w14:paraId="2216C6C8" w14:textId="225C0A43" w:rsidR="00CB7BA1" w:rsidRPr="00CB7BA1" w:rsidRDefault="00CB7BA1" w:rsidP="00CB7BA1">
      <w:pPr>
        <w:rPr>
          <w:rFonts w:cs="Times New Roman"/>
          <w:szCs w:val="28"/>
        </w:rPr>
      </w:pPr>
      <w:r w:rsidRPr="002044BA">
        <w:rPr>
          <w:rFonts w:cs="Times New Roman"/>
          <w:b/>
          <w:bCs/>
          <w:szCs w:val="28"/>
        </w:rPr>
        <w:t>Liz</w:t>
      </w:r>
      <w:r w:rsidRPr="00CB7BA1">
        <w:rPr>
          <w:rFonts w:cs="Times New Roman"/>
          <w:szCs w:val="28"/>
        </w:rPr>
        <w:t xml:space="preserve"> Soul Sensation. It's their latest single. It's just entered the charts</w:t>
      </w:r>
      <w:r w:rsidR="002044BA">
        <w:rPr>
          <w:rFonts w:cs="Times New Roman"/>
          <w:szCs w:val="28"/>
        </w:rPr>
        <w:t xml:space="preserve"> …</w:t>
      </w:r>
      <w:r w:rsidRPr="00CB7BA1">
        <w:rPr>
          <w:rFonts w:cs="Times New Roman"/>
          <w:szCs w:val="28"/>
        </w:rPr>
        <w:t xml:space="preserve"> it's number nine this week! </w:t>
      </w:r>
      <w:r w:rsidRPr="002044BA">
        <w:rPr>
          <w:rFonts w:cs="Times New Roman"/>
          <w:b/>
          <w:bCs/>
          <w:szCs w:val="28"/>
        </w:rPr>
        <w:t>Assistant</w:t>
      </w:r>
      <w:r w:rsidRPr="00CB7BA1">
        <w:rPr>
          <w:rFonts w:cs="Times New Roman"/>
          <w:szCs w:val="28"/>
        </w:rPr>
        <w:t xml:space="preserve"> Hold on</w:t>
      </w:r>
      <w:r w:rsidR="002044BA">
        <w:rPr>
          <w:rFonts w:cs="Times New Roman"/>
          <w:szCs w:val="28"/>
        </w:rPr>
        <w:t xml:space="preserve"> …</w:t>
      </w:r>
      <w:r w:rsidRPr="00CB7BA1">
        <w:rPr>
          <w:rFonts w:cs="Times New Roman"/>
          <w:szCs w:val="28"/>
        </w:rPr>
        <w:t xml:space="preserve"> I'll just look</w:t>
      </w:r>
      <w:r w:rsidR="002044BA">
        <w:rPr>
          <w:rFonts w:cs="Times New Roman"/>
          <w:szCs w:val="28"/>
        </w:rPr>
        <w:t xml:space="preserve"> …</w:t>
      </w:r>
      <w:r w:rsidRPr="00CB7BA1">
        <w:rPr>
          <w:rFonts w:cs="Times New Roman"/>
          <w:szCs w:val="28"/>
        </w:rPr>
        <w:t xml:space="preserve"> here you are.</w:t>
      </w:r>
    </w:p>
    <w:p w14:paraId="1F2F44BF" w14:textId="16422E64" w:rsidR="00CB7BA1" w:rsidRPr="00CB7BA1" w:rsidRDefault="00CB7BA1" w:rsidP="00CB7BA1">
      <w:pPr>
        <w:rPr>
          <w:rFonts w:cs="Times New Roman"/>
          <w:szCs w:val="28"/>
        </w:rPr>
      </w:pPr>
      <w:r w:rsidRPr="002044BA">
        <w:rPr>
          <w:rFonts w:cs="Times New Roman"/>
          <w:b/>
          <w:bCs/>
          <w:szCs w:val="28"/>
        </w:rPr>
        <w:t>Liz</w:t>
      </w:r>
      <w:r w:rsidRPr="00CB7BA1">
        <w:rPr>
          <w:rFonts w:cs="Times New Roman"/>
          <w:szCs w:val="28"/>
        </w:rPr>
        <w:t xml:space="preserve"> Oh, thanks</w:t>
      </w:r>
      <w:r w:rsidR="002044BA">
        <w:rPr>
          <w:rFonts w:cs="Times New Roman"/>
          <w:szCs w:val="28"/>
        </w:rPr>
        <w:t xml:space="preserve"> …</w:t>
      </w:r>
      <w:r w:rsidRPr="00CB7BA1">
        <w:rPr>
          <w:rFonts w:cs="Times New Roman"/>
          <w:szCs w:val="28"/>
        </w:rPr>
        <w:t xml:space="preserve"> and have you got the new L.P. by the Rats</w:t>
      </w:r>
      <w:r w:rsidR="002044BA">
        <w:rPr>
          <w:rFonts w:cs="Times New Roman"/>
          <w:szCs w:val="28"/>
        </w:rPr>
        <w:t>.</w:t>
      </w:r>
    </w:p>
    <w:p w14:paraId="1662A9A5" w14:textId="2DB90126" w:rsidR="00CB7BA1" w:rsidRPr="002044BA" w:rsidRDefault="00CB7BA1" w:rsidP="00CB7BA1">
      <w:pPr>
        <w:rPr>
          <w:rFonts w:cs="Times New Roman"/>
          <w:i/>
          <w:iCs/>
          <w:szCs w:val="28"/>
        </w:rPr>
      </w:pPr>
      <w:r w:rsidRPr="002044BA">
        <w:rPr>
          <w:rFonts w:cs="Times New Roman"/>
          <w:b/>
          <w:bCs/>
          <w:szCs w:val="28"/>
        </w:rPr>
        <w:t>Assistant</w:t>
      </w:r>
      <w:r w:rsidRPr="00CB7BA1">
        <w:rPr>
          <w:rFonts w:cs="Times New Roman"/>
          <w:szCs w:val="28"/>
        </w:rPr>
        <w:t xml:space="preserve"> What? </w:t>
      </w:r>
      <w:r w:rsidRPr="002044BA">
        <w:rPr>
          <w:rFonts w:cs="Times New Roman"/>
          <w:i/>
          <w:iCs/>
          <w:szCs w:val="28"/>
        </w:rPr>
        <w:t>Teenage Revolution?</w:t>
      </w:r>
      <w:r w:rsidR="002044BA">
        <w:rPr>
          <w:rFonts w:cs="Times New Roman"/>
          <w:i/>
          <w:iCs/>
          <w:szCs w:val="28"/>
        </w:rPr>
        <w:t xml:space="preserve"> </w:t>
      </w:r>
      <w:r w:rsidRPr="00CB7BA1">
        <w:rPr>
          <w:rFonts w:cs="Times New Roman"/>
          <w:szCs w:val="28"/>
        </w:rPr>
        <w:t>Oh, yes</w:t>
      </w:r>
      <w:r w:rsidR="002044BA">
        <w:rPr>
          <w:rFonts w:cs="Times New Roman"/>
          <w:szCs w:val="28"/>
        </w:rPr>
        <w:t xml:space="preserve"> …</w:t>
      </w:r>
      <w:r w:rsidRPr="00CB7BA1">
        <w:rPr>
          <w:rFonts w:cs="Times New Roman"/>
          <w:szCs w:val="28"/>
        </w:rPr>
        <w:t xml:space="preserve"> we've got that</w:t>
      </w:r>
      <w:r w:rsidR="002044BA">
        <w:rPr>
          <w:rFonts w:cs="Times New Roman"/>
          <w:szCs w:val="28"/>
        </w:rPr>
        <w:t xml:space="preserve"> …</w:t>
      </w:r>
      <w:r w:rsidRPr="00CB7BA1">
        <w:rPr>
          <w:rFonts w:cs="Times New Roman"/>
          <w:szCs w:val="28"/>
        </w:rPr>
        <w:t xml:space="preserve"> it's a fantastic album</w:t>
      </w:r>
      <w:r w:rsidR="002044BA">
        <w:rPr>
          <w:rFonts w:cs="Times New Roman"/>
          <w:szCs w:val="28"/>
        </w:rPr>
        <w:t xml:space="preserve"> …</w:t>
      </w:r>
      <w:r w:rsidRPr="00CB7BA1">
        <w:rPr>
          <w:rFonts w:cs="Times New Roman"/>
          <w:szCs w:val="28"/>
        </w:rPr>
        <w:t xml:space="preserve"> you'll love it.</w:t>
      </w:r>
    </w:p>
    <w:p w14:paraId="06F6E65B" w14:textId="77777777" w:rsidR="00CB7BA1" w:rsidRPr="00CB7BA1" w:rsidRDefault="00CB7BA1" w:rsidP="00CB7BA1">
      <w:pPr>
        <w:rPr>
          <w:rFonts w:cs="Times New Roman"/>
          <w:szCs w:val="28"/>
        </w:rPr>
      </w:pPr>
      <w:r w:rsidRPr="002044BA">
        <w:rPr>
          <w:rFonts w:cs="Times New Roman"/>
          <w:b/>
          <w:bCs/>
          <w:szCs w:val="28"/>
        </w:rPr>
        <w:t>Liz</w:t>
      </w:r>
      <w:r w:rsidRPr="00CB7BA1">
        <w:rPr>
          <w:rFonts w:cs="Times New Roman"/>
          <w:szCs w:val="28"/>
        </w:rPr>
        <w:t xml:space="preserve"> Oh, it's not for me. It's for my grandmother. It's a birthday present!</w:t>
      </w:r>
    </w:p>
    <w:p w14:paraId="48EFF76B" w14:textId="77777777" w:rsidR="00CB7BA1" w:rsidRPr="00CB7BA1" w:rsidRDefault="00CB7BA1" w:rsidP="00CB7BA1">
      <w:pPr>
        <w:rPr>
          <w:rFonts w:cs="Times New Roman"/>
          <w:szCs w:val="28"/>
        </w:rPr>
      </w:pPr>
    </w:p>
    <w:p w14:paraId="38F38CDA" w14:textId="77777777" w:rsidR="00CB7BA1" w:rsidRPr="002044BA" w:rsidRDefault="00CB7BA1" w:rsidP="00CB7BA1">
      <w:pPr>
        <w:rPr>
          <w:rFonts w:cs="Times New Roman"/>
          <w:b/>
          <w:bCs/>
          <w:szCs w:val="28"/>
        </w:rPr>
      </w:pPr>
      <w:r w:rsidRPr="002044BA">
        <w:rPr>
          <w:rFonts w:cs="Times New Roman"/>
          <w:b/>
          <w:bCs/>
          <w:szCs w:val="28"/>
        </w:rPr>
        <w:t>In a jeweller's shop</w:t>
      </w:r>
    </w:p>
    <w:p w14:paraId="3571AD60" w14:textId="77777777" w:rsidR="00CB7BA1" w:rsidRPr="00CB7BA1" w:rsidRDefault="00CB7BA1" w:rsidP="00CB7BA1">
      <w:pPr>
        <w:rPr>
          <w:rFonts w:cs="Times New Roman"/>
          <w:szCs w:val="28"/>
        </w:rPr>
      </w:pPr>
      <w:r w:rsidRPr="00CF72A2">
        <w:rPr>
          <w:rFonts w:cs="Times New Roman"/>
          <w:b/>
          <w:bCs/>
          <w:szCs w:val="28"/>
        </w:rPr>
        <w:t>Nigel</w:t>
      </w:r>
      <w:r w:rsidRPr="00CB7BA1">
        <w:rPr>
          <w:rFonts w:cs="Times New Roman"/>
          <w:szCs w:val="28"/>
        </w:rPr>
        <w:t xml:space="preserve"> I'm trying to find a Christmas present for my wife.</w:t>
      </w:r>
    </w:p>
    <w:p w14:paraId="720F0042" w14:textId="77777777" w:rsidR="00CB7BA1" w:rsidRPr="00CB7BA1" w:rsidRDefault="00CB7BA1" w:rsidP="00CB7BA1">
      <w:pPr>
        <w:rPr>
          <w:rFonts w:cs="Times New Roman"/>
          <w:szCs w:val="28"/>
        </w:rPr>
      </w:pPr>
      <w:r w:rsidRPr="00CF72A2">
        <w:rPr>
          <w:rFonts w:cs="Times New Roman"/>
          <w:b/>
          <w:bCs/>
          <w:szCs w:val="28"/>
        </w:rPr>
        <w:t>Assistant</w:t>
      </w:r>
      <w:r w:rsidRPr="00CB7BA1">
        <w:rPr>
          <w:rFonts w:cs="Times New Roman"/>
          <w:szCs w:val="28"/>
        </w:rPr>
        <w:t xml:space="preserve"> Yes, sir. What exactly are you looking for?</w:t>
      </w:r>
    </w:p>
    <w:p w14:paraId="76126C57" w14:textId="77777777" w:rsidR="00CB7BA1" w:rsidRPr="00CB7BA1" w:rsidRDefault="00CB7BA1" w:rsidP="00CB7BA1">
      <w:pPr>
        <w:rPr>
          <w:rFonts w:cs="Times New Roman"/>
          <w:szCs w:val="28"/>
        </w:rPr>
      </w:pPr>
      <w:r w:rsidRPr="00CF72A2">
        <w:rPr>
          <w:rFonts w:cs="Times New Roman"/>
          <w:b/>
          <w:bCs/>
          <w:szCs w:val="28"/>
        </w:rPr>
        <w:t>Nigel</w:t>
      </w:r>
      <w:r w:rsidRPr="00CB7BA1">
        <w:rPr>
          <w:rFonts w:cs="Times New Roman"/>
          <w:szCs w:val="28"/>
        </w:rPr>
        <w:t xml:space="preserve"> I'm not sure, really. Perhaps you can help me.</w:t>
      </w:r>
    </w:p>
    <w:p w14:paraId="2F38F544" w14:textId="1254C14D" w:rsidR="00CB7BA1" w:rsidRPr="00CB7BA1" w:rsidRDefault="00CB7BA1" w:rsidP="00CB7BA1">
      <w:pPr>
        <w:rPr>
          <w:rFonts w:cs="Times New Roman"/>
          <w:szCs w:val="28"/>
        </w:rPr>
      </w:pPr>
      <w:r w:rsidRPr="00CF72A2">
        <w:rPr>
          <w:rFonts w:cs="Times New Roman"/>
          <w:b/>
          <w:bCs/>
          <w:szCs w:val="28"/>
        </w:rPr>
        <w:t>Assistant</w:t>
      </w:r>
      <w:r w:rsidRPr="00CB7BA1">
        <w:rPr>
          <w:rFonts w:cs="Times New Roman"/>
          <w:szCs w:val="28"/>
        </w:rPr>
        <w:t xml:space="preserve"> Right</w:t>
      </w:r>
      <w:r w:rsidR="00CF72A2">
        <w:rPr>
          <w:rFonts w:cs="Times New Roman"/>
          <w:szCs w:val="28"/>
        </w:rPr>
        <w:t xml:space="preserve"> …</w:t>
      </w:r>
      <w:r w:rsidRPr="00CB7BA1">
        <w:rPr>
          <w:rFonts w:cs="Times New Roman"/>
          <w:szCs w:val="28"/>
        </w:rPr>
        <w:t xml:space="preserve"> I'll show you some bracelets.</w:t>
      </w:r>
    </w:p>
    <w:p w14:paraId="47D25979" w14:textId="77777777" w:rsidR="00CB7BA1" w:rsidRPr="00CB7BA1" w:rsidRDefault="00CB7BA1" w:rsidP="00CB7BA1">
      <w:pPr>
        <w:rPr>
          <w:rFonts w:cs="Times New Roman"/>
          <w:szCs w:val="28"/>
        </w:rPr>
      </w:pPr>
      <w:r w:rsidRPr="00CF72A2">
        <w:rPr>
          <w:rFonts w:cs="Times New Roman"/>
          <w:b/>
          <w:bCs/>
          <w:szCs w:val="28"/>
        </w:rPr>
        <w:t xml:space="preserve">Nigel </w:t>
      </w:r>
      <w:r w:rsidRPr="00CB7BA1">
        <w:rPr>
          <w:rFonts w:cs="Times New Roman"/>
          <w:szCs w:val="28"/>
        </w:rPr>
        <w:t>No, I bought a bracelet for our wedding anniversary.</w:t>
      </w:r>
    </w:p>
    <w:p w14:paraId="24B3DD7C" w14:textId="77777777" w:rsidR="00CB7BA1" w:rsidRPr="00CB7BA1" w:rsidRDefault="00CB7BA1" w:rsidP="00CB7BA1">
      <w:pPr>
        <w:rPr>
          <w:rFonts w:cs="Times New Roman"/>
          <w:szCs w:val="28"/>
        </w:rPr>
      </w:pPr>
      <w:r w:rsidRPr="00CF72A2">
        <w:rPr>
          <w:rFonts w:cs="Times New Roman"/>
          <w:b/>
          <w:bCs/>
          <w:szCs w:val="28"/>
        </w:rPr>
        <w:t>Assistant</w:t>
      </w:r>
      <w:r w:rsidRPr="00CB7BA1">
        <w:rPr>
          <w:rFonts w:cs="Times New Roman"/>
          <w:szCs w:val="28"/>
        </w:rPr>
        <w:t xml:space="preserve"> Maybe a ring, then. These rings are made of gold.</w:t>
      </w:r>
    </w:p>
    <w:p w14:paraId="18D49040" w14:textId="1E54BA9B" w:rsidR="00CB7BA1" w:rsidRPr="00CB7BA1" w:rsidRDefault="00CB7BA1" w:rsidP="00CB7BA1">
      <w:pPr>
        <w:rPr>
          <w:rFonts w:cs="Times New Roman"/>
          <w:szCs w:val="28"/>
        </w:rPr>
      </w:pPr>
      <w:r w:rsidRPr="00CF72A2">
        <w:rPr>
          <w:rFonts w:cs="Times New Roman"/>
          <w:b/>
          <w:bCs/>
          <w:szCs w:val="28"/>
        </w:rPr>
        <w:t xml:space="preserve">Nigel </w:t>
      </w:r>
      <w:r w:rsidRPr="00CB7BA1">
        <w:rPr>
          <w:rFonts w:cs="Times New Roman"/>
          <w:szCs w:val="28"/>
        </w:rPr>
        <w:t>Yes</w:t>
      </w:r>
      <w:r w:rsidR="00CF72A2">
        <w:rPr>
          <w:rFonts w:cs="Times New Roman"/>
          <w:szCs w:val="28"/>
        </w:rPr>
        <w:t xml:space="preserve"> …</w:t>
      </w:r>
      <w:r w:rsidRPr="00CB7BA1">
        <w:rPr>
          <w:rFonts w:cs="Times New Roman"/>
          <w:szCs w:val="28"/>
        </w:rPr>
        <w:t xml:space="preserve"> I like that one. What's the stone?</w:t>
      </w:r>
    </w:p>
    <w:p w14:paraId="20CE4816" w14:textId="062FA497" w:rsidR="00CB7BA1" w:rsidRPr="00CB7BA1" w:rsidRDefault="00CB7BA1" w:rsidP="00CB7BA1">
      <w:pPr>
        <w:rPr>
          <w:rFonts w:cs="Times New Roman"/>
          <w:szCs w:val="28"/>
        </w:rPr>
      </w:pPr>
      <w:r w:rsidRPr="00CF72A2">
        <w:rPr>
          <w:rFonts w:cs="Times New Roman"/>
          <w:b/>
          <w:bCs/>
          <w:szCs w:val="28"/>
        </w:rPr>
        <w:t>Assistant</w:t>
      </w:r>
      <w:r w:rsidRPr="00CB7BA1">
        <w:rPr>
          <w:rFonts w:cs="Times New Roman"/>
          <w:szCs w:val="28"/>
        </w:rPr>
        <w:t xml:space="preserve"> It's a diamond, sir</w:t>
      </w:r>
      <w:r w:rsidR="00CF72A2">
        <w:rPr>
          <w:rFonts w:cs="Times New Roman"/>
          <w:szCs w:val="28"/>
        </w:rPr>
        <w:t xml:space="preserve"> …</w:t>
      </w:r>
      <w:r w:rsidRPr="00CB7BA1">
        <w:rPr>
          <w:rFonts w:cs="Times New Roman"/>
          <w:szCs w:val="28"/>
        </w:rPr>
        <w:t xml:space="preserve"> and it's only £2000!</w:t>
      </w:r>
    </w:p>
    <w:p w14:paraId="175F5BD1" w14:textId="4C0EFAE5" w:rsidR="00CB7BA1" w:rsidRPr="00CB7BA1" w:rsidRDefault="00CB7BA1" w:rsidP="00CB7BA1">
      <w:pPr>
        <w:rPr>
          <w:rFonts w:cs="Times New Roman"/>
          <w:szCs w:val="28"/>
        </w:rPr>
      </w:pPr>
      <w:r w:rsidRPr="00CF72A2">
        <w:rPr>
          <w:rFonts w:cs="Times New Roman"/>
          <w:b/>
          <w:bCs/>
          <w:szCs w:val="28"/>
        </w:rPr>
        <w:t>Nigel</w:t>
      </w:r>
      <w:r w:rsidRPr="00CB7BA1">
        <w:rPr>
          <w:rFonts w:cs="Times New Roman"/>
          <w:szCs w:val="28"/>
        </w:rPr>
        <w:t xml:space="preserve"> Ah</w:t>
      </w:r>
      <w:r w:rsidR="00CF72A2">
        <w:rPr>
          <w:rFonts w:cs="Times New Roman"/>
          <w:szCs w:val="28"/>
        </w:rPr>
        <w:t xml:space="preserve"> …</w:t>
      </w:r>
      <w:r w:rsidRPr="00CB7BA1">
        <w:rPr>
          <w:rFonts w:cs="Times New Roman"/>
          <w:szCs w:val="28"/>
        </w:rPr>
        <w:t xml:space="preserve"> well, perhaps you could show me some ear-rings, then.</w:t>
      </w:r>
    </w:p>
    <w:p w14:paraId="0C34B2CF" w14:textId="77777777" w:rsidR="00CF72A2" w:rsidRDefault="00CF72A2" w:rsidP="00CB7BA1">
      <w:pPr>
        <w:rPr>
          <w:rFonts w:cs="Times New Roman"/>
          <w:szCs w:val="28"/>
        </w:rPr>
      </w:pPr>
    </w:p>
    <w:p w14:paraId="29F0AD8E" w14:textId="0B0CFC38" w:rsidR="00CB7BA1" w:rsidRPr="00CF72A2" w:rsidRDefault="00CB7BA1" w:rsidP="00CB7BA1">
      <w:pPr>
        <w:rPr>
          <w:rFonts w:cs="Times New Roman"/>
          <w:b/>
          <w:bCs/>
          <w:szCs w:val="28"/>
        </w:rPr>
      </w:pPr>
      <w:r w:rsidRPr="00CF72A2">
        <w:rPr>
          <w:rFonts w:cs="Times New Roman"/>
          <w:b/>
          <w:bCs/>
          <w:szCs w:val="28"/>
        </w:rPr>
        <w:t>In a toy shop</w:t>
      </w:r>
    </w:p>
    <w:p w14:paraId="34DE1E84" w14:textId="2A88EFEE" w:rsidR="00CB7BA1" w:rsidRPr="00CB7BA1" w:rsidRDefault="00CB7BA1" w:rsidP="00CB7BA1">
      <w:pPr>
        <w:rPr>
          <w:rFonts w:cs="Times New Roman"/>
          <w:szCs w:val="28"/>
        </w:rPr>
      </w:pPr>
      <w:r w:rsidRPr="00CF72A2">
        <w:rPr>
          <w:rFonts w:cs="Times New Roman"/>
          <w:b/>
          <w:bCs/>
          <w:szCs w:val="28"/>
        </w:rPr>
        <w:t>Mrs Cox</w:t>
      </w:r>
      <w:r w:rsidRPr="00CB7BA1">
        <w:rPr>
          <w:rFonts w:cs="Times New Roman"/>
          <w:szCs w:val="28"/>
        </w:rPr>
        <w:t xml:space="preserve"> Good morning. Perhaps you can advise me</w:t>
      </w:r>
      <w:r w:rsidR="00CF72A2">
        <w:rPr>
          <w:rFonts w:cs="Times New Roman"/>
          <w:szCs w:val="28"/>
        </w:rPr>
        <w:t xml:space="preserve"> …</w:t>
      </w:r>
    </w:p>
    <w:p w14:paraId="2E0A0D55" w14:textId="77777777" w:rsidR="00CB7BA1" w:rsidRPr="00CB7BA1" w:rsidRDefault="00CB7BA1" w:rsidP="00CB7BA1">
      <w:pPr>
        <w:rPr>
          <w:rFonts w:cs="Times New Roman"/>
          <w:szCs w:val="28"/>
        </w:rPr>
      </w:pPr>
      <w:r w:rsidRPr="00CF72A2">
        <w:rPr>
          <w:rFonts w:cs="Times New Roman"/>
          <w:b/>
          <w:bCs/>
          <w:szCs w:val="28"/>
        </w:rPr>
        <w:lastRenderedPageBreak/>
        <w:t>Assistant</w:t>
      </w:r>
      <w:r w:rsidRPr="00CB7BA1">
        <w:rPr>
          <w:rFonts w:cs="Times New Roman"/>
          <w:szCs w:val="28"/>
        </w:rPr>
        <w:t xml:space="preserve"> Yes, madam.</w:t>
      </w:r>
    </w:p>
    <w:p w14:paraId="049C92DD" w14:textId="12FA1442" w:rsidR="00CB7BA1" w:rsidRPr="00CB7BA1" w:rsidRDefault="00CB7BA1" w:rsidP="00CB7BA1">
      <w:pPr>
        <w:rPr>
          <w:rFonts w:cs="Times New Roman"/>
          <w:szCs w:val="28"/>
        </w:rPr>
      </w:pPr>
      <w:r w:rsidRPr="00CF72A2">
        <w:rPr>
          <w:rFonts w:cs="Times New Roman"/>
          <w:b/>
          <w:bCs/>
          <w:szCs w:val="28"/>
        </w:rPr>
        <w:t xml:space="preserve">Mrs Cox </w:t>
      </w:r>
      <w:r w:rsidRPr="00CB7BA1">
        <w:rPr>
          <w:rFonts w:cs="Times New Roman"/>
          <w:szCs w:val="28"/>
        </w:rPr>
        <w:t>I'm looking for a toy</w:t>
      </w:r>
      <w:r w:rsidR="00CF72A2">
        <w:rPr>
          <w:rFonts w:cs="Times New Roman"/>
          <w:szCs w:val="28"/>
        </w:rPr>
        <w:t xml:space="preserve"> …</w:t>
      </w:r>
      <w:r w:rsidRPr="00CB7BA1">
        <w:rPr>
          <w:rFonts w:cs="Times New Roman"/>
          <w:szCs w:val="28"/>
        </w:rPr>
        <w:t xml:space="preserve"> for my nephew.</w:t>
      </w:r>
    </w:p>
    <w:p w14:paraId="6D3FD17E" w14:textId="727700D5" w:rsidR="00CB7BA1" w:rsidRPr="00CB7BA1" w:rsidRDefault="00CB7BA1" w:rsidP="00CB7BA1">
      <w:pPr>
        <w:rPr>
          <w:rFonts w:cs="Times New Roman"/>
          <w:szCs w:val="28"/>
        </w:rPr>
      </w:pPr>
      <w:r w:rsidRPr="00CF72A2">
        <w:rPr>
          <w:rFonts w:cs="Times New Roman"/>
          <w:b/>
          <w:bCs/>
          <w:szCs w:val="28"/>
        </w:rPr>
        <w:t>Assistant</w:t>
      </w:r>
      <w:r w:rsidRPr="00CB7BA1">
        <w:rPr>
          <w:rFonts w:cs="Times New Roman"/>
          <w:szCs w:val="28"/>
        </w:rPr>
        <w:t xml:space="preserve"> Oh, yes</w:t>
      </w:r>
      <w:r w:rsidR="00CF72A2">
        <w:rPr>
          <w:rFonts w:cs="Times New Roman"/>
          <w:szCs w:val="28"/>
        </w:rPr>
        <w:t xml:space="preserve"> …</w:t>
      </w:r>
      <w:r w:rsidRPr="00CB7BA1">
        <w:rPr>
          <w:rFonts w:cs="Times New Roman"/>
          <w:szCs w:val="28"/>
        </w:rPr>
        <w:t xml:space="preserve"> how old is he?</w:t>
      </w:r>
    </w:p>
    <w:p w14:paraId="00B84B0F" w14:textId="77777777" w:rsidR="00CB7BA1" w:rsidRPr="00CB7BA1" w:rsidRDefault="00CB7BA1" w:rsidP="00CB7BA1">
      <w:pPr>
        <w:rPr>
          <w:rFonts w:cs="Times New Roman"/>
          <w:szCs w:val="28"/>
        </w:rPr>
      </w:pPr>
      <w:r w:rsidRPr="00CF72A2">
        <w:rPr>
          <w:rFonts w:cs="Times New Roman"/>
          <w:b/>
          <w:bCs/>
          <w:szCs w:val="28"/>
        </w:rPr>
        <w:t xml:space="preserve">Mrs Cox </w:t>
      </w:r>
      <w:r w:rsidRPr="00CB7BA1">
        <w:rPr>
          <w:rFonts w:cs="Times New Roman"/>
          <w:szCs w:val="28"/>
        </w:rPr>
        <w:t>He'll be nine years old on Saturday.</w:t>
      </w:r>
    </w:p>
    <w:p w14:paraId="3D513AA0" w14:textId="77777777" w:rsidR="00CB7BA1" w:rsidRPr="00CB7BA1" w:rsidRDefault="00CB7BA1" w:rsidP="00CB7BA1">
      <w:pPr>
        <w:rPr>
          <w:rFonts w:cs="Times New Roman"/>
          <w:szCs w:val="28"/>
        </w:rPr>
      </w:pPr>
      <w:r w:rsidRPr="00CF72A2">
        <w:rPr>
          <w:rFonts w:cs="Times New Roman"/>
          <w:b/>
          <w:bCs/>
          <w:szCs w:val="28"/>
        </w:rPr>
        <w:t>Assistant</w:t>
      </w:r>
      <w:r w:rsidRPr="00CB7BA1">
        <w:rPr>
          <w:rFonts w:cs="Times New Roman"/>
          <w:szCs w:val="28"/>
        </w:rPr>
        <w:t xml:space="preserve"> Skateboards are still very popular.</w:t>
      </w:r>
    </w:p>
    <w:p w14:paraId="4EB9E637" w14:textId="77777777" w:rsidR="00CB7BA1" w:rsidRPr="00CB7BA1" w:rsidRDefault="00CB7BA1" w:rsidP="00CB7BA1">
      <w:pPr>
        <w:rPr>
          <w:rFonts w:cs="Times New Roman"/>
          <w:szCs w:val="28"/>
        </w:rPr>
      </w:pPr>
      <w:r w:rsidRPr="00CF72A2">
        <w:rPr>
          <w:rFonts w:cs="Times New Roman"/>
          <w:b/>
          <w:bCs/>
          <w:szCs w:val="28"/>
        </w:rPr>
        <w:t xml:space="preserve">Mrs Cox </w:t>
      </w:r>
      <w:r w:rsidRPr="00CB7BA1">
        <w:rPr>
          <w:rFonts w:cs="Times New Roman"/>
          <w:szCs w:val="28"/>
        </w:rPr>
        <w:t>Hmm, I don't want him to hurt himself.</w:t>
      </w:r>
    </w:p>
    <w:p w14:paraId="3E649F8B" w14:textId="77777777" w:rsidR="00CB7BA1" w:rsidRPr="00CB7BA1" w:rsidRDefault="00CB7BA1" w:rsidP="00CB7BA1">
      <w:pPr>
        <w:rPr>
          <w:rFonts w:cs="Times New Roman"/>
          <w:szCs w:val="28"/>
        </w:rPr>
      </w:pPr>
      <w:r w:rsidRPr="00CF72A2">
        <w:rPr>
          <w:rFonts w:cs="Times New Roman"/>
          <w:b/>
          <w:bCs/>
          <w:szCs w:val="28"/>
        </w:rPr>
        <w:t>Assistant</w:t>
      </w:r>
      <w:r w:rsidRPr="00CB7BA1">
        <w:rPr>
          <w:rFonts w:cs="Times New Roman"/>
          <w:szCs w:val="28"/>
        </w:rPr>
        <w:t xml:space="preserve"> What about a drum set?</w:t>
      </w:r>
    </w:p>
    <w:p w14:paraId="1DD41896" w14:textId="45A52793" w:rsidR="00CB7BA1" w:rsidRPr="00CB7BA1" w:rsidRDefault="00CB7BA1" w:rsidP="00CB7BA1">
      <w:pPr>
        <w:rPr>
          <w:rFonts w:cs="Times New Roman"/>
          <w:szCs w:val="28"/>
        </w:rPr>
      </w:pPr>
      <w:r w:rsidRPr="00CF72A2">
        <w:rPr>
          <w:rFonts w:cs="Times New Roman"/>
          <w:b/>
          <w:bCs/>
          <w:szCs w:val="28"/>
        </w:rPr>
        <w:t xml:space="preserve">Mrs Cox </w:t>
      </w:r>
      <w:r w:rsidRPr="00CB7BA1">
        <w:rPr>
          <w:rFonts w:cs="Times New Roman"/>
          <w:szCs w:val="28"/>
        </w:rPr>
        <w:t>I don't think so. His father will</w:t>
      </w:r>
      <w:r w:rsidR="00CF72A2">
        <w:rPr>
          <w:rFonts w:cs="Times New Roman"/>
          <w:szCs w:val="28"/>
        </w:rPr>
        <w:t xml:space="preserve"> </w:t>
      </w:r>
      <w:r w:rsidRPr="00CB7BA1">
        <w:rPr>
          <w:rFonts w:cs="Times New Roman"/>
          <w:szCs w:val="28"/>
        </w:rPr>
        <w:t>be angry if I buy him one of those. Have you got anything educational? You see, he's a very intelligent boy.</w:t>
      </w:r>
    </w:p>
    <w:p w14:paraId="6CBFFA7F" w14:textId="77777777" w:rsidR="00CB7BA1" w:rsidRPr="00CB7BA1" w:rsidRDefault="00CB7BA1" w:rsidP="00CB7BA1">
      <w:pPr>
        <w:rPr>
          <w:rFonts w:cs="Times New Roman"/>
          <w:szCs w:val="28"/>
        </w:rPr>
      </w:pPr>
    </w:p>
    <w:p w14:paraId="49F56EBD" w14:textId="1BF9C955" w:rsidR="00EF08DE" w:rsidRDefault="00CB7BA1" w:rsidP="00CB7BA1">
      <w:pPr>
        <w:rPr>
          <w:rFonts w:cs="Times New Roman"/>
          <w:szCs w:val="28"/>
        </w:rPr>
      </w:pPr>
      <w:r w:rsidRPr="00CF72A2">
        <w:rPr>
          <w:rFonts w:cs="Times New Roman"/>
          <w:b/>
          <w:bCs/>
          <w:szCs w:val="28"/>
        </w:rPr>
        <w:t>Assistant</w:t>
      </w:r>
      <w:r w:rsidRPr="00CB7BA1">
        <w:rPr>
          <w:rFonts w:cs="Times New Roman"/>
          <w:szCs w:val="28"/>
        </w:rPr>
        <w:t xml:space="preserve"> I've got the perfect thing! A do-it-yourself computer kit!</w:t>
      </w:r>
    </w:p>
    <w:p w14:paraId="66D8493C" w14:textId="55536E1A" w:rsidR="006C4B69" w:rsidRPr="00B02019" w:rsidRDefault="006C4B69" w:rsidP="00B02019">
      <w:pPr>
        <w:pStyle w:val="Heading1"/>
        <w:rPr>
          <w:rFonts w:ascii="Times New Roman" w:hAnsi="Times New Roman" w:cs="Times New Roman"/>
          <w:b/>
          <w:bCs/>
          <w:sz w:val="28"/>
          <w:szCs w:val="24"/>
        </w:rPr>
      </w:pPr>
      <w:r w:rsidRPr="00B02019">
        <w:rPr>
          <w:rFonts w:ascii="Times New Roman" w:hAnsi="Times New Roman" w:cs="Times New Roman"/>
          <w:b/>
          <w:bCs/>
          <w:sz w:val="28"/>
          <w:szCs w:val="24"/>
        </w:rPr>
        <w:t>64</w:t>
      </w:r>
      <w:r w:rsidR="00B02019" w:rsidRPr="00B02019">
        <w:rPr>
          <w:rFonts w:ascii="Times New Roman" w:hAnsi="Times New Roman" w:cs="Times New Roman"/>
          <w:b/>
          <w:bCs/>
          <w:sz w:val="28"/>
          <w:szCs w:val="24"/>
        </w:rPr>
        <w:t xml:space="preserve"> Made in England</w:t>
      </w:r>
    </w:p>
    <w:p w14:paraId="3CAB43CB" w14:textId="77777777" w:rsidR="00963BB4" w:rsidRPr="00963BB4" w:rsidRDefault="00963BB4" w:rsidP="00963BB4">
      <w:pPr>
        <w:rPr>
          <w:rFonts w:cs="Times New Roman"/>
          <w:szCs w:val="28"/>
        </w:rPr>
      </w:pPr>
      <w:r w:rsidRPr="00B02019">
        <w:rPr>
          <w:rFonts w:cs="Times New Roman"/>
          <w:b/>
          <w:bCs/>
          <w:szCs w:val="28"/>
        </w:rPr>
        <w:t>Ken</w:t>
      </w:r>
      <w:r w:rsidRPr="00963BB4">
        <w:rPr>
          <w:rFonts w:cs="Times New Roman"/>
          <w:szCs w:val="28"/>
        </w:rPr>
        <w:t xml:space="preserve"> I like your radio. Is it new?</w:t>
      </w:r>
    </w:p>
    <w:p w14:paraId="1AD54F22" w14:textId="77777777" w:rsidR="00B02019" w:rsidRDefault="00963BB4" w:rsidP="00963BB4">
      <w:pPr>
        <w:rPr>
          <w:rFonts w:cs="Times New Roman"/>
          <w:szCs w:val="28"/>
        </w:rPr>
      </w:pPr>
      <w:r w:rsidRPr="00B02019">
        <w:rPr>
          <w:rFonts w:cs="Times New Roman"/>
          <w:b/>
          <w:bCs/>
          <w:szCs w:val="28"/>
        </w:rPr>
        <w:t>Pat</w:t>
      </w:r>
      <w:r w:rsidRPr="00963BB4">
        <w:rPr>
          <w:rFonts w:cs="Times New Roman"/>
          <w:szCs w:val="28"/>
        </w:rPr>
        <w:t xml:space="preserve"> Yes, I bought it last week. It's a</w:t>
      </w:r>
      <w:r w:rsidR="00B02019">
        <w:rPr>
          <w:rFonts w:cs="Times New Roman"/>
          <w:szCs w:val="28"/>
        </w:rPr>
        <w:t xml:space="preserve"> </w:t>
      </w:r>
      <w:r w:rsidRPr="00963BB4">
        <w:rPr>
          <w:rFonts w:cs="Times New Roman"/>
          <w:szCs w:val="28"/>
        </w:rPr>
        <w:t xml:space="preserve">Bisonic. </w:t>
      </w:r>
    </w:p>
    <w:p w14:paraId="2F23DC20" w14:textId="16BAECD7" w:rsidR="00963BB4" w:rsidRPr="00963BB4" w:rsidRDefault="00963BB4" w:rsidP="00963BB4">
      <w:pPr>
        <w:rPr>
          <w:rFonts w:cs="Times New Roman"/>
          <w:szCs w:val="28"/>
        </w:rPr>
      </w:pPr>
      <w:r w:rsidRPr="00B02019">
        <w:rPr>
          <w:rFonts w:cs="Times New Roman"/>
          <w:b/>
          <w:bCs/>
          <w:szCs w:val="28"/>
        </w:rPr>
        <w:t>Ken</w:t>
      </w:r>
      <w:r w:rsidRPr="00963BB4">
        <w:rPr>
          <w:rFonts w:cs="Times New Roman"/>
          <w:szCs w:val="28"/>
        </w:rPr>
        <w:t xml:space="preserve"> Bisonic? I've never heard of it.</w:t>
      </w:r>
      <w:r w:rsidR="00B02019">
        <w:rPr>
          <w:rFonts w:cs="Times New Roman"/>
          <w:szCs w:val="28"/>
        </w:rPr>
        <w:t xml:space="preserve"> </w:t>
      </w:r>
      <w:r w:rsidRPr="00963BB4">
        <w:rPr>
          <w:rFonts w:cs="Times New Roman"/>
          <w:szCs w:val="28"/>
        </w:rPr>
        <w:t>Where was it made?</w:t>
      </w:r>
    </w:p>
    <w:p w14:paraId="2F89F588" w14:textId="2F2938F3" w:rsidR="006C4B69" w:rsidRDefault="00963BB4" w:rsidP="00963BB4">
      <w:pPr>
        <w:rPr>
          <w:rFonts w:cs="Times New Roman"/>
          <w:szCs w:val="28"/>
        </w:rPr>
      </w:pPr>
      <w:r w:rsidRPr="00B02019">
        <w:rPr>
          <w:rFonts w:cs="Times New Roman"/>
          <w:b/>
          <w:bCs/>
          <w:szCs w:val="28"/>
        </w:rPr>
        <w:t>Pat</w:t>
      </w:r>
      <w:r w:rsidRPr="00963BB4">
        <w:rPr>
          <w:rFonts w:cs="Times New Roman"/>
          <w:szCs w:val="28"/>
        </w:rPr>
        <w:t xml:space="preserve"> I'm not sure. I think it was made in Japan. I'll have a look. No, I'm wrong. It was made in England.</w:t>
      </w:r>
    </w:p>
    <w:p w14:paraId="11C3D2D3" w14:textId="15DAEF8D" w:rsidR="00963BB4" w:rsidRPr="00B02019" w:rsidRDefault="00963BB4" w:rsidP="00B02019">
      <w:pPr>
        <w:pStyle w:val="Heading1"/>
        <w:rPr>
          <w:rFonts w:ascii="Times New Roman" w:hAnsi="Times New Roman" w:cs="Times New Roman"/>
          <w:b/>
          <w:bCs/>
          <w:sz w:val="28"/>
          <w:szCs w:val="24"/>
        </w:rPr>
      </w:pPr>
      <w:r w:rsidRPr="00B02019">
        <w:rPr>
          <w:rFonts w:ascii="Times New Roman" w:hAnsi="Times New Roman" w:cs="Times New Roman"/>
          <w:b/>
          <w:bCs/>
          <w:sz w:val="28"/>
          <w:szCs w:val="24"/>
        </w:rPr>
        <w:t>65</w:t>
      </w:r>
      <w:r w:rsidR="00B02019" w:rsidRPr="00B02019">
        <w:rPr>
          <w:rFonts w:ascii="Times New Roman" w:hAnsi="Times New Roman" w:cs="Times New Roman"/>
          <w:b/>
          <w:bCs/>
          <w:sz w:val="28"/>
          <w:szCs w:val="24"/>
        </w:rPr>
        <w:t xml:space="preserve"> A real bargain</w:t>
      </w:r>
    </w:p>
    <w:p w14:paraId="0653D0C6" w14:textId="4B68B290" w:rsidR="00963BB4" w:rsidRPr="00963BB4" w:rsidRDefault="00963BB4" w:rsidP="00963BB4">
      <w:pPr>
        <w:rPr>
          <w:rFonts w:cs="Times New Roman"/>
          <w:szCs w:val="28"/>
        </w:rPr>
      </w:pPr>
      <w:r w:rsidRPr="00963BB4">
        <w:rPr>
          <w:rFonts w:cs="Times New Roman"/>
          <w:szCs w:val="28"/>
        </w:rPr>
        <w:t xml:space="preserve">Mr Palmer is looking for a new house. He's tired of living in the city and he wants to live in a quiet village. </w:t>
      </w:r>
      <w:r w:rsidR="00B02019">
        <w:rPr>
          <w:rFonts w:cs="Times New Roman"/>
          <w:szCs w:val="28"/>
        </w:rPr>
        <w:t>H</w:t>
      </w:r>
      <w:r w:rsidRPr="00963BB4">
        <w:rPr>
          <w:rFonts w:cs="Times New Roman"/>
          <w:szCs w:val="28"/>
        </w:rPr>
        <w:t>e's with the estate agent now.</w:t>
      </w:r>
    </w:p>
    <w:p w14:paraId="4D7A76C7" w14:textId="766F842F" w:rsidR="00963BB4" w:rsidRPr="00963BB4" w:rsidRDefault="00963BB4" w:rsidP="00963BB4">
      <w:pPr>
        <w:rPr>
          <w:rFonts w:cs="Times New Roman"/>
          <w:szCs w:val="28"/>
        </w:rPr>
      </w:pPr>
      <w:r w:rsidRPr="00B02019">
        <w:rPr>
          <w:rFonts w:cs="Times New Roman"/>
          <w:b/>
          <w:bCs/>
          <w:szCs w:val="28"/>
        </w:rPr>
        <w:t xml:space="preserve">Estate Agent </w:t>
      </w:r>
      <w:r w:rsidRPr="00963BB4">
        <w:rPr>
          <w:rFonts w:cs="Times New Roman"/>
          <w:szCs w:val="28"/>
        </w:rPr>
        <w:t>Well, Mr Palmer. This is the semi-detached house that I told you about</w:t>
      </w:r>
      <w:r w:rsidR="00B02019">
        <w:rPr>
          <w:rFonts w:cs="Times New Roman"/>
          <w:szCs w:val="28"/>
        </w:rPr>
        <w:t xml:space="preserve"> …</w:t>
      </w:r>
      <w:r w:rsidRPr="00963BB4">
        <w:rPr>
          <w:rFonts w:cs="Times New Roman"/>
          <w:szCs w:val="28"/>
        </w:rPr>
        <w:t xml:space="preserve"> Number 26, Richmond Road. The owners are away, but I've got a key.</w:t>
      </w:r>
    </w:p>
    <w:p w14:paraId="1A0F4702" w14:textId="26F2D4B3" w:rsidR="00B02019" w:rsidRDefault="00963BB4" w:rsidP="00963BB4">
      <w:pPr>
        <w:rPr>
          <w:rFonts w:cs="Times New Roman"/>
          <w:szCs w:val="28"/>
        </w:rPr>
      </w:pPr>
      <w:r w:rsidRPr="00B02019">
        <w:rPr>
          <w:rFonts w:cs="Times New Roman"/>
          <w:b/>
          <w:bCs/>
          <w:szCs w:val="28"/>
        </w:rPr>
        <w:t>Mr</w:t>
      </w:r>
      <w:r w:rsidR="00B02019" w:rsidRPr="00B02019">
        <w:rPr>
          <w:rFonts w:cs="Times New Roman"/>
          <w:b/>
          <w:bCs/>
          <w:szCs w:val="28"/>
        </w:rPr>
        <w:t xml:space="preserve"> </w:t>
      </w:r>
      <w:r w:rsidRPr="00B02019">
        <w:rPr>
          <w:rFonts w:cs="Times New Roman"/>
          <w:b/>
          <w:bCs/>
          <w:szCs w:val="28"/>
        </w:rPr>
        <w:t xml:space="preserve">Palmer </w:t>
      </w:r>
      <w:r w:rsidRPr="00963BB4">
        <w:rPr>
          <w:rFonts w:cs="Times New Roman"/>
          <w:szCs w:val="28"/>
        </w:rPr>
        <w:t>Hmm</w:t>
      </w:r>
      <w:r w:rsidR="00B02019">
        <w:rPr>
          <w:rFonts w:cs="Times New Roman"/>
          <w:szCs w:val="28"/>
        </w:rPr>
        <w:t xml:space="preserve"> … </w:t>
      </w:r>
      <w:r w:rsidRPr="00963BB4">
        <w:rPr>
          <w:rFonts w:cs="Times New Roman"/>
          <w:szCs w:val="28"/>
        </w:rPr>
        <w:t xml:space="preserve">when was it built? </w:t>
      </w:r>
    </w:p>
    <w:p w14:paraId="19F14E69" w14:textId="1D6DD84A" w:rsidR="00963BB4" w:rsidRPr="00963BB4" w:rsidRDefault="00963BB4" w:rsidP="00963BB4">
      <w:pPr>
        <w:rPr>
          <w:rFonts w:cs="Times New Roman"/>
          <w:szCs w:val="28"/>
        </w:rPr>
      </w:pPr>
      <w:r w:rsidRPr="00B02019">
        <w:rPr>
          <w:rFonts w:cs="Times New Roman"/>
          <w:b/>
          <w:bCs/>
          <w:szCs w:val="28"/>
        </w:rPr>
        <w:t xml:space="preserve">Agent </w:t>
      </w:r>
      <w:r w:rsidRPr="00963BB4">
        <w:rPr>
          <w:rFonts w:cs="Times New Roman"/>
          <w:szCs w:val="28"/>
        </w:rPr>
        <w:t>It was built in 1928.</w:t>
      </w:r>
    </w:p>
    <w:p w14:paraId="663E1C91" w14:textId="77777777" w:rsidR="00963BB4" w:rsidRPr="00963BB4" w:rsidRDefault="00963BB4" w:rsidP="00963BB4">
      <w:pPr>
        <w:rPr>
          <w:rFonts w:cs="Times New Roman"/>
          <w:szCs w:val="28"/>
        </w:rPr>
      </w:pPr>
      <w:r w:rsidRPr="00B02019">
        <w:rPr>
          <w:rFonts w:cs="Times New Roman"/>
          <w:b/>
          <w:bCs/>
          <w:szCs w:val="28"/>
        </w:rPr>
        <w:t xml:space="preserve">Mr Palmer </w:t>
      </w:r>
      <w:r w:rsidRPr="00963BB4">
        <w:rPr>
          <w:rFonts w:cs="Times New Roman"/>
          <w:szCs w:val="28"/>
        </w:rPr>
        <w:t>Who built it?</w:t>
      </w:r>
    </w:p>
    <w:p w14:paraId="20FDF843" w14:textId="77777777" w:rsidR="00963BB4" w:rsidRPr="00963BB4" w:rsidRDefault="00963BB4" w:rsidP="00963BB4">
      <w:pPr>
        <w:rPr>
          <w:rFonts w:cs="Times New Roman"/>
          <w:szCs w:val="28"/>
        </w:rPr>
      </w:pPr>
      <w:r w:rsidRPr="00B02019">
        <w:rPr>
          <w:rFonts w:cs="Times New Roman"/>
          <w:b/>
          <w:bCs/>
          <w:szCs w:val="28"/>
        </w:rPr>
        <w:t>Agent</w:t>
      </w:r>
      <w:r w:rsidRPr="00963BB4">
        <w:rPr>
          <w:rFonts w:cs="Times New Roman"/>
          <w:szCs w:val="28"/>
        </w:rPr>
        <w:t xml:space="preserve"> I'm not really sure. Is it important?</w:t>
      </w:r>
    </w:p>
    <w:p w14:paraId="438EF27E" w14:textId="77777777" w:rsidR="00963BB4" w:rsidRPr="00963BB4" w:rsidRDefault="00963BB4" w:rsidP="00963BB4">
      <w:pPr>
        <w:rPr>
          <w:rFonts w:cs="Times New Roman"/>
          <w:szCs w:val="28"/>
        </w:rPr>
      </w:pPr>
      <w:r w:rsidRPr="00B02019">
        <w:rPr>
          <w:rFonts w:cs="Times New Roman"/>
          <w:b/>
          <w:bCs/>
          <w:szCs w:val="28"/>
        </w:rPr>
        <w:t xml:space="preserve">Mr Palmer </w:t>
      </w:r>
      <w:r w:rsidRPr="00963BB4">
        <w:rPr>
          <w:rFonts w:cs="Times New Roman"/>
          <w:szCs w:val="28"/>
        </w:rPr>
        <w:t>No, not really. Is that a new roof? It looks new.</w:t>
      </w:r>
    </w:p>
    <w:p w14:paraId="4D088D12" w14:textId="77777777" w:rsidR="00963BB4" w:rsidRDefault="00963BB4" w:rsidP="00963BB4">
      <w:pPr>
        <w:rPr>
          <w:rFonts w:cs="Times New Roman"/>
          <w:szCs w:val="28"/>
        </w:rPr>
      </w:pPr>
      <w:r w:rsidRPr="00B02019">
        <w:rPr>
          <w:rFonts w:cs="Times New Roman"/>
          <w:b/>
          <w:bCs/>
          <w:szCs w:val="28"/>
        </w:rPr>
        <w:t>Agent</w:t>
      </w:r>
      <w:r w:rsidRPr="00963BB4">
        <w:rPr>
          <w:rFonts w:cs="Times New Roman"/>
          <w:szCs w:val="28"/>
        </w:rPr>
        <w:t xml:space="preserve"> It is nearly new. It was put on last year.</w:t>
      </w:r>
    </w:p>
    <w:p w14:paraId="618E7A5D" w14:textId="77777777" w:rsidR="00B02019" w:rsidRPr="00963BB4" w:rsidRDefault="00B02019" w:rsidP="00963BB4">
      <w:pPr>
        <w:rPr>
          <w:rFonts w:cs="Times New Roman"/>
          <w:szCs w:val="28"/>
        </w:rPr>
      </w:pPr>
    </w:p>
    <w:p w14:paraId="3C16FA65" w14:textId="77777777" w:rsidR="00963BB4" w:rsidRPr="00963BB4" w:rsidRDefault="00963BB4" w:rsidP="00963BB4">
      <w:pPr>
        <w:rPr>
          <w:rFonts w:cs="Times New Roman"/>
          <w:szCs w:val="28"/>
        </w:rPr>
      </w:pPr>
      <w:r w:rsidRPr="00B02019">
        <w:rPr>
          <w:rFonts w:cs="Times New Roman"/>
          <w:b/>
          <w:bCs/>
          <w:szCs w:val="28"/>
        </w:rPr>
        <w:t xml:space="preserve">Agent </w:t>
      </w:r>
      <w:r w:rsidRPr="00963BB4">
        <w:rPr>
          <w:rFonts w:cs="Times New Roman"/>
          <w:szCs w:val="28"/>
        </w:rPr>
        <w:t>You can see that it's in very good condition. The previous owner was a builder.</w:t>
      </w:r>
    </w:p>
    <w:p w14:paraId="6D6EA648" w14:textId="137F3855" w:rsidR="00963BB4" w:rsidRPr="00963BB4" w:rsidRDefault="00963BB4" w:rsidP="00963BB4">
      <w:pPr>
        <w:rPr>
          <w:rFonts w:cs="Times New Roman"/>
          <w:szCs w:val="28"/>
        </w:rPr>
      </w:pPr>
      <w:r w:rsidRPr="00B02019">
        <w:rPr>
          <w:rFonts w:cs="Times New Roman"/>
          <w:b/>
          <w:bCs/>
          <w:szCs w:val="28"/>
        </w:rPr>
        <w:lastRenderedPageBreak/>
        <w:t xml:space="preserve">Mr Palmer </w:t>
      </w:r>
      <w:r w:rsidRPr="00963BB4">
        <w:rPr>
          <w:rFonts w:cs="Times New Roman"/>
          <w:szCs w:val="28"/>
        </w:rPr>
        <w:t>It's quite an old house. I'm worried about the electrical wiring.</w:t>
      </w:r>
      <w:r w:rsidR="00B02019">
        <w:rPr>
          <w:rFonts w:cs="Times New Roman"/>
          <w:szCs w:val="28"/>
        </w:rPr>
        <w:t xml:space="preserve"> </w:t>
      </w:r>
      <w:r w:rsidRPr="00963BB4">
        <w:rPr>
          <w:rFonts w:cs="Times New Roman"/>
          <w:szCs w:val="28"/>
        </w:rPr>
        <w:t>Has it been rewired?</w:t>
      </w:r>
    </w:p>
    <w:p w14:paraId="6F85A60C" w14:textId="77777777" w:rsidR="00963BB4" w:rsidRPr="00963BB4" w:rsidRDefault="00963BB4" w:rsidP="00963BB4">
      <w:pPr>
        <w:rPr>
          <w:rFonts w:cs="Times New Roman"/>
          <w:szCs w:val="28"/>
        </w:rPr>
      </w:pPr>
      <w:r w:rsidRPr="00B02019">
        <w:rPr>
          <w:rFonts w:cs="Times New Roman"/>
          <w:b/>
          <w:bCs/>
          <w:szCs w:val="28"/>
        </w:rPr>
        <w:t>Agent</w:t>
      </w:r>
      <w:r w:rsidRPr="00963BB4">
        <w:rPr>
          <w:rFonts w:cs="Times New Roman"/>
          <w:szCs w:val="28"/>
        </w:rPr>
        <w:t xml:space="preserve"> Yes, it has.</w:t>
      </w:r>
    </w:p>
    <w:p w14:paraId="367041AF" w14:textId="77777777" w:rsidR="00963BB4" w:rsidRPr="00963BB4" w:rsidRDefault="00963BB4" w:rsidP="00963BB4">
      <w:pPr>
        <w:rPr>
          <w:rFonts w:cs="Times New Roman"/>
          <w:szCs w:val="28"/>
        </w:rPr>
      </w:pPr>
      <w:r w:rsidRPr="00B02019">
        <w:rPr>
          <w:rFonts w:cs="Times New Roman"/>
          <w:b/>
          <w:bCs/>
          <w:szCs w:val="28"/>
        </w:rPr>
        <w:t xml:space="preserve">Mr Palmer </w:t>
      </w:r>
      <w:r w:rsidRPr="00963BB4">
        <w:rPr>
          <w:rFonts w:cs="Times New Roman"/>
          <w:szCs w:val="28"/>
        </w:rPr>
        <w:t>Oh, when was it done?</w:t>
      </w:r>
    </w:p>
    <w:p w14:paraId="6285A113" w14:textId="77777777" w:rsidR="00963BB4" w:rsidRPr="00963BB4" w:rsidRDefault="00963BB4" w:rsidP="00963BB4">
      <w:pPr>
        <w:rPr>
          <w:rFonts w:cs="Times New Roman"/>
          <w:szCs w:val="28"/>
        </w:rPr>
      </w:pPr>
      <w:r w:rsidRPr="00B02019">
        <w:rPr>
          <w:rFonts w:cs="Times New Roman"/>
          <w:b/>
          <w:bCs/>
          <w:szCs w:val="28"/>
        </w:rPr>
        <w:t xml:space="preserve">Agent </w:t>
      </w:r>
      <w:r w:rsidRPr="00963BB4">
        <w:rPr>
          <w:rFonts w:cs="Times New Roman"/>
          <w:szCs w:val="28"/>
        </w:rPr>
        <w:t>Five years ago. Also, it's been redecorated. Central heating has been put in, and a new garage has been built.</w:t>
      </w:r>
    </w:p>
    <w:p w14:paraId="686D0289" w14:textId="77777777" w:rsidR="00963BB4" w:rsidRPr="00963BB4" w:rsidRDefault="00963BB4" w:rsidP="00963BB4">
      <w:pPr>
        <w:rPr>
          <w:rFonts w:cs="Times New Roman"/>
          <w:szCs w:val="28"/>
        </w:rPr>
      </w:pPr>
      <w:r w:rsidRPr="00B02019">
        <w:rPr>
          <w:rFonts w:cs="Times New Roman"/>
          <w:b/>
          <w:bCs/>
          <w:szCs w:val="28"/>
        </w:rPr>
        <w:t xml:space="preserve">Mr Palmer </w:t>
      </w:r>
      <w:r w:rsidRPr="00963BB4">
        <w:rPr>
          <w:rFonts w:cs="Times New Roman"/>
          <w:szCs w:val="28"/>
        </w:rPr>
        <w:t>Oh, when was that done?</w:t>
      </w:r>
    </w:p>
    <w:p w14:paraId="1D64DD3E" w14:textId="3B17B052" w:rsidR="00963BB4" w:rsidRDefault="00963BB4" w:rsidP="00963BB4">
      <w:pPr>
        <w:rPr>
          <w:rFonts w:cs="Times New Roman"/>
          <w:szCs w:val="28"/>
        </w:rPr>
      </w:pPr>
      <w:r w:rsidRPr="00B02019">
        <w:rPr>
          <w:rFonts w:cs="Times New Roman"/>
          <w:b/>
          <w:bCs/>
          <w:szCs w:val="28"/>
        </w:rPr>
        <w:t>Agent</w:t>
      </w:r>
      <w:r w:rsidRPr="00963BB4">
        <w:rPr>
          <w:rFonts w:cs="Times New Roman"/>
          <w:szCs w:val="28"/>
        </w:rPr>
        <w:t xml:space="preserve"> Last year</w:t>
      </w:r>
      <w:r w:rsidR="00B02019">
        <w:rPr>
          <w:rFonts w:cs="Times New Roman"/>
          <w:szCs w:val="28"/>
        </w:rPr>
        <w:t xml:space="preserve"> …</w:t>
      </w:r>
      <w:r w:rsidRPr="00963BB4">
        <w:rPr>
          <w:rFonts w:cs="Times New Roman"/>
          <w:szCs w:val="28"/>
        </w:rPr>
        <w:t xml:space="preserve"> I think.</w:t>
      </w:r>
    </w:p>
    <w:p w14:paraId="40519082" w14:textId="77777777" w:rsidR="00B02019" w:rsidRDefault="00B02019" w:rsidP="00963BB4">
      <w:pPr>
        <w:rPr>
          <w:rFonts w:cs="Times New Roman"/>
          <w:szCs w:val="28"/>
        </w:rPr>
      </w:pPr>
    </w:p>
    <w:p w14:paraId="3516832A" w14:textId="77777777" w:rsidR="00B02019" w:rsidRDefault="00963BB4" w:rsidP="00963BB4">
      <w:pPr>
        <w:rPr>
          <w:rFonts w:cs="Times New Roman"/>
          <w:szCs w:val="28"/>
        </w:rPr>
      </w:pPr>
      <w:r w:rsidRPr="00B02019">
        <w:rPr>
          <w:rFonts w:cs="Times New Roman"/>
          <w:b/>
          <w:bCs/>
          <w:szCs w:val="28"/>
        </w:rPr>
        <w:t>Agent</w:t>
      </w:r>
      <w:r w:rsidRPr="00963BB4">
        <w:rPr>
          <w:rFonts w:cs="Times New Roman"/>
          <w:szCs w:val="28"/>
        </w:rPr>
        <w:t xml:space="preserve"> It's a very solid house. It's built of brick with a tiled roof</w:t>
      </w:r>
      <w:r w:rsidR="00B02019">
        <w:rPr>
          <w:rFonts w:cs="Times New Roman"/>
          <w:szCs w:val="28"/>
        </w:rPr>
        <w:t xml:space="preserve"> …</w:t>
      </w:r>
      <w:r w:rsidRPr="00963BB4">
        <w:rPr>
          <w:rFonts w:cs="Times New Roman"/>
          <w:szCs w:val="28"/>
        </w:rPr>
        <w:t xml:space="preserve"> </w:t>
      </w:r>
    </w:p>
    <w:p w14:paraId="22161C82" w14:textId="384E7620" w:rsidR="00963BB4" w:rsidRPr="00963BB4" w:rsidRDefault="00963BB4" w:rsidP="00963BB4">
      <w:pPr>
        <w:rPr>
          <w:rFonts w:cs="Times New Roman"/>
          <w:szCs w:val="28"/>
        </w:rPr>
      </w:pPr>
      <w:r w:rsidRPr="00B02019">
        <w:rPr>
          <w:rFonts w:cs="Times New Roman"/>
          <w:b/>
          <w:bCs/>
          <w:szCs w:val="28"/>
        </w:rPr>
        <w:t xml:space="preserve">Mr Palmer </w:t>
      </w:r>
      <w:r w:rsidRPr="00963BB4">
        <w:rPr>
          <w:rFonts w:cs="Times New Roman"/>
          <w:szCs w:val="28"/>
        </w:rPr>
        <w:t>It's a long way from a big town. What are the services like?</w:t>
      </w:r>
    </w:p>
    <w:p w14:paraId="59EA9EC1" w14:textId="77777777" w:rsidR="00B02019" w:rsidRDefault="00963BB4" w:rsidP="00963BB4">
      <w:pPr>
        <w:rPr>
          <w:rFonts w:cs="Times New Roman"/>
          <w:szCs w:val="28"/>
        </w:rPr>
      </w:pPr>
      <w:r w:rsidRPr="00B02019">
        <w:rPr>
          <w:rFonts w:cs="Times New Roman"/>
          <w:b/>
          <w:bCs/>
          <w:szCs w:val="28"/>
        </w:rPr>
        <w:t>Agent</w:t>
      </w:r>
      <w:r w:rsidRPr="00963BB4">
        <w:rPr>
          <w:rFonts w:cs="Times New Roman"/>
          <w:szCs w:val="28"/>
        </w:rPr>
        <w:t xml:space="preserve"> Hold on</w:t>
      </w:r>
      <w:r w:rsidR="00B02019">
        <w:rPr>
          <w:rFonts w:cs="Times New Roman"/>
          <w:szCs w:val="28"/>
        </w:rPr>
        <w:t xml:space="preserve"> …</w:t>
      </w:r>
      <w:r w:rsidRPr="00963BB4">
        <w:rPr>
          <w:rFonts w:cs="Times New Roman"/>
          <w:szCs w:val="28"/>
        </w:rPr>
        <w:t xml:space="preserve"> I've got the details here. Yes</w:t>
      </w:r>
      <w:r w:rsidR="00B02019">
        <w:rPr>
          <w:rFonts w:cs="Times New Roman"/>
          <w:szCs w:val="28"/>
        </w:rPr>
        <w:t xml:space="preserve"> …</w:t>
      </w:r>
      <w:r w:rsidRPr="00963BB4">
        <w:rPr>
          <w:rFonts w:cs="Times New Roman"/>
          <w:szCs w:val="28"/>
        </w:rPr>
        <w:t xml:space="preserve"> let me see</w:t>
      </w:r>
      <w:r w:rsidR="00B02019">
        <w:rPr>
          <w:rFonts w:cs="Times New Roman"/>
          <w:szCs w:val="28"/>
        </w:rPr>
        <w:t xml:space="preserve"> …</w:t>
      </w:r>
      <w:r w:rsidRPr="00963BB4">
        <w:rPr>
          <w:rFonts w:cs="Times New Roman"/>
          <w:szCs w:val="28"/>
        </w:rPr>
        <w:t xml:space="preserve"> the dustbins are emptied every Thursday. </w:t>
      </w:r>
    </w:p>
    <w:p w14:paraId="3C1DFEBA" w14:textId="2FF80BD4" w:rsidR="00963BB4" w:rsidRPr="00963BB4" w:rsidRDefault="00963BB4" w:rsidP="00963BB4">
      <w:pPr>
        <w:rPr>
          <w:rFonts w:cs="Times New Roman"/>
          <w:szCs w:val="28"/>
        </w:rPr>
      </w:pPr>
      <w:r w:rsidRPr="00B02019">
        <w:rPr>
          <w:rFonts w:cs="Times New Roman"/>
          <w:b/>
          <w:bCs/>
          <w:szCs w:val="28"/>
        </w:rPr>
        <w:t xml:space="preserve">Mr Palmer </w:t>
      </w:r>
      <w:r w:rsidRPr="00963BB4">
        <w:rPr>
          <w:rFonts w:cs="Times New Roman"/>
          <w:szCs w:val="28"/>
        </w:rPr>
        <w:t>It's important for me to see the post before I go to work. When is it delivered?</w:t>
      </w:r>
    </w:p>
    <w:p w14:paraId="5FA6A2D9" w14:textId="07F6A6B9" w:rsidR="00963BB4" w:rsidRDefault="00963BB4" w:rsidP="00963BB4">
      <w:pPr>
        <w:rPr>
          <w:rFonts w:cs="Times New Roman"/>
          <w:szCs w:val="28"/>
        </w:rPr>
      </w:pPr>
      <w:r w:rsidRPr="00B02019">
        <w:rPr>
          <w:rFonts w:cs="Times New Roman"/>
          <w:b/>
          <w:bCs/>
          <w:szCs w:val="28"/>
        </w:rPr>
        <w:t>Agent</w:t>
      </w:r>
      <w:r w:rsidRPr="00963BB4">
        <w:rPr>
          <w:rFonts w:cs="Times New Roman"/>
          <w:szCs w:val="28"/>
        </w:rPr>
        <w:t xml:space="preserve"> It's usually delivered at about 7.30. The milk is delivered about six o'clock</w:t>
      </w:r>
      <w:r w:rsidR="00B02019">
        <w:rPr>
          <w:rFonts w:cs="Times New Roman"/>
          <w:szCs w:val="28"/>
        </w:rPr>
        <w:t xml:space="preserve"> …</w:t>
      </w:r>
      <w:r w:rsidRPr="00963BB4">
        <w:rPr>
          <w:rFonts w:cs="Times New Roman"/>
          <w:szCs w:val="28"/>
        </w:rPr>
        <w:t xml:space="preserve"> so you'll have fresh milk for breakfast.</w:t>
      </w:r>
    </w:p>
    <w:p w14:paraId="38135039" w14:textId="77777777" w:rsidR="004D52C9" w:rsidRPr="00963BB4" w:rsidRDefault="004D52C9" w:rsidP="00963BB4">
      <w:pPr>
        <w:rPr>
          <w:rFonts w:cs="Times New Roman"/>
          <w:szCs w:val="28"/>
        </w:rPr>
      </w:pPr>
    </w:p>
    <w:p w14:paraId="363E168D" w14:textId="3D200911" w:rsidR="00963BB4" w:rsidRPr="00963BB4" w:rsidRDefault="00963BB4" w:rsidP="00963BB4">
      <w:pPr>
        <w:rPr>
          <w:rFonts w:cs="Times New Roman"/>
          <w:szCs w:val="28"/>
        </w:rPr>
      </w:pPr>
      <w:r w:rsidRPr="00B02019">
        <w:rPr>
          <w:rFonts w:cs="Times New Roman"/>
          <w:b/>
          <w:bCs/>
          <w:szCs w:val="28"/>
        </w:rPr>
        <w:t xml:space="preserve">Mr Palmer </w:t>
      </w:r>
      <w:r w:rsidRPr="00963BB4">
        <w:rPr>
          <w:rFonts w:cs="Times New Roman"/>
          <w:szCs w:val="28"/>
        </w:rPr>
        <w:t>It's certainly very cheap. I've seen a lot of similar houses</w:t>
      </w:r>
      <w:r w:rsidR="00B02019">
        <w:rPr>
          <w:rFonts w:cs="Times New Roman"/>
          <w:szCs w:val="28"/>
        </w:rPr>
        <w:t xml:space="preserve"> … </w:t>
      </w:r>
      <w:r w:rsidRPr="00963BB4">
        <w:rPr>
          <w:rFonts w:cs="Times New Roman"/>
          <w:szCs w:val="28"/>
        </w:rPr>
        <w:t>and they're more expensive.</w:t>
      </w:r>
    </w:p>
    <w:p w14:paraId="5C206B4B" w14:textId="77777777" w:rsidR="00B02019" w:rsidRDefault="00963BB4" w:rsidP="00963BB4">
      <w:pPr>
        <w:rPr>
          <w:rFonts w:cs="Times New Roman"/>
          <w:szCs w:val="28"/>
        </w:rPr>
      </w:pPr>
      <w:r w:rsidRPr="00B02019">
        <w:rPr>
          <w:rFonts w:cs="Times New Roman"/>
          <w:b/>
          <w:bCs/>
          <w:szCs w:val="28"/>
        </w:rPr>
        <w:t>Agent</w:t>
      </w:r>
      <w:r w:rsidRPr="00963BB4">
        <w:rPr>
          <w:rFonts w:cs="Times New Roman"/>
          <w:szCs w:val="28"/>
        </w:rPr>
        <w:t xml:space="preserve"> Ah, yes</w:t>
      </w:r>
      <w:r w:rsidR="00B02019">
        <w:rPr>
          <w:rFonts w:cs="Times New Roman"/>
          <w:szCs w:val="28"/>
        </w:rPr>
        <w:t xml:space="preserve"> …</w:t>
      </w:r>
      <w:r w:rsidRPr="00963BB4">
        <w:rPr>
          <w:rFonts w:cs="Times New Roman"/>
          <w:szCs w:val="28"/>
        </w:rPr>
        <w:t xml:space="preserve"> it's a real bargain. </w:t>
      </w:r>
    </w:p>
    <w:p w14:paraId="5708BF1B" w14:textId="651E72A1" w:rsidR="00963BB4" w:rsidRPr="00963BB4" w:rsidRDefault="00963BB4" w:rsidP="00963BB4">
      <w:pPr>
        <w:rPr>
          <w:rFonts w:cs="Times New Roman"/>
          <w:szCs w:val="28"/>
        </w:rPr>
      </w:pPr>
      <w:r w:rsidRPr="00B02019">
        <w:rPr>
          <w:rFonts w:cs="Times New Roman"/>
          <w:b/>
          <w:bCs/>
          <w:szCs w:val="28"/>
        </w:rPr>
        <w:t xml:space="preserve">Mr Palmer </w:t>
      </w:r>
      <w:r w:rsidRPr="00963BB4">
        <w:rPr>
          <w:rFonts w:cs="Times New Roman"/>
          <w:szCs w:val="28"/>
        </w:rPr>
        <w:t>Are there any plans for the area?</w:t>
      </w:r>
    </w:p>
    <w:p w14:paraId="00A0A8DF" w14:textId="77777777" w:rsidR="00B02019" w:rsidRDefault="00963BB4" w:rsidP="00963BB4">
      <w:pPr>
        <w:rPr>
          <w:rFonts w:cs="Times New Roman"/>
          <w:szCs w:val="28"/>
        </w:rPr>
      </w:pPr>
      <w:r w:rsidRPr="00B02019">
        <w:rPr>
          <w:rFonts w:cs="Times New Roman"/>
          <w:b/>
          <w:bCs/>
          <w:szCs w:val="28"/>
        </w:rPr>
        <w:t xml:space="preserve">Agent </w:t>
      </w:r>
      <w:r w:rsidRPr="00963BB4">
        <w:rPr>
          <w:rFonts w:cs="Times New Roman"/>
          <w:szCs w:val="28"/>
        </w:rPr>
        <w:t>Pardon? Plans</w:t>
      </w:r>
      <w:r w:rsidR="00B02019">
        <w:rPr>
          <w:rFonts w:cs="Times New Roman"/>
          <w:szCs w:val="28"/>
        </w:rPr>
        <w:t xml:space="preserve"> …</w:t>
      </w:r>
      <w:r w:rsidRPr="00963BB4">
        <w:rPr>
          <w:rFonts w:cs="Times New Roman"/>
          <w:szCs w:val="28"/>
        </w:rPr>
        <w:t xml:space="preserve"> well, a new school is going to be built in the village next year</w:t>
      </w:r>
      <w:r w:rsidR="00B02019">
        <w:rPr>
          <w:rFonts w:cs="Times New Roman"/>
          <w:szCs w:val="28"/>
        </w:rPr>
        <w:t xml:space="preserve"> …</w:t>
      </w:r>
    </w:p>
    <w:p w14:paraId="40C87BB7" w14:textId="14219FC0" w:rsidR="00963BB4" w:rsidRPr="00963BB4" w:rsidRDefault="00963BB4" w:rsidP="00963BB4">
      <w:pPr>
        <w:rPr>
          <w:rFonts w:cs="Times New Roman"/>
          <w:szCs w:val="28"/>
        </w:rPr>
      </w:pPr>
      <w:r w:rsidRPr="00B02019">
        <w:rPr>
          <w:rFonts w:cs="Times New Roman"/>
          <w:b/>
          <w:bCs/>
          <w:szCs w:val="28"/>
        </w:rPr>
        <w:t>Mr</w:t>
      </w:r>
      <w:r w:rsidR="00B02019">
        <w:rPr>
          <w:rFonts w:cs="Times New Roman"/>
          <w:b/>
          <w:bCs/>
          <w:szCs w:val="28"/>
        </w:rPr>
        <w:t xml:space="preserve"> </w:t>
      </w:r>
      <w:r w:rsidRPr="00B02019">
        <w:rPr>
          <w:rFonts w:cs="Times New Roman"/>
          <w:b/>
          <w:bCs/>
          <w:szCs w:val="28"/>
        </w:rPr>
        <w:t>Palmer</w:t>
      </w:r>
      <w:r w:rsidRPr="00963BB4">
        <w:rPr>
          <w:rFonts w:cs="Times New Roman"/>
          <w:szCs w:val="28"/>
        </w:rPr>
        <w:t xml:space="preserve"> Anything else?</w:t>
      </w:r>
    </w:p>
    <w:p w14:paraId="37E48F5C" w14:textId="77777777" w:rsidR="00B02019" w:rsidRDefault="00963BB4" w:rsidP="00963BB4">
      <w:pPr>
        <w:rPr>
          <w:rFonts w:cs="Times New Roman"/>
          <w:szCs w:val="28"/>
        </w:rPr>
      </w:pPr>
      <w:r w:rsidRPr="00B02019">
        <w:rPr>
          <w:rFonts w:cs="Times New Roman"/>
          <w:b/>
          <w:bCs/>
          <w:szCs w:val="28"/>
        </w:rPr>
        <w:t>Agent</w:t>
      </w:r>
      <w:r w:rsidR="00B02019">
        <w:rPr>
          <w:rFonts w:cs="Times New Roman"/>
          <w:szCs w:val="28"/>
        </w:rPr>
        <w:t xml:space="preserve"> … </w:t>
      </w:r>
      <w:r w:rsidRPr="00963BB4">
        <w:rPr>
          <w:rFonts w:cs="Times New Roman"/>
          <w:szCs w:val="28"/>
        </w:rPr>
        <w:t xml:space="preserve">and a new road, a motorway actually, will be built next year, too. You'll be able to get to London easily. </w:t>
      </w:r>
    </w:p>
    <w:p w14:paraId="177BA64B" w14:textId="03B7A93F" w:rsidR="00963BB4" w:rsidRPr="00963BB4" w:rsidRDefault="00963BB4" w:rsidP="00963BB4">
      <w:pPr>
        <w:rPr>
          <w:rFonts w:cs="Times New Roman"/>
          <w:szCs w:val="28"/>
        </w:rPr>
      </w:pPr>
      <w:r w:rsidRPr="00B02019">
        <w:rPr>
          <w:rFonts w:cs="Times New Roman"/>
          <w:b/>
          <w:bCs/>
          <w:szCs w:val="28"/>
        </w:rPr>
        <w:t xml:space="preserve">Mr Palmer </w:t>
      </w:r>
      <w:r w:rsidRPr="00963BB4">
        <w:rPr>
          <w:rFonts w:cs="Times New Roman"/>
          <w:szCs w:val="28"/>
        </w:rPr>
        <w:t>Where exactly will the motorway be built?</w:t>
      </w:r>
    </w:p>
    <w:p w14:paraId="792093D7" w14:textId="02099959" w:rsidR="00963BB4" w:rsidRDefault="00963BB4" w:rsidP="00963BB4">
      <w:pPr>
        <w:rPr>
          <w:rFonts w:cs="Times New Roman"/>
          <w:szCs w:val="28"/>
        </w:rPr>
      </w:pPr>
      <w:r w:rsidRPr="00B02019">
        <w:rPr>
          <w:rFonts w:cs="Times New Roman"/>
          <w:b/>
          <w:bCs/>
          <w:szCs w:val="28"/>
        </w:rPr>
        <w:t>Agent</w:t>
      </w:r>
      <w:r w:rsidRPr="00963BB4">
        <w:rPr>
          <w:rFonts w:cs="Times New Roman"/>
          <w:szCs w:val="28"/>
        </w:rPr>
        <w:t xml:space="preserve"> Well, actually, it'll be built behind the house. A bridge will be constructed over the house. It'll be very interesting. You'll be able to watch the traffic</w:t>
      </w:r>
      <w:r w:rsidR="00B02019">
        <w:rPr>
          <w:rFonts w:cs="Times New Roman"/>
          <w:szCs w:val="28"/>
        </w:rPr>
        <w:t xml:space="preserve"> …</w:t>
      </w:r>
    </w:p>
    <w:p w14:paraId="2D2D04B8" w14:textId="47728B21" w:rsidR="00963BB4" w:rsidRPr="00B02019" w:rsidRDefault="00963BB4" w:rsidP="00B02019">
      <w:pPr>
        <w:pStyle w:val="Heading1"/>
        <w:rPr>
          <w:rFonts w:ascii="Times New Roman" w:hAnsi="Times New Roman" w:cs="Times New Roman"/>
          <w:b/>
          <w:bCs/>
          <w:sz w:val="28"/>
          <w:szCs w:val="24"/>
        </w:rPr>
      </w:pPr>
      <w:r w:rsidRPr="00B02019">
        <w:rPr>
          <w:rFonts w:ascii="Times New Roman" w:hAnsi="Times New Roman" w:cs="Times New Roman"/>
          <w:b/>
          <w:bCs/>
          <w:sz w:val="28"/>
          <w:szCs w:val="24"/>
        </w:rPr>
        <w:t>66</w:t>
      </w:r>
      <w:r w:rsidR="00B02019" w:rsidRPr="00B02019">
        <w:rPr>
          <w:rFonts w:ascii="Times New Roman" w:hAnsi="Times New Roman" w:cs="Times New Roman"/>
          <w:b/>
          <w:bCs/>
          <w:sz w:val="28"/>
          <w:szCs w:val="24"/>
        </w:rPr>
        <w:t xml:space="preserve"> The Eight O’Clock News</w:t>
      </w:r>
    </w:p>
    <w:p w14:paraId="172AD09B" w14:textId="77777777" w:rsidR="00963BB4" w:rsidRPr="00963BB4" w:rsidRDefault="00963BB4" w:rsidP="00963BB4">
      <w:pPr>
        <w:rPr>
          <w:rFonts w:cs="Times New Roman"/>
          <w:szCs w:val="28"/>
        </w:rPr>
      </w:pPr>
      <w:r w:rsidRPr="00963BB4">
        <w:rPr>
          <w:rFonts w:cs="Times New Roman"/>
          <w:szCs w:val="28"/>
        </w:rPr>
        <w:t xml:space="preserve">Good evening, and here is the Eight O'Clock News. Robert Gibbs, the great plane robber, has been caught in Montina. He was arrested in a Vanadelo night club. He is being questioned at police headquarters, and he will probably be sent back to Britain. Two British detectives left Heathrow earlier this evening, and they will help the police in Vanadelo with their enquiries. In 1978 Gibbs </w:t>
      </w:r>
      <w:r w:rsidRPr="00963BB4">
        <w:rPr>
          <w:rFonts w:cs="Times New Roman"/>
          <w:szCs w:val="28"/>
        </w:rPr>
        <w:lastRenderedPageBreak/>
        <w:t>was sentenced to forty years in prison for his part in the Great Plane Robbery. He escaped from Parkwood Maximum Security Prison in April. Since then he has been seen in ten different countries.</w:t>
      </w:r>
    </w:p>
    <w:p w14:paraId="4A484609" w14:textId="77777777" w:rsidR="00963BB4" w:rsidRPr="00963BB4" w:rsidRDefault="00963BB4" w:rsidP="00963BB4">
      <w:pPr>
        <w:rPr>
          <w:rFonts w:cs="Times New Roman"/>
          <w:szCs w:val="28"/>
        </w:rPr>
      </w:pPr>
      <w:r w:rsidRPr="00963BB4">
        <w:rPr>
          <w:rFonts w:cs="Times New Roman"/>
          <w:szCs w:val="28"/>
        </w:rPr>
        <w:t>The strike at Fernside Engineering in Birmingham has ended after talks between trade union leaders and management representatives. The strike began last weekend after a worker had been sacked. He had had an argument with a supervisor. Five thousand men went on strike. The worker has now been re-employed.</w:t>
      </w:r>
    </w:p>
    <w:p w14:paraId="71445758" w14:textId="3D975A1F" w:rsidR="00963BB4" w:rsidRPr="00963BB4" w:rsidRDefault="00963BB4" w:rsidP="00963BB4">
      <w:pPr>
        <w:rPr>
          <w:rFonts w:cs="Times New Roman"/>
          <w:szCs w:val="28"/>
        </w:rPr>
      </w:pPr>
      <w:r w:rsidRPr="00963BB4">
        <w:rPr>
          <w:rFonts w:cs="Times New Roman"/>
          <w:szCs w:val="28"/>
        </w:rPr>
        <w:t>Vic Bostik, the lead guitarist of The Rat's pop group, is dead. He was found unconscious in his Mayfair flat early this morning. Bostik was rushed to St. Swithin's Hospital, but doctors were unable to save his life. A number of bottles, which had been found in his flat, were taken away by the police.</w:t>
      </w:r>
    </w:p>
    <w:p w14:paraId="20C2BDF1" w14:textId="77777777" w:rsidR="00963BB4" w:rsidRPr="00963BB4" w:rsidRDefault="00963BB4" w:rsidP="00963BB4">
      <w:pPr>
        <w:rPr>
          <w:rFonts w:cs="Times New Roman"/>
          <w:szCs w:val="28"/>
        </w:rPr>
      </w:pPr>
      <w:r w:rsidRPr="00963BB4">
        <w:rPr>
          <w:rFonts w:cs="Times New Roman"/>
          <w:szCs w:val="28"/>
        </w:rPr>
        <w:t xml:space="preserve">There is no more news about the famous Lanstable painting, </w:t>
      </w:r>
      <w:r w:rsidRPr="00751D43">
        <w:rPr>
          <w:rFonts w:cs="Times New Roman"/>
          <w:i/>
          <w:iCs/>
          <w:szCs w:val="28"/>
        </w:rPr>
        <w:t>Norfolk Sunset,</w:t>
      </w:r>
      <w:r w:rsidRPr="00963BB4">
        <w:rPr>
          <w:rFonts w:cs="Times New Roman"/>
          <w:szCs w:val="28"/>
        </w:rPr>
        <w:t xml:space="preserve"> which was stolen last night from the National Gallery. The painting, which is worth half a million pounds, was given to the gallery in 1975. It hasn't been found yet, and all airports and ports are being watched. Cars and trucks are being searched. A reward of £10,000 has been offered for information.</w:t>
      </w:r>
    </w:p>
    <w:p w14:paraId="40C59C19" w14:textId="77777777" w:rsidR="00963BB4" w:rsidRPr="00963BB4" w:rsidRDefault="00963BB4" w:rsidP="00963BB4">
      <w:pPr>
        <w:rPr>
          <w:rFonts w:cs="Times New Roman"/>
          <w:szCs w:val="28"/>
        </w:rPr>
      </w:pPr>
      <w:r w:rsidRPr="00963BB4">
        <w:rPr>
          <w:rFonts w:cs="Times New Roman"/>
          <w:szCs w:val="28"/>
        </w:rPr>
        <w:t>Jumbo, the Indian elephant which escaped from London zoo this afternoon, has been caught. Jumbo was chased across Regent's Park, and was finally captured at a hot dog stall in Regent's Park Road. A tranquillizer gun was used, and Jumbo was loaded onto a truck and was taken back to the zoo. At the zoo, he was examined by the zoo veterinary surgeon. Fortunately no damage had been done, and Jumbo will be returned to the elephant house later tonight.</w:t>
      </w:r>
    </w:p>
    <w:p w14:paraId="417D9FE7" w14:textId="224D8B38" w:rsidR="00963BB4" w:rsidRDefault="00963BB4" w:rsidP="00963BB4">
      <w:pPr>
        <w:rPr>
          <w:rFonts w:cs="Times New Roman"/>
          <w:szCs w:val="28"/>
        </w:rPr>
      </w:pPr>
      <w:r w:rsidRPr="00963BB4">
        <w:rPr>
          <w:rFonts w:cs="Times New Roman"/>
          <w:szCs w:val="28"/>
        </w:rPr>
        <w:t>Jimmy MacTavish, the Eastfield United and Scotland striker, has been transferred. The contract was signed at lunchtime. He was transferred to the American club, Miami Galaxy, for $3,000,000. MacTavish, aged 23, was bought two years ago for a fee of £2000 from a Scottish non-league club.</w:t>
      </w:r>
    </w:p>
    <w:p w14:paraId="536344A7" w14:textId="7EF4A671" w:rsidR="00963BB4" w:rsidRPr="00751D43" w:rsidRDefault="00963BB4" w:rsidP="00751D43">
      <w:pPr>
        <w:pStyle w:val="Heading1"/>
        <w:rPr>
          <w:rFonts w:ascii="Times New Roman" w:hAnsi="Times New Roman" w:cs="Times New Roman"/>
          <w:b/>
          <w:bCs/>
          <w:sz w:val="28"/>
          <w:szCs w:val="24"/>
        </w:rPr>
      </w:pPr>
      <w:r w:rsidRPr="00751D43">
        <w:rPr>
          <w:rFonts w:ascii="Times New Roman" w:hAnsi="Times New Roman" w:cs="Times New Roman"/>
          <w:b/>
          <w:bCs/>
          <w:sz w:val="28"/>
          <w:szCs w:val="24"/>
        </w:rPr>
        <w:t>67</w:t>
      </w:r>
      <w:r w:rsidR="00751D43" w:rsidRPr="00751D43">
        <w:rPr>
          <w:rFonts w:ascii="Times New Roman" w:hAnsi="Times New Roman" w:cs="Times New Roman"/>
          <w:b/>
          <w:bCs/>
          <w:sz w:val="28"/>
          <w:szCs w:val="24"/>
        </w:rPr>
        <w:t xml:space="preserve"> The Saturday Magazine</w:t>
      </w:r>
    </w:p>
    <w:p w14:paraId="56E2BCD2" w14:textId="77777777" w:rsidR="00963BB4" w:rsidRPr="00751D43" w:rsidRDefault="00963BB4" w:rsidP="00963BB4">
      <w:pPr>
        <w:rPr>
          <w:rFonts w:cs="Times New Roman"/>
          <w:b/>
          <w:bCs/>
          <w:szCs w:val="28"/>
        </w:rPr>
      </w:pPr>
      <w:r w:rsidRPr="00751D43">
        <w:rPr>
          <w:rFonts w:cs="Times New Roman"/>
          <w:b/>
          <w:bCs/>
          <w:szCs w:val="28"/>
        </w:rPr>
        <w:t>FILMS</w:t>
      </w:r>
    </w:p>
    <w:p w14:paraId="0B880A36" w14:textId="77777777" w:rsidR="00751D43" w:rsidRPr="00751D43" w:rsidRDefault="00963BB4" w:rsidP="00963BB4">
      <w:pPr>
        <w:rPr>
          <w:rFonts w:cs="Times New Roman"/>
          <w:b/>
          <w:bCs/>
          <w:szCs w:val="28"/>
        </w:rPr>
      </w:pPr>
      <w:r w:rsidRPr="00751D43">
        <w:rPr>
          <w:rFonts w:cs="Times New Roman"/>
          <w:b/>
          <w:bCs/>
          <w:szCs w:val="28"/>
        </w:rPr>
        <w:t xml:space="preserve">Monsters of the Deep </w:t>
      </w:r>
    </w:p>
    <w:p w14:paraId="732B5B7D" w14:textId="0AA232EB" w:rsidR="00963BB4" w:rsidRPr="00963BB4" w:rsidRDefault="00963BB4" w:rsidP="00963BB4">
      <w:pPr>
        <w:rPr>
          <w:rFonts w:cs="Times New Roman"/>
          <w:szCs w:val="28"/>
        </w:rPr>
      </w:pPr>
      <w:r w:rsidRPr="00963BB4">
        <w:rPr>
          <w:rFonts w:cs="Times New Roman"/>
          <w:szCs w:val="28"/>
        </w:rPr>
        <w:t>Produced by Anton Wells. Directed by Stephen Slovanski. Written by Harvey Foster. Music composed by Oliver Lawrence.</w:t>
      </w:r>
    </w:p>
    <w:p w14:paraId="7D92F2C7" w14:textId="7AE963C6" w:rsidR="00963BB4" w:rsidRPr="00963BB4" w:rsidRDefault="00963BB4" w:rsidP="00963BB4">
      <w:pPr>
        <w:rPr>
          <w:rFonts w:cs="Times New Roman"/>
          <w:szCs w:val="28"/>
        </w:rPr>
      </w:pPr>
      <w:r w:rsidRPr="00751D43">
        <w:rPr>
          <w:rFonts w:cs="Times New Roman"/>
          <w:i/>
          <w:iCs/>
          <w:szCs w:val="28"/>
        </w:rPr>
        <w:t>Monsters of the Deep,</w:t>
      </w:r>
      <w:r w:rsidRPr="00963BB4">
        <w:rPr>
          <w:rFonts w:cs="Times New Roman"/>
          <w:szCs w:val="28"/>
        </w:rPr>
        <w:t xml:space="preserve"> which is now being shown at the Odeon, Leicester Square, is one of the most exciting films I've ever seen. It was made in Hollywood last year, but the sharks were filmed on location off the coast of Florida. Steve Newman is brilliant as the shark hunter, but the real stars are the sharks themselves. It can be seen at cinemas in the provinces from next week. Don't miss it!</w:t>
      </w:r>
    </w:p>
    <w:p w14:paraId="792EB715" w14:textId="77777777" w:rsidR="00963BB4" w:rsidRPr="00751D43" w:rsidRDefault="00963BB4" w:rsidP="00963BB4">
      <w:pPr>
        <w:rPr>
          <w:rFonts w:cs="Times New Roman"/>
          <w:b/>
          <w:bCs/>
          <w:szCs w:val="28"/>
        </w:rPr>
      </w:pPr>
      <w:r w:rsidRPr="00751D43">
        <w:rPr>
          <w:rFonts w:cs="Times New Roman"/>
          <w:b/>
          <w:bCs/>
          <w:szCs w:val="28"/>
        </w:rPr>
        <w:t>BOOKS</w:t>
      </w:r>
    </w:p>
    <w:p w14:paraId="7D3C0C67" w14:textId="77777777" w:rsidR="00751D43" w:rsidRPr="00751D43" w:rsidRDefault="00963BB4" w:rsidP="00963BB4">
      <w:pPr>
        <w:rPr>
          <w:rFonts w:cs="Times New Roman"/>
          <w:b/>
          <w:bCs/>
          <w:szCs w:val="28"/>
        </w:rPr>
      </w:pPr>
      <w:r w:rsidRPr="00751D43">
        <w:rPr>
          <w:rFonts w:cs="Times New Roman"/>
          <w:b/>
          <w:bCs/>
          <w:szCs w:val="28"/>
        </w:rPr>
        <w:t xml:space="preserve">Atlantic Crossing </w:t>
      </w:r>
    </w:p>
    <w:p w14:paraId="19A04B58" w14:textId="7BEE2251" w:rsidR="00963BB4" w:rsidRPr="00963BB4" w:rsidRDefault="00963BB4" w:rsidP="00963BB4">
      <w:pPr>
        <w:rPr>
          <w:rFonts w:cs="Times New Roman"/>
          <w:szCs w:val="28"/>
        </w:rPr>
      </w:pPr>
      <w:r w:rsidRPr="00963BB4">
        <w:rPr>
          <w:rFonts w:cs="Times New Roman"/>
          <w:szCs w:val="28"/>
        </w:rPr>
        <w:lastRenderedPageBreak/>
        <w:t>Written by Eric Redwood.</w:t>
      </w:r>
      <w:r w:rsidR="00751D43">
        <w:rPr>
          <w:rFonts w:cs="Times New Roman"/>
          <w:szCs w:val="28"/>
        </w:rPr>
        <w:t xml:space="preserve"> </w:t>
      </w:r>
      <w:r w:rsidRPr="00963BB4">
        <w:rPr>
          <w:rFonts w:cs="Times New Roman"/>
          <w:szCs w:val="28"/>
        </w:rPr>
        <w:t>Published by Heath Brothers (£12.95)</w:t>
      </w:r>
    </w:p>
    <w:p w14:paraId="36B1EE2D" w14:textId="77777777" w:rsidR="00963BB4" w:rsidRPr="00963BB4" w:rsidRDefault="00963BB4" w:rsidP="00963BB4">
      <w:pPr>
        <w:rPr>
          <w:rFonts w:cs="Times New Roman"/>
          <w:szCs w:val="28"/>
        </w:rPr>
      </w:pPr>
      <w:r w:rsidRPr="00963BB4">
        <w:rPr>
          <w:rFonts w:cs="Times New Roman"/>
          <w:szCs w:val="28"/>
        </w:rPr>
        <w:t>This book tells the story of Eric Redwood who crossed the Atlantic Ocean alone in a small wooden boat. The boat was made in Ireland, and was designed like the boats which were used by Irish fisherman one thousand years ago. Redwood thinks America was first discovered many years before Columbus was born. The designs for the boat were taken from old books which had been found in an Irish monastery. The book is beautifully illustrated with many colour photographs and maps. The photographs were taken by Redwood himself during the voyage.</w:t>
      </w:r>
    </w:p>
    <w:p w14:paraId="3A967453" w14:textId="77777777" w:rsidR="00963BB4" w:rsidRPr="00751D43" w:rsidRDefault="00963BB4" w:rsidP="00963BB4">
      <w:pPr>
        <w:rPr>
          <w:rFonts w:cs="Times New Roman"/>
          <w:b/>
          <w:bCs/>
          <w:szCs w:val="28"/>
        </w:rPr>
      </w:pPr>
      <w:r w:rsidRPr="00751D43">
        <w:rPr>
          <w:rFonts w:cs="Times New Roman"/>
          <w:b/>
          <w:bCs/>
          <w:szCs w:val="28"/>
        </w:rPr>
        <w:t>RECORDS</w:t>
      </w:r>
    </w:p>
    <w:p w14:paraId="277A7308" w14:textId="77777777" w:rsidR="00751D43" w:rsidRPr="00751D43" w:rsidRDefault="00963BB4" w:rsidP="00963BB4">
      <w:pPr>
        <w:rPr>
          <w:rFonts w:cs="Times New Roman"/>
          <w:b/>
          <w:bCs/>
          <w:szCs w:val="28"/>
        </w:rPr>
      </w:pPr>
      <w:r w:rsidRPr="00751D43">
        <w:rPr>
          <w:rFonts w:cs="Times New Roman"/>
          <w:b/>
          <w:bCs/>
          <w:szCs w:val="28"/>
        </w:rPr>
        <w:t xml:space="preserve">Songs of the City </w:t>
      </w:r>
    </w:p>
    <w:p w14:paraId="54119A0A" w14:textId="79A76FD7" w:rsidR="00963BB4" w:rsidRPr="00963BB4" w:rsidRDefault="00963BB4" w:rsidP="00963BB4">
      <w:pPr>
        <w:rPr>
          <w:rFonts w:cs="Times New Roman"/>
          <w:szCs w:val="28"/>
        </w:rPr>
      </w:pPr>
      <w:r w:rsidRPr="00963BB4">
        <w:rPr>
          <w:rFonts w:cs="Times New Roman"/>
          <w:szCs w:val="28"/>
        </w:rPr>
        <w:t>By Lisa Francis (XYZ Records) Produced by Martin Duncan.</w:t>
      </w:r>
    </w:p>
    <w:p w14:paraId="786B02FA" w14:textId="0C031AD4" w:rsidR="00963BB4" w:rsidRPr="00963BB4" w:rsidRDefault="00963BB4" w:rsidP="00963BB4">
      <w:pPr>
        <w:rPr>
          <w:rFonts w:cs="Times New Roman"/>
          <w:szCs w:val="28"/>
        </w:rPr>
      </w:pPr>
      <w:r w:rsidRPr="00963BB4">
        <w:rPr>
          <w:rFonts w:cs="Times New Roman"/>
          <w:szCs w:val="28"/>
        </w:rPr>
        <w:t>All the songs on this new album were written by Lisa herself, and the album was recorded live during her recent successful concert tour. She is accompanied by several well-known musicians, Elton Kash, Dave Langdown, Ken Thompson, and Tony Lloyd. There is a great variety of music on the album</w:t>
      </w:r>
      <w:r w:rsidR="00751D43">
        <w:rPr>
          <w:rFonts w:cs="Times New Roman"/>
          <w:szCs w:val="28"/>
        </w:rPr>
        <w:t>-</w:t>
      </w:r>
      <w:r w:rsidRPr="00963BB4">
        <w:rPr>
          <w:rFonts w:cs="Times New Roman"/>
          <w:szCs w:val="28"/>
        </w:rPr>
        <w:t>gentle romantic ballads, soul music, and exciting rock songs. The words to all the songs are printed on the back of the cover.</w:t>
      </w:r>
    </w:p>
    <w:p w14:paraId="047D25A7" w14:textId="77777777" w:rsidR="00963BB4" w:rsidRPr="00751D43" w:rsidRDefault="00963BB4" w:rsidP="00963BB4">
      <w:pPr>
        <w:rPr>
          <w:rFonts w:cs="Times New Roman"/>
          <w:b/>
          <w:bCs/>
          <w:szCs w:val="28"/>
        </w:rPr>
      </w:pPr>
      <w:r w:rsidRPr="00751D43">
        <w:rPr>
          <w:rFonts w:cs="Times New Roman"/>
          <w:b/>
          <w:bCs/>
          <w:szCs w:val="28"/>
        </w:rPr>
        <w:t>TELEVISION</w:t>
      </w:r>
    </w:p>
    <w:p w14:paraId="1652237D" w14:textId="77777777" w:rsidR="00963BB4" w:rsidRPr="00751D43" w:rsidRDefault="00963BB4" w:rsidP="00963BB4">
      <w:pPr>
        <w:rPr>
          <w:rFonts w:cs="Times New Roman"/>
          <w:b/>
          <w:bCs/>
          <w:szCs w:val="28"/>
        </w:rPr>
      </w:pPr>
      <w:r w:rsidRPr="00751D43">
        <w:rPr>
          <w:rFonts w:cs="Times New Roman"/>
          <w:b/>
          <w:bCs/>
          <w:szCs w:val="28"/>
        </w:rPr>
        <w:t>Last of the Eagles?</w:t>
      </w:r>
    </w:p>
    <w:p w14:paraId="67E61FC3" w14:textId="77777777" w:rsidR="00963BB4" w:rsidRPr="00963BB4" w:rsidRDefault="00963BB4" w:rsidP="00963BB4">
      <w:pPr>
        <w:rPr>
          <w:rFonts w:cs="Times New Roman"/>
          <w:szCs w:val="28"/>
        </w:rPr>
      </w:pPr>
      <w:r w:rsidRPr="00963BB4">
        <w:rPr>
          <w:rFonts w:cs="Times New Roman"/>
          <w:szCs w:val="28"/>
        </w:rPr>
        <w:t>Directed by Barbara Anfield. (BBC-TV)</w:t>
      </w:r>
    </w:p>
    <w:p w14:paraId="56A62C97" w14:textId="77777777" w:rsidR="00963BB4" w:rsidRPr="00963BB4" w:rsidRDefault="00963BB4" w:rsidP="00963BB4">
      <w:pPr>
        <w:rPr>
          <w:rFonts w:cs="Times New Roman"/>
          <w:szCs w:val="28"/>
        </w:rPr>
      </w:pPr>
      <w:r w:rsidRPr="00963BB4">
        <w:rPr>
          <w:rFonts w:cs="Times New Roman"/>
          <w:szCs w:val="28"/>
        </w:rPr>
        <w:t>This documentary, which was first shown on BBC 2 last year, will be repeated on BBC 1 next week. The golden eagle is now found in only a few remote places in Scotland. In recent years nests have been robbed and eggs have been stolen. Eagles are protected by law, but they are threatened with extinction. Barbara Anfield spent a year making this programme. The everyday habits of the eagle have been recorded for future generations.</w:t>
      </w:r>
    </w:p>
    <w:p w14:paraId="791180F4" w14:textId="7957F592" w:rsidR="00963BB4" w:rsidRPr="00751D43" w:rsidRDefault="00963BB4" w:rsidP="00751D43">
      <w:pPr>
        <w:pStyle w:val="Heading1"/>
        <w:rPr>
          <w:rFonts w:ascii="Times New Roman" w:hAnsi="Times New Roman" w:cs="Times New Roman"/>
          <w:b/>
          <w:bCs/>
          <w:sz w:val="28"/>
          <w:szCs w:val="24"/>
        </w:rPr>
      </w:pPr>
      <w:r w:rsidRPr="00751D43">
        <w:rPr>
          <w:rFonts w:ascii="Times New Roman" w:hAnsi="Times New Roman" w:cs="Times New Roman"/>
          <w:b/>
          <w:bCs/>
          <w:sz w:val="28"/>
          <w:szCs w:val="24"/>
        </w:rPr>
        <w:t>68</w:t>
      </w:r>
      <w:r w:rsidR="00751D43" w:rsidRPr="00751D43">
        <w:rPr>
          <w:rFonts w:ascii="Times New Roman" w:hAnsi="Times New Roman" w:cs="Times New Roman"/>
          <w:b/>
          <w:bCs/>
          <w:sz w:val="28"/>
          <w:szCs w:val="24"/>
        </w:rPr>
        <w:t xml:space="preserve"> Elvis Presley-Story of a Superstar</w:t>
      </w:r>
    </w:p>
    <w:p w14:paraId="38482528" w14:textId="45CF90A6" w:rsidR="00963BB4" w:rsidRPr="00963BB4" w:rsidRDefault="00963BB4" w:rsidP="00963BB4">
      <w:pPr>
        <w:rPr>
          <w:rFonts w:cs="Times New Roman"/>
          <w:szCs w:val="28"/>
        </w:rPr>
      </w:pPr>
      <w:r w:rsidRPr="00963BB4">
        <w:rPr>
          <w:rFonts w:cs="Times New Roman"/>
          <w:szCs w:val="28"/>
        </w:rPr>
        <w:t>When Elvis Presley died on 16th August, 1977, radio and television programmes all over the world were interrupted to give the news of his death. President Carter was asked to declare a day of national mourning. Carter said: 'Elvis Presley changed the face of American popular culture</w:t>
      </w:r>
      <w:r w:rsidR="00CF33B9">
        <w:rPr>
          <w:rFonts w:cs="Times New Roman"/>
          <w:szCs w:val="28"/>
        </w:rPr>
        <w:t xml:space="preserve"> … </w:t>
      </w:r>
      <w:r w:rsidRPr="00963BB4">
        <w:rPr>
          <w:rFonts w:cs="Times New Roman"/>
          <w:szCs w:val="28"/>
        </w:rPr>
        <w:t>He was unique and irreplaceable.' Eighty thousand people attended his funeral. The streets were jammed with cars, and Elvis Presley films were shown on television, and his records were played on the radio all day. In the year after his death, 100 million Presley LPs were sold.</w:t>
      </w:r>
    </w:p>
    <w:p w14:paraId="4B139D87" w14:textId="77777777" w:rsidR="00963BB4" w:rsidRPr="00963BB4" w:rsidRDefault="00963BB4" w:rsidP="00963BB4">
      <w:pPr>
        <w:rPr>
          <w:rFonts w:cs="Times New Roman"/>
          <w:szCs w:val="28"/>
        </w:rPr>
      </w:pPr>
      <w:r w:rsidRPr="00963BB4">
        <w:rPr>
          <w:rFonts w:cs="Times New Roman"/>
          <w:szCs w:val="28"/>
        </w:rPr>
        <w:t>Elvis Presley was born on January 8th, 1935, in Tupelo, Mississippi. His twin brother, Jesse Garon, died at birth. His parents were very poor and Elvis never had music lessons, but he was surrounded by music from an early age. His parents were very religious, and Elvis regularly sang at church services. In 1948, when he was thirteen, his family moved to Memphis, Tennessee. He left school in 1953 and got a job as a truck driver.</w:t>
      </w:r>
    </w:p>
    <w:p w14:paraId="72D2D23B" w14:textId="77777777" w:rsidR="00963BB4" w:rsidRPr="00963BB4" w:rsidRDefault="00963BB4" w:rsidP="00963BB4">
      <w:pPr>
        <w:rPr>
          <w:rFonts w:cs="Times New Roman"/>
          <w:szCs w:val="28"/>
        </w:rPr>
      </w:pPr>
      <w:r w:rsidRPr="00963BB4">
        <w:rPr>
          <w:rFonts w:cs="Times New Roman"/>
          <w:szCs w:val="28"/>
        </w:rPr>
        <w:lastRenderedPageBreak/>
        <w:t xml:space="preserve">In the summer of 1953 Elvis paid $4 and recorded two songs for his mother's birthday at Sam Phillips' Sun Records studio. Sam Phillips heard Elvis and asked him to record </w:t>
      </w:r>
      <w:r w:rsidRPr="00CF33B9">
        <w:rPr>
          <w:rFonts w:cs="Times New Roman"/>
          <w:i/>
          <w:iCs/>
          <w:szCs w:val="28"/>
        </w:rPr>
        <w:t>That's All Right</w:t>
      </w:r>
      <w:r w:rsidRPr="00963BB4">
        <w:rPr>
          <w:rFonts w:cs="Times New Roman"/>
          <w:szCs w:val="28"/>
        </w:rPr>
        <w:t xml:space="preserve"> in July 1954. 20,000 copies were sold, mainly in and around Memphis. He made five more records for Sun, and in July 1955 he met Colonel Tom Parker, who became his manager in November. Parker sold Elvis's contract to RCA Records. Sun Records got $35,000 and Elvis got $5,000. With the money he bought a pink Cadillac for his mother. On January 10th, 1956, Elvis recorded </w:t>
      </w:r>
      <w:r w:rsidRPr="00CF33B9">
        <w:rPr>
          <w:rFonts w:cs="Times New Roman"/>
          <w:i/>
          <w:iCs/>
          <w:szCs w:val="28"/>
        </w:rPr>
        <w:t>Heartbreak Hotel,</w:t>
      </w:r>
      <w:r w:rsidRPr="00963BB4">
        <w:rPr>
          <w:rFonts w:cs="Times New Roman"/>
          <w:szCs w:val="28"/>
        </w:rPr>
        <w:t xml:space="preserve"> and a million copies were sold. In the next fourteen months he made another fourteen records, and they were all big hits. In 1956 he also made his first film in Hollywood.</w:t>
      </w:r>
    </w:p>
    <w:p w14:paraId="2A6CBD84" w14:textId="77777777" w:rsidR="00963BB4" w:rsidRPr="00963BB4" w:rsidRDefault="00963BB4" w:rsidP="00963BB4">
      <w:pPr>
        <w:rPr>
          <w:rFonts w:cs="Times New Roman"/>
          <w:szCs w:val="28"/>
        </w:rPr>
      </w:pPr>
      <w:r w:rsidRPr="00963BB4">
        <w:rPr>
          <w:rFonts w:cs="Times New Roman"/>
          <w:szCs w:val="28"/>
        </w:rPr>
        <w:t>In March, 1958, Elvis had to join the army. He wanted to be an ordinary soldier. When his hair was cut thousands of women cried. He spent the next two years in Germany, where he met Priscilla Beaulieu, who became his wife eight years later on May 1st, 1967. In 1960 he left the army and went to Hollywood where he made several films during the next few years.</w:t>
      </w:r>
    </w:p>
    <w:p w14:paraId="64B8E33D" w14:textId="7820D648" w:rsidR="00963BB4" w:rsidRPr="00963BB4" w:rsidRDefault="00963BB4" w:rsidP="00963BB4">
      <w:pPr>
        <w:rPr>
          <w:rFonts w:cs="Times New Roman"/>
          <w:szCs w:val="28"/>
        </w:rPr>
      </w:pPr>
      <w:r w:rsidRPr="00963BB4">
        <w:rPr>
          <w:rFonts w:cs="Times New Roman"/>
          <w:szCs w:val="28"/>
        </w:rPr>
        <w:t xml:space="preserve">By 1968 many people had become tired of Elvis. He hadn't performed live since 1960. But he recorded a new LP </w:t>
      </w:r>
      <w:r w:rsidRPr="00CF33B9">
        <w:rPr>
          <w:rFonts w:cs="Times New Roman"/>
          <w:i/>
          <w:iCs/>
          <w:szCs w:val="28"/>
        </w:rPr>
        <w:t>From Elvis in Memphis</w:t>
      </w:r>
      <w:r w:rsidRPr="00963BB4">
        <w:rPr>
          <w:rFonts w:cs="Times New Roman"/>
          <w:szCs w:val="28"/>
        </w:rPr>
        <w:t xml:space="preserve"> and appeared in a special television programme. He became popular again, and went to Las Vegas, where he was paid $750,000 for four weeks. In 1972 his wife left him, and they were divorced in October, 1973. He died from a heart attack. He had been working too hard, and eating and drinking too much for several years. He left all his money to his only daughter, Lisa Marie Presley. She became one of the richest people in the world when she was only nine years old.</w:t>
      </w:r>
    </w:p>
    <w:p w14:paraId="650B69E5" w14:textId="74B73283" w:rsidR="00963BB4" w:rsidRDefault="00963BB4" w:rsidP="00963BB4">
      <w:pPr>
        <w:rPr>
          <w:rFonts w:cs="Times New Roman"/>
          <w:szCs w:val="28"/>
        </w:rPr>
      </w:pPr>
      <w:r w:rsidRPr="00963BB4">
        <w:rPr>
          <w:rFonts w:cs="Times New Roman"/>
          <w:szCs w:val="28"/>
        </w:rPr>
        <w:t>69</w:t>
      </w:r>
      <w:r w:rsidR="00CF33B9">
        <w:rPr>
          <w:rFonts w:cs="Times New Roman"/>
          <w:szCs w:val="28"/>
        </w:rPr>
        <w:t xml:space="preserve"> If I had enough money …</w:t>
      </w:r>
    </w:p>
    <w:p w14:paraId="766C40E8" w14:textId="77777777" w:rsidR="00963BB4" w:rsidRPr="00CF33B9" w:rsidRDefault="00963BB4" w:rsidP="00963BB4">
      <w:pPr>
        <w:rPr>
          <w:rFonts w:cs="Times New Roman"/>
          <w:b/>
          <w:bCs/>
          <w:szCs w:val="28"/>
        </w:rPr>
      </w:pPr>
      <w:r w:rsidRPr="00CF33B9">
        <w:rPr>
          <w:rFonts w:cs="Times New Roman"/>
          <w:b/>
          <w:bCs/>
          <w:szCs w:val="28"/>
        </w:rPr>
        <w:t>Andrew</w:t>
      </w:r>
    </w:p>
    <w:p w14:paraId="35A25F52" w14:textId="77777777" w:rsidR="00963BB4" w:rsidRPr="00963BB4" w:rsidRDefault="00963BB4" w:rsidP="00963BB4">
      <w:pPr>
        <w:rPr>
          <w:rFonts w:cs="Times New Roman"/>
          <w:szCs w:val="28"/>
        </w:rPr>
      </w:pPr>
      <w:r w:rsidRPr="00963BB4">
        <w:rPr>
          <w:rFonts w:cs="Times New Roman"/>
          <w:szCs w:val="28"/>
        </w:rPr>
        <w:t>I've got £3500. I'm going to look at the car. If I like it, I'll buy it.</w:t>
      </w:r>
    </w:p>
    <w:p w14:paraId="089488A5" w14:textId="77777777" w:rsidR="00963BB4" w:rsidRPr="00CF33B9" w:rsidRDefault="00963BB4" w:rsidP="00963BB4">
      <w:pPr>
        <w:rPr>
          <w:rFonts w:cs="Times New Roman"/>
          <w:color w:val="FF0000"/>
          <w:szCs w:val="28"/>
        </w:rPr>
      </w:pPr>
      <w:r w:rsidRPr="00CF33B9">
        <w:rPr>
          <w:rFonts w:cs="Times New Roman"/>
          <w:color w:val="FF0000"/>
          <w:szCs w:val="28"/>
        </w:rPr>
        <w:t>How much is the car?</w:t>
      </w:r>
    </w:p>
    <w:p w14:paraId="60AE3547" w14:textId="77777777" w:rsidR="00963BB4" w:rsidRPr="00CF33B9" w:rsidRDefault="00963BB4" w:rsidP="00963BB4">
      <w:pPr>
        <w:rPr>
          <w:rFonts w:cs="Times New Roman"/>
          <w:color w:val="FF0000"/>
          <w:szCs w:val="28"/>
        </w:rPr>
      </w:pPr>
      <w:r w:rsidRPr="00CF33B9">
        <w:rPr>
          <w:rFonts w:cs="Times New Roman"/>
          <w:color w:val="FF0000"/>
          <w:szCs w:val="28"/>
        </w:rPr>
        <w:t>Has he got enough money?</w:t>
      </w:r>
    </w:p>
    <w:p w14:paraId="023DA658" w14:textId="77777777" w:rsidR="00963BB4" w:rsidRPr="00CF33B9" w:rsidRDefault="00963BB4" w:rsidP="00963BB4">
      <w:pPr>
        <w:rPr>
          <w:rFonts w:cs="Times New Roman"/>
          <w:color w:val="FF0000"/>
          <w:szCs w:val="28"/>
        </w:rPr>
      </w:pPr>
      <w:r w:rsidRPr="00CF33B9">
        <w:rPr>
          <w:rFonts w:cs="Times New Roman"/>
          <w:color w:val="FF0000"/>
          <w:szCs w:val="28"/>
        </w:rPr>
        <w:t>Is he going to look at the car?</w:t>
      </w:r>
    </w:p>
    <w:p w14:paraId="6A9A1AAE" w14:textId="77777777" w:rsidR="00963BB4" w:rsidRPr="00CF33B9" w:rsidRDefault="00963BB4" w:rsidP="00963BB4">
      <w:pPr>
        <w:rPr>
          <w:rFonts w:cs="Times New Roman"/>
          <w:color w:val="FF0000"/>
          <w:szCs w:val="28"/>
        </w:rPr>
      </w:pPr>
      <w:r w:rsidRPr="00CF33B9">
        <w:rPr>
          <w:rFonts w:cs="Times New Roman"/>
          <w:color w:val="FF0000"/>
          <w:szCs w:val="28"/>
        </w:rPr>
        <w:t>Will he buy it?</w:t>
      </w:r>
    </w:p>
    <w:p w14:paraId="23B2C0C9" w14:textId="77777777" w:rsidR="00963BB4" w:rsidRPr="00CF33B9" w:rsidRDefault="00963BB4" w:rsidP="00963BB4">
      <w:pPr>
        <w:rPr>
          <w:rFonts w:cs="Times New Roman"/>
          <w:color w:val="FF0000"/>
          <w:szCs w:val="28"/>
        </w:rPr>
      </w:pPr>
      <w:r w:rsidRPr="00CF33B9">
        <w:rPr>
          <w:rFonts w:cs="Times New Roman"/>
          <w:color w:val="FF0000"/>
          <w:szCs w:val="28"/>
        </w:rPr>
        <w:t>What will he do if he likes it?</w:t>
      </w:r>
    </w:p>
    <w:p w14:paraId="7C92A02F" w14:textId="77777777" w:rsidR="00CF33B9" w:rsidRPr="00963BB4" w:rsidRDefault="00CF33B9" w:rsidP="00963BB4">
      <w:pPr>
        <w:rPr>
          <w:rFonts w:cs="Times New Roman"/>
          <w:szCs w:val="28"/>
        </w:rPr>
      </w:pPr>
    </w:p>
    <w:p w14:paraId="15E14D91" w14:textId="77777777" w:rsidR="00963BB4" w:rsidRPr="00CF33B9" w:rsidRDefault="00963BB4" w:rsidP="00963BB4">
      <w:pPr>
        <w:rPr>
          <w:rFonts w:cs="Times New Roman"/>
          <w:b/>
          <w:bCs/>
          <w:szCs w:val="28"/>
        </w:rPr>
      </w:pPr>
      <w:r w:rsidRPr="00CF33B9">
        <w:rPr>
          <w:rFonts w:cs="Times New Roman"/>
          <w:b/>
          <w:bCs/>
          <w:szCs w:val="28"/>
        </w:rPr>
        <w:t>Christopher</w:t>
      </w:r>
    </w:p>
    <w:p w14:paraId="0C9832F6" w14:textId="77777777" w:rsidR="00963BB4" w:rsidRPr="00963BB4" w:rsidRDefault="00963BB4" w:rsidP="00963BB4">
      <w:pPr>
        <w:rPr>
          <w:rFonts w:cs="Times New Roman"/>
          <w:szCs w:val="28"/>
        </w:rPr>
      </w:pPr>
      <w:r w:rsidRPr="00963BB4">
        <w:rPr>
          <w:rFonts w:cs="Times New Roman"/>
          <w:szCs w:val="28"/>
        </w:rPr>
        <w:t>I've worked for an oil company for ten years.</w:t>
      </w:r>
    </w:p>
    <w:p w14:paraId="6511CC7C" w14:textId="77777777" w:rsidR="00963BB4" w:rsidRPr="00963BB4" w:rsidRDefault="00963BB4" w:rsidP="00963BB4">
      <w:pPr>
        <w:rPr>
          <w:rFonts w:cs="Times New Roman"/>
          <w:szCs w:val="28"/>
        </w:rPr>
      </w:pPr>
      <w:r w:rsidRPr="00963BB4">
        <w:rPr>
          <w:rFonts w:cs="Times New Roman"/>
          <w:szCs w:val="28"/>
        </w:rPr>
        <w:t>I'm a Bachelor of Science in Engineering.</w:t>
      </w:r>
    </w:p>
    <w:p w14:paraId="55DB9199" w14:textId="77777777" w:rsidR="00963BB4" w:rsidRPr="00963BB4" w:rsidRDefault="00963BB4" w:rsidP="00963BB4">
      <w:pPr>
        <w:rPr>
          <w:rFonts w:cs="Times New Roman"/>
          <w:szCs w:val="28"/>
        </w:rPr>
      </w:pPr>
      <w:r w:rsidRPr="00963BB4">
        <w:rPr>
          <w:rFonts w:cs="Times New Roman"/>
          <w:szCs w:val="28"/>
        </w:rPr>
        <w:t>I've got the qualifications.</w:t>
      </w:r>
    </w:p>
    <w:p w14:paraId="78F5A674" w14:textId="77777777" w:rsidR="00963BB4" w:rsidRPr="00963BB4" w:rsidRDefault="00963BB4" w:rsidP="00963BB4">
      <w:pPr>
        <w:rPr>
          <w:rFonts w:cs="Times New Roman"/>
          <w:szCs w:val="28"/>
        </w:rPr>
      </w:pPr>
      <w:r w:rsidRPr="00963BB4">
        <w:rPr>
          <w:rFonts w:cs="Times New Roman"/>
          <w:szCs w:val="28"/>
        </w:rPr>
        <w:t>I'm going to apply for the job.</w:t>
      </w:r>
    </w:p>
    <w:p w14:paraId="27B51F5A" w14:textId="77777777" w:rsidR="00963BB4" w:rsidRPr="00963BB4" w:rsidRDefault="00963BB4" w:rsidP="00963BB4">
      <w:pPr>
        <w:rPr>
          <w:rFonts w:cs="Times New Roman"/>
          <w:szCs w:val="28"/>
        </w:rPr>
      </w:pPr>
      <w:r w:rsidRPr="00963BB4">
        <w:rPr>
          <w:rFonts w:cs="Times New Roman"/>
          <w:szCs w:val="28"/>
        </w:rPr>
        <w:t>If they offer me the job, I'll certainly take it.</w:t>
      </w:r>
    </w:p>
    <w:p w14:paraId="62136B01" w14:textId="77777777" w:rsidR="00963BB4" w:rsidRPr="00CF33B9" w:rsidRDefault="00963BB4" w:rsidP="00963BB4">
      <w:pPr>
        <w:rPr>
          <w:rFonts w:cs="Times New Roman"/>
          <w:color w:val="FF0000"/>
          <w:szCs w:val="28"/>
        </w:rPr>
      </w:pPr>
      <w:r w:rsidRPr="00CF33B9">
        <w:rPr>
          <w:rFonts w:cs="Times New Roman"/>
          <w:color w:val="FF0000"/>
          <w:szCs w:val="28"/>
        </w:rPr>
        <w:lastRenderedPageBreak/>
        <w:t>Has he got experience?</w:t>
      </w:r>
    </w:p>
    <w:p w14:paraId="5935C0A4" w14:textId="77777777" w:rsidR="00CF33B9" w:rsidRDefault="00963BB4" w:rsidP="00963BB4">
      <w:pPr>
        <w:rPr>
          <w:rFonts w:cs="Times New Roman"/>
          <w:color w:val="FF0000"/>
          <w:szCs w:val="28"/>
        </w:rPr>
      </w:pPr>
      <w:r w:rsidRPr="00CF33B9">
        <w:rPr>
          <w:rFonts w:cs="Times New Roman"/>
          <w:color w:val="FF0000"/>
          <w:szCs w:val="28"/>
        </w:rPr>
        <w:t xml:space="preserve">Has he got a B.Sc? </w:t>
      </w:r>
    </w:p>
    <w:p w14:paraId="0B2DC6FE" w14:textId="2018244F" w:rsidR="00963BB4" w:rsidRPr="00CF33B9" w:rsidRDefault="00963BB4" w:rsidP="00963BB4">
      <w:pPr>
        <w:rPr>
          <w:rFonts w:cs="Times New Roman"/>
          <w:color w:val="FF0000"/>
          <w:szCs w:val="28"/>
        </w:rPr>
      </w:pPr>
      <w:r w:rsidRPr="00CF33B9">
        <w:rPr>
          <w:rFonts w:cs="Times New Roman"/>
          <w:color w:val="FF0000"/>
          <w:szCs w:val="28"/>
        </w:rPr>
        <w:t>Is he going to apply?</w:t>
      </w:r>
    </w:p>
    <w:p w14:paraId="54FDBE24" w14:textId="77777777" w:rsidR="00963BB4" w:rsidRDefault="00963BB4" w:rsidP="00963BB4">
      <w:pPr>
        <w:rPr>
          <w:rFonts w:cs="Times New Roman"/>
          <w:color w:val="FF0000"/>
          <w:szCs w:val="28"/>
        </w:rPr>
      </w:pPr>
      <w:r w:rsidRPr="00CF33B9">
        <w:rPr>
          <w:rFonts w:cs="Times New Roman"/>
          <w:color w:val="FF0000"/>
          <w:szCs w:val="28"/>
        </w:rPr>
        <w:t>What will he do, if they offer him the job?</w:t>
      </w:r>
    </w:p>
    <w:p w14:paraId="01CE3CEA" w14:textId="77777777" w:rsidR="00CF33B9" w:rsidRPr="00CF33B9" w:rsidRDefault="00CF33B9" w:rsidP="00963BB4">
      <w:pPr>
        <w:rPr>
          <w:rFonts w:cs="Times New Roman"/>
          <w:color w:val="FF0000"/>
          <w:szCs w:val="28"/>
        </w:rPr>
      </w:pPr>
    </w:p>
    <w:p w14:paraId="79A4301B" w14:textId="77777777" w:rsidR="00963BB4" w:rsidRPr="00CF33B9" w:rsidRDefault="00963BB4" w:rsidP="00963BB4">
      <w:pPr>
        <w:rPr>
          <w:rFonts w:cs="Times New Roman"/>
          <w:b/>
          <w:bCs/>
          <w:szCs w:val="28"/>
        </w:rPr>
      </w:pPr>
      <w:r w:rsidRPr="00CF33B9">
        <w:rPr>
          <w:rFonts w:cs="Times New Roman"/>
          <w:b/>
          <w:bCs/>
          <w:szCs w:val="28"/>
        </w:rPr>
        <w:t>Eric</w:t>
      </w:r>
    </w:p>
    <w:p w14:paraId="02CA808C" w14:textId="77777777" w:rsidR="00963BB4" w:rsidRPr="00963BB4" w:rsidRDefault="00963BB4" w:rsidP="00963BB4">
      <w:pPr>
        <w:rPr>
          <w:rFonts w:cs="Times New Roman"/>
          <w:szCs w:val="28"/>
        </w:rPr>
      </w:pPr>
      <w:r w:rsidRPr="00963BB4">
        <w:rPr>
          <w:rFonts w:cs="Times New Roman"/>
          <w:szCs w:val="28"/>
        </w:rPr>
        <w:t>I'm a mechanic, and I know a lot about cars.</w:t>
      </w:r>
    </w:p>
    <w:p w14:paraId="258EE31A" w14:textId="77777777" w:rsidR="00963BB4" w:rsidRPr="00963BB4" w:rsidRDefault="00963BB4" w:rsidP="00963BB4">
      <w:pPr>
        <w:rPr>
          <w:rFonts w:cs="Times New Roman"/>
          <w:szCs w:val="28"/>
        </w:rPr>
      </w:pPr>
      <w:r w:rsidRPr="00963BB4">
        <w:rPr>
          <w:rFonts w:cs="Times New Roman"/>
          <w:szCs w:val="28"/>
        </w:rPr>
        <w:t>I've got a clean driving licence and enough money.</w:t>
      </w:r>
    </w:p>
    <w:p w14:paraId="427135A9" w14:textId="77777777" w:rsidR="00963BB4" w:rsidRPr="00963BB4" w:rsidRDefault="00963BB4" w:rsidP="00963BB4">
      <w:pPr>
        <w:rPr>
          <w:rFonts w:cs="Times New Roman"/>
          <w:szCs w:val="28"/>
        </w:rPr>
      </w:pPr>
      <w:r w:rsidRPr="00963BB4">
        <w:rPr>
          <w:rFonts w:cs="Times New Roman"/>
          <w:szCs w:val="28"/>
        </w:rPr>
        <w:t>If they ask me, I'll go with them.</w:t>
      </w:r>
    </w:p>
    <w:p w14:paraId="6B9D515D" w14:textId="600397D3" w:rsidR="00963BB4" w:rsidRPr="00CF33B9" w:rsidRDefault="00963BB4" w:rsidP="00963BB4">
      <w:pPr>
        <w:rPr>
          <w:rFonts w:cs="Times New Roman"/>
          <w:color w:val="FF0000"/>
          <w:szCs w:val="28"/>
        </w:rPr>
      </w:pPr>
      <w:r w:rsidRPr="00CF33B9">
        <w:rPr>
          <w:rFonts w:cs="Times New Roman"/>
          <w:color w:val="FF0000"/>
          <w:szCs w:val="28"/>
        </w:rPr>
        <w:t>What's his job?</w:t>
      </w:r>
    </w:p>
    <w:p w14:paraId="05097032" w14:textId="77777777" w:rsidR="00963BB4" w:rsidRPr="00CF33B9" w:rsidRDefault="00963BB4" w:rsidP="00963BB4">
      <w:pPr>
        <w:rPr>
          <w:rFonts w:cs="Times New Roman"/>
          <w:color w:val="FF0000"/>
          <w:szCs w:val="28"/>
        </w:rPr>
      </w:pPr>
      <w:r w:rsidRPr="00CF33B9">
        <w:rPr>
          <w:rFonts w:cs="Times New Roman"/>
          <w:color w:val="FF0000"/>
          <w:szCs w:val="28"/>
        </w:rPr>
        <w:t>How much does he know about cars?</w:t>
      </w:r>
    </w:p>
    <w:p w14:paraId="2BFD1A31" w14:textId="77777777" w:rsidR="00CF33B9" w:rsidRPr="00CF33B9" w:rsidRDefault="00963BB4" w:rsidP="00963BB4">
      <w:pPr>
        <w:rPr>
          <w:rFonts w:cs="Times New Roman"/>
          <w:color w:val="FF0000"/>
          <w:szCs w:val="28"/>
        </w:rPr>
      </w:pPr>
      <w:r w:rsidRPr="00CF33B9">
        <w:rPr>
          <w:rFonts w:cs="Times New Roman"/>
          <w:color w:val="FF0000"/>
          <w:szCs w:val="28"/>
        </w:rPr>
        <w:t xml:space="preserve">Has he got a clean driving licence? </w:t>
      </w:r>
    </w:p>
    <w:p w14:paraId="6E58710C" w14:textId="49C52A85" w:rsidR="00963BB4" w:rsidRPr="00CF33B9" w:rsidRDefault="00963BB4" w:rsidP="00963BB4">
      <w:pPr>
        <w:rPr>
          <w:rFonts w:cs="Times New Roman"/>
          <w:color w:val="FF0000"/>
          <w:szCs w:val="28"/>
        </w:rPr>
      </w:pPr>
      <w:r w:rsidRPr="00CF33B9">
        <w:rPr>
          <w:rFonts w:cs="Times New Roman"/>
          <w:color w:val="FF0000"/>
          <w:szCs w:val="28"/>
        </w:rPr>
        <w:t>Has he got enough money?</w:t>
      </w:r>
    </w:p>
    <w:p w14:paraId="78F2B93A" w14:textId="5DF06EEB" w:rsidR="00963BB4" w:rsidRPr="00CF33B9" w:rsidRDefault="00963BB4" w:rsidP="00963BB4">
      <w:pPr>
        <w:rPr>
          <w:rFonts w:cs="Times New Roman"/>
          <w:color w:val="FF0000"/>
          <w:szCs w:val="28"/>
        </w:rPr>
      </w:pPr>
      <w:r w:rsidRPr="00CF33B9">
        <w:rPr>
          <w:rFonts w:cs="Times New Roman"/>
          <w:color w:val="FF0000"/>
          <w:szCs w:val="28"/>
        </w:rPr>
        <w:t>What'll he do, if they ask him to go with them?</w:t>
      </w:r>
    </w:p>
    <w:p w14:paraId="005C2B0F" w14:textId="77777777" w:rsidR="00963BB4" w:rsidRPr="00963BB4" w:rsidRDefault="00963BB4" w:rsidP="00963BB4">
      <w:pPr>
        <w:rPr>
          <w:rFonts w:cs="Times New Roman"/>
          <w:szCs w:val="28"/>
        </w:rPr>
      </w:pPr>
    </w:p>
    <w:p w14:paraId="6AEC94EB" w14:textId="77777777" w:rsidR="00963BB4" w:rsidRPr="00CF33B9" w:rsidRDefault="00963BB4" w:rsidP="00963BB4">
      <w:pPr>
        <w:rPr>
          <w:rFonts w:cs="Times New Roman"/>
          <w:b/>
          <w:bCs/>
          <w:szCs w:val="28"/>
        </w:rPr>
      </w:pPr>
      <w:r w:rsidRPr="00CF33B9">
        <w:rPr>
          <w:rFonts w:cs="Times New Roman"/>
          <w:b/>
          <w:bCs/>
          <w:szCs w:val="28"/>
        </w:rPr>
        <w:t>Georgina</w:t>
      </w:r>
    </w:p>
    <w:p w14:paraId="7C73BA51" w14:textId="77777777" w:rsidR="00CF33B9" w:rsidRDefault="00963BB4" w:rsidP="00963BB4">
      <w:pPr>
        <w:rPr>
          <w:rFonts w:cs="Times New Roman"/>
          <w:szCs w:val="28"/>
        </w:rPr>
      </w:pPr>
      <w:r w:rsidRPr="00963BB4">
        <w:rPr>
          <w:rFonts w:cs="Times New Roman"/>
          <w:szCs w:val="28"/>
        </w:rPr>
        <w:t xml:space="preserve">I can speak French and German. </w:t>
      </w:r>
    </w:p>
    <w:p w14:paraId="19EA2735" w14:textId="77777777" w:rsidR="00CF33B9" w:rsidRDefault="00963BB4" w:rsidP="00963BB4">
      <w:pPr>
        <w:rPr>
          <w:rFonts w:cs="Times New Roman"/>
          <w:szCs w:val="28"/>
        </w:rPr>
      </w:pPr>
      <w:r w:rsidRPr="00963BB4">
        <w:rPr>
          <w:rFonts w:cs="Times New Roman"/>
          <w:szCs w:val="28"/>
        </w:rPr>
        <w:t xml:space="preserve">I'll apply for the job. </w:t>
      </w:r>
    </w:p>
    <w:p w14:paraId="2D22B2F8" w14:textId="7EBFAA03" w:rsidR="00963BB4" w:rsidRPr="00963BB4" w:rsidRDefault="00963BB4" w:rsidP="00963BB4">
      <w:pPr>
        <w:rPr>
          <w:rFonts w:cs="Times New Roman"/>
          <w:szCs w:val="28"/>
        </w:rPr>
      </w:pPr>
      <w:r w:rsidRPr="00963BB4">
        <w:rPr>
          <w:rFonts w:cs="Times New Roman"/>
          <w:szCs w:val="28"/>
        </w:rPr>
        <w:t>If I get it, I'll have to move to Switzerland.</w:t>
      </w:r>
    </w:p>
    <w:p w14:paraId="443EDDF4" w14:textId="77777777" w:rsidR="00963BB4" w:rsidRPr="00CF33B9" w:rsidRDefault="00963BB4" w:rsidP="00963BB4">
      <w:pPr>
        <w:rPr>
          <w:rFonts w:cs="Times New Roman"/>
          <w:color w:val="FF0000"/>
          <w:szCs w:val="28"/>
        </w:rPr>
      </w:pPr>
      <w:r w:rsidRPr="00CF33B9">
        <w:rPr>
          <w:rFonts w:cs="Times New Roman"/>
          <w:color w:val="FF0000"/>
          <w:szCs w:val="28"/>
        </w:rPr>
        <w:t>What languages can she speak?</w:t>
      </w:r>
    </w:p>
    <w:p w14:paraId="337E656B" w14:textId="77777777" w:rsidR="00963BB4" w:rsidRPr="00CF33B9" w:rsidRDefault="00963BB4" w:rsidP="00963BB4">
      <w:pPr>
        <w:rPr>
          <w:rFonts w:cs="Times New Roman"/>
          <w:color w:val="FF0000"/>
          <w:szCs w:val="28"/>
        </w:rPr>
      </w:pPr>
      <w:r w:rsidRPr="00CF33B9">
        <w:rPr>
          <w:rFonts w:cs="Times New Roman"/>
          <w:color w:val="FF0000"/>
          <w:szCs w:val="28"/>
        </w:rPr>
        <w:t>What languages does she need?</w:t>
      </w:r>
    </w:p>
    <w:p w14:paraId="546B880B" w14:textId="77777777" w:rsidR="00963BB4" w:rsidRPr="00CF33B9" w:rsidRDefault="00963BB4" w:rsidP="00963BB4">
      <w:pPr>
        <w:rPr>
          <w:rFonts w:cs="Times New Roman"/>
          <w:color w:val="FF0000"/>
          <w:szCs w:val="28"/>
        </w:rPr>
      </w:pPr>
      <w:r w:rsidRPr="00CF33B9">
        <w:rPr>
          <w:rFonts w:cs="Times New Roman"/>
          <w:color w:val="FF0000"/>
          <w:szCs w:val="28"/>
        </w:rPr>
        <w:t>Will she apply?</w:t>
      </w:r>
    </w:p>
    <w:p w14:paraId="3B995D79" w14:textId="77777777" w:rsidR="00963BB4" w:rsidRPr="00CF33B9" w:rsidRDefault="00963BB4" w:rsidP="00963BB4">
      <w:pPr>
        <w:rPr>
          <w:rFonts w:cs="Times New Roman"/>
          <w:color w:val="FF0000"/>
          <w:szCs w:val="28"/>
        </w:rPr>
      </w:pPr>
      <w:r w:rsidRPr="00CF33B9">
        <w:rPr>
          <w:rFonts w:cs="Times New Roman"/>
          <w:color w:val="FF0000"/>
          <w:szCs w:val="28"/>
        </w:rPr>
        <w:t>What'll she do if she gets the job?</w:t>
      </w:r>
    </w:p>
    <w:p w14:paraId="05A3C194" w14:textId="77777777" w:rsidR="00963BB4" w:rsidRPr="00963BB4" w:rsidRDefault="00963BB4" w:rsidP="00963BB4">
      <w:pPr>
        <w:rPr>
          <w:rFonts w:cs="Times New Roman"/>
          <w:szCs w:val="28"/>
        </w:rPr>
      </w:pPr>
    </w:p>
    <w:p w14:paraId="7645FD57" w14:textId="77777777" w:rsidR="00963BB4" w:rsidRPr="00CF33B9" w:rsidRDefault="00963BB4" w:rsidP="00963BB4">
      <w:pPr>
        <w:rPr>
          <w:rFonts w:cs="Times New Roman"/>
          <w:b/>
          <w:bCs/>
          <w:szCs w:val="28"/>
        </w:rPr>
      </w:pPr>
      <w:r w:rsidRPr="00CF33B9">
        <w:rPr>
          <w:rFonts w:cs="Times New Roman"/>
          <w:b/>
          <w:bCs/>
          <w:szCs w:val="28"/>
        </w:rPr>
        <w:t>Isabel</w:t>
      </w:r>
    </w:p>
    <w:p w14:paraId="1A71FB05" w14:textId="46EEE84E" w:rsidR="00963BB4" w:rsidRPr="00963BB4" w:rsidRDefault="00963BB4" w:rsidP="00963BB4">
      <w:pPr>
        <w:rPr>
          <w:rFonts w:cs="Times New Roman"/>
          <w:szCs w:val="28"/>
        </w:rPr>
      </w:pPr>
      <w:r w:rsidRPr="00963BB4">
        <w:rPr>
          <w:rFonts w:cs="Times New Roman"/>
          <w:szCs w:val="28"/>
        </w:rPr>
        <w:t>I'm 19 and I'm interested in the job. I'll get more information if I phone them, and if the salary's good</w:t>
      </w:r>
      <w:r w:rsidR="00CF33B9">
        <w:rPr>
          <w:rFonts w:cs="Times New Roman"/>
          <w:szCs w:val="28"/>
        </w:rPr>
        <w:t>.</w:t>
      </w:r>
      <w:r w:rsidRPr="00963BB4">
        <w:rPr>
          <w:rFonts w:cs="Times New Roman"/>
          <w:szCs w:val="28"/>
        </w:rPr>
        <w:t xml:space="preserve"> I'll apply!</w:t>
      </w:r>
    </w:p>
    <w:p w14:paraId="446F61D6" w14:textId="77777777" w:rsidR="00CF33B9" w:rsidRPr="00CF33B9" w:rsidRDefault="00963BB4" w:rsidP="00963BB4">
      <w:pPr>
        <w:rPr>
          <w:rFonts w:cs="Times New Roman"/>
          <w:color w:val="FF0000"/>
          <w:szCs w:val="28"/>
        </w:rPr>
      </w:pPr>
      <w:r w:rsidRPr="00CF33B9">
        <w:rPr>
          <w:rFonts w:cs="Times New Roman"/>
          <w:color w:val="FF0000"/>
          <w:szCs w:val="28"/>
        </w:rPr>
        <w:t xml:space="preserve">How old is she? </w:t>
      </w:r>
    </w:p>
    <w:p w14:paraId="1C896C8B" w14:textId="5652E02F" w:rsidR="00963BB4" w:rsidRPr="00CF33B9" w:rsidRDefault="00963BB4" w:rsidP="00963BB4">
      <w:pPr>
        <w:rPr>
          <w:rFonts w:cs="Times New Roman"/>
          <w:color w:val="FF0000"/>
          <w:szCs w:val="28"/>
        </w:rPr>
      </w:pPr>
      <w:r w:rsidRPr="00CF33B9">
        <w:rPr>
          <w:rFonts w:cs="Times New Roman"/>
          <w:color w:val="FF0000"/>
          <w:szCs w:val="28"/>
        </w:rPr>
        <w:t>Is she too old?</w:t>
      </w:r>
    </w:p>
    <w:p w14:paraId="61063963" w14:textId="77777777" w:rsidR="00963BB4" w:rsidRPr="00CF33B9" w:rsidRDefault="00963BB4" w:rsidP="00963BB4">
      <w:pPr>
        <w:rPr>
          <w:rFonts w:cs="Times New Roman"/>
          <w:color w:val="FF0000"/>
          <w:szCs w:val="28"/>
        </w:rPr>
      </w:pPr>
      <w:r w:rsidRPr="00CF33B9">
        <w:rPr>
          <w:rFonts w:cs="Times New Roman"/>
          <w:color w:val="FF0000"/>
          <w:szCs w:val="28"/>
        </w:rPr>
        <w:lastRenderedPageBreak/>
        <w:t>What'll happen if she phones?</w:t>
      </w:r>
    </w:p>
    <w:p w14:paraId="5E56F70E" w14:textId="77777777" w:rsidR="00963BB4" w:rsidRPr="00CF33B9" w:rsidRDefault="00963BB4" w:rsidP="00963BB4">
      <w:pPr>
        <w:rPr>
          <w:rFonts w:cs="Times New Roman"/>
          <w:color w:val="FF0000"/>
          <w:szCs w:val="28"/>
        </w:rPr>
      </w:pPr>
      <w:r w:rsidRPr="00CF33B9">
        <w:rPr>
          <w:rFonts w:cs="Times New Roman"/>
          <w:color w:val="FF0000"/>
          <w:szCs w:val="28"/>
        </w:rPr>
        <w:t>Will she apply?</w:t>
      </w:r>
    </w:p>
    <w:p w14:paraId="79D41465" w14:textId="77777777" w:rsidR="00CF33B9" w:rsidRDefault="00CF33B9" w:rsidP="00963BB4">
      <w:pPr>
        <w:rPr>
          <w:rFonts w:cs="Times New Roman"/>
          <w:szCs w:val="28"/>
        </w:rPr>
      </w:pPr>
    </w:p>
    <w:p w14:paraId="3BDEB8B6" w14:textId="000924C4" w:rsidR="00963BB4" w:rsidRPr="00CF33B9" w:rsidRDefault="00963BB4" w:rsidP="00963BB4">
      <w:pPr>
        <w:rPr>
          <w:rFonts w:cs="Times New Roman"/>
          <w:b/>
          <w:bCs/>
          <w:szCs w:val="28"/>
        </w:rPr>
      </w:pPr>
      <w:r w:rsidRPr="00CF33B9">
        <w:rPr>
          <w:rFonts w:cs="Times New Roman"/>
          <w:b/>
          <w:bCs/>
          <w:szCs w:val="28"/>
        </w:rPr>
        <w:t>Barbara</w:t>
      </w:r>
    </w:p>
    <w:p w14:paraId="2593BDFD" w14:textId="77777777" w:rsidR="00963BB4" w:rsidRPr="00963BB4" w:rsidRDefault="00963BB4" w:rsidP="00963BB4">
      <w:pPr>
        <w:rPr>
          <w:rFonts w:cs="Times New Roman"/>
          <w:szCs w:val="28"/>
        </w:rPr>
      </w:pPr>
      <w:r w:rsidRPr="00963BB4">
        <w:rPr>
          <w:rFonts w:cs="Times New Roman"/>
          <w:szCs w:val="28"/>
        </w:rPr>
        <w:t>That's a nice car, but I haven't got enough money.</w:t>
      </w:r>
    </w:p>
    <w:p w14:paraId="17D6444F" w14:textId="77777777" w:rsidR="00963BB4" w:rsidRPr="00963BB4" w:rsidRDefault="00963BB4" w:rsidP="00963BB4">
      <w:pPr>
        <w:rPr>
          <w:rFonts w:cs="Times New Roman"/>
          <w:szCs w:val="28"/>
        </w:rPr>
      </w:pPr>
      <w:r w:rsidRPr="00963BB4">
        <w:rPr>
          <w:rFonts w:cs="Times New Roman"/>
          <w:szCs w:val="28"/>
        </w:rPr>
        <w:t>If I had enough money, I'd buy it!</w:t>
      </w:r>
    </w:p>
    <w:p w14:paraId="3E52EEB4" w14:textId="77777777" w:rsidR="00963BB4" w:rsidRPr="00CF33B9" w:rsidRDefault="00963BB4" w:rsidP="00963BB4">
      <w:pPr>
        <w:rPr>
          <w:rFonts w:cs="Times New Roman"/>
          <w:color w:val="FF0000"/>
          <w:szCs w:val="28"/>
        </w:rPr>
      </w:pPr>
      <w:r w:rsidRPr="00CF33B9">
        <w:rPr>
          <w:rFonts w:cs="Times New Roman"/>
          <w:color w:val="FF0000"/>
          <w:szCs w:val="28"/>
        </w:rPr>
        <w:t>Does she like the car?</w:t>
      </w:r>
    </w:p>
    <w:p w14:paraId="1E9AD81F" w14:textId="77777777" w:rsidR="00963BB4" w:rsidRPr="00CF33B9" w:rsidRDefault="00963BB4" w:rsidP="00963BB4">
      <w:pPr>
        <w:rPr>
          <w:rFonts w:cs="Times New Roman"/>
          <w:color w:val="FF0000"/>
          <w:szCs w:val="28"/>
        </w:rPr>
      </w:pPr>
      <w:r w:rsidRPr="00CF33B9">
        <w:rPr>
          <w:rFonts w:cs="Times New Roman"/>
          <w:color w:val="FF0000"/>
          <w:szCs w:val="28"/>
        </w:rPr>
        <w:t>Has she got enough money?</w:t>
      </w:r>
    </w:p>
    <w:p w14:paraId="08BF043A" w14:textId="77777777" w:rsidR="00963BB4" w:rsidRPr="00CF33B9" w:rsidRDefault="00963BB4" w:rsidP="00963BB4">
      <w:pPr>
        <w:rPr>
          <w:rFonts w:cs="Times New Roman"/>
          <w:color w:val="FF0000"/>
          <w:szCs w:val="28"/>
        </w:rPr>
      </w:pPr>
      <w:r w:rsidRPr="00CF33B9">
        <w:rPr>
          <w:rFonts w:cs="Times New Roman"/>
          <w:color w:val="FF0000"/>
          <w:szCs w:val="28"/>
        </w:rPr>
        <w:t>Will she buy the car? Why not?</w:t>
      </w:r>
    </w:p>
    <w:p w14:paraId="7ED582B8" w14:textId="77777777" w:rsidR="00963BB4" w:rsidRPr="00CF33B9" w:rsidRDefault="00963BB4" w:rsidP="00963BB4">
      <w:pPr>
        <w:rPr>
          <w:rFonts w:cs="Times New Roman"/>
          <w:color w:val="FF0000"/>
          <w:szCs w:val="28"/>
        </w:rPr>
      </w:pPr>
      <w:r w:rsidRPr="00CF33B9">
        <w:rPr>
          <w:rFonts w:cs="Times New Roman"/>
          <w:color w:val="FF0000"/>
          <w:szCs w:val="28"/>
        </w:rPr>
        <w:t>What would she do if she had enough money?</w:t>
      </w:r>
    </w:p>
    <w:p w14:paraId="6004B943" w14:textId="77777777" w:rsidR="00963BB4" w:rsidRPr="00963BB4" w:rsidRDefault="00963BB4" w:rsidP="00963BB4">
      <w:pPr>
        <w:rPr>
          <w:rFonts w:cs="Times New Roman"/>
          <w:szCs w:val="28"/>
        </w:rPr>
      </w:pPr>
    </w:p>
    <w:p w14:paraId="30443940" w14:textId="77777777" w:rsidR="00963BB4" w:rsidRPr="00CF33B9" w:rsidRDefault="00963BB4" w:rsidP="00963BB4">
      <w:pPr>
        <w:rPr>
          <w:rFonts w:cs="Times New Roman"/>
          <w:b/>
          <w:bCs/>
          <w:szCs w:val="28"/>
        </w:rPr>
      </w:pPr>
      <w:r w:rsidRPr="00CF33B9">
        <w:rPr>
          <w:rFonts w:cs="Times New Roman"/>
          <w:b/>
          <w:bCs/>
          <w:szCs w:val="28"/>
        </w:rPr>
        <w:t>David</w:t>
      </w:r>
    </w:p>
    <w:p w14:paraId="44AA81F5" w14:textId="77777777" w:rsidR="00CF33B9" w:rsidRDefault="00963BB4" w:rsidP="00963BB4">
      <w:pPr>
        <w:rPr>
          <w:rFonts w:cs="Times New Roman"/>
          <w:szCs w:val="28"/>
        </w:rPr>
      </w:pPr>
      <w:r w:rsidRPr="00963BB4">
        <w:rPr>
          <w:rFonts w:cs="Times New Roman"/>
          <w:szCs w:val="28"/>
        </w:rPr>
        <w:t xml:space="preserve">I like that job, but I can't apply for it. </w:t>
      </w:r>
    </w:p>
    <w:p w14:paraId="0EEE5133" w14:textId="581F5270" w:rsidR="00963BB4" w:rsidRPr="00963BB4" w:rsidRDefault="00963BB4" w:rsidP="00963BB4">
      <w:pPr>
        <w:rPr>
          <w:rFonts w:cs="Times New Roman"/>
          <w:szCs w:val="28"/>
        </w:rPr>
      </w:pPr>
      <w:r w:rsidRPr="00963BB4">
        <w:rPr>
          <w:rFonts w:cs="Times New Roman"/>
          <w:szCs w:val="28"/>
        </w:rPr>
        <w:t>I haven't got the qualifications.</w:t>
      </w:r>
    </w:p>
    <w:p w14:paraId="0FB67130" w14:textId="77777777" w:rsidR="00963BB4" w:rsidRPr="00963BB4" w:rsidRDefault="00963BB4" w:rsidP="00963BB4">
      <w:pPr>
        <w:rPr>
          <w:rFonts w:cs="Times New Roman"/>
          <w:szCs w:val="28"/>
        </w:rPr>
      </w:pPr>
      <w:r w:rsidRPr="00963BB4">
        <w:rPr>
          <w:rFonts w:cs="Times New Roman"/>
          <w:szCs w:val="28"/>
        </w:rPr>
        <w:t>If I had the qualifications, I'd apply for it.</w:t>
      </w:r>
    </w:p>
    <w:p w14:paraId="3A861FD9" w14:textId="77777777" w:rsidR="00963BB4" w:rsidRPr="00CF33B9" w:rsidRDefault="00963BB4" w:rsidP="00963BB4">
      <w:pPr>
        <w:rPr>
          <w:rFonts w:cs="Times New Roman"/>
          <w:color w:val="FF0000"/>
          <w:szCs w:val="28"/>
        </w:rPr>
      </w:pPr>
      <w:r w:rsidRPr="00CF33B9">
        <w:rPr>
          <w:rFonts w:cs="Times New Roman"/>
          <w:color w:val="FF0000"/>
          <w:szCs w:val="28"/>
        </w:rPr>
        <w:t>Does he like the job?</w:t>
      </w:r>
    </w:p>
    <w:p w14:paraId="4C6B9BD3" w14:textId="77777777" w:rsidR="00963BB4" w:rsidRPr="00CF33B9" w:rsidRDefault="00963BB4" w:rsidP="00963BB4">
      <w:pPr>
        <w:rPr>
          <w:rFonts w:cs="Times New Roman"/>
          <w:color w:val="FF0000"/>
          <w:szCs w:val="28"/>
        </w:rPr>
      </w:pPr>
      <w:r w:rsidRPr="00CF33B9">
        <w:rPr>
          <w:rFonts w:cs="Times New Roman"/>
          <w:color w:val="FF0000"/>
          <w:szCs w:val="28"/>
        </w:rPr>
        <w:t>Can he apply?</w:t>
      </w:r>
    </w:p>
    <w:p w14:paraId="2BA11755" w14:textId="77777777" w:rsidR="00963BB4" w:rsidRPr="00CF33B9" w:rsidRDefault="00963BB4" w:rsidP="00963BB4">
      <w:pPr>
        <w:rPr>
          <w:rFonts w:cs="Times New Roman"/>
          <w:color w:val="FF0000"/>
          <w:szCs w:val="28"/>
        </w:rPr>
      </w:pPr>
      <w:r w:rsidRPr="00CF33B9">
        <w:rPr>
          <w:rFonts w:cs="Times New Roman"/>
          <w:color w:val="FF0000"/>
          <w:szCs w:val="28"/>
        </w:rPr>
        <w:t>Why not?</w:t>
      </w:r>
    </w:p>
    <w:p w14:paraId="18A3CC37" w14:textId="77777777" w:rsidR="00963BB4" w:rsidRPr="00CF33B9" w:rsidRDefault="00963BB4" w:rsidP="00963BB4">
      <w:pPr>
        <w:rPr>
          <w:rFonts w:cs="Times New Roman"/>
          <w:color w:val="FF0000"/>
          <w:szCs w:val="28"/>
        </w:rPr>
      </w:pPr>
      <w:r w:rsidRPr="00CF33B9">
        <w:rPr>
          <w:rFonts w:cs="Times New Roman"/>
          <w:color w:val="FF0000"/>
          <w:szCs w:val="28"/>
        </w:rPr>
        <w:t>What would he do, if he had the qualifications?</w:t>
      </w:r>
    </w:p>
    <w:p w14:paraId="5EDE23DC" w14:textId="77777777" w:rsidR="00963BB4" w:rsidRPr="00963BB4" w:rsidRDefault="00963BB4" w:rsidP="00963BB4">
      <w:pPr>
        <w:rPr>
          <w:rFonts w:cs="Times New Roman"/>
          <w:szCs w:val="28"/>
        </w:rPr>
      </w:pPr>
    </w:p>
    <w:p w14:paraId="0B128C83" w14:textId="77777777" w:rsidR="00963BB4" w:rsidRPr="00CF33B9" w:rsidRDefault="00963BB4" w:rsidP="00963BB4">
      <w:pPr>
        <w:rPr>
          <w:rFonts w:cs="Times New Roman"/>
          <w:b/>
          <w:bCs/>
          <w:szCs w:val="28"/>
        </w:rPr>
      </w:pPr>
      <w:r w:rsidRPr="00CF33B9">
        <w:rPr>
          <w:rFonts w:cs="Times New Roman"/>
          <w:b/>
          <w:bCs/>
          <w:szCs w:val="28"/>
        </w:rPr>
        <w:t>Frank</w:t>
      </w:r>
    </w:p>
    <w:p w14:paraId="6026BA99" w14:textId="77777777" w:rsidR="00CF33B9" w:rsidRDefault="00963BB4" w:rsidP="00963BB4">
      <w:pPr>
        <w:rPr>
          <w:rFonts w:cs="Times New Roman"/>
          <w:szCs w:val="28"/>
        </w:rPr>
      </w:pPr>
      <w:r w:rsidRPr="00963BB4">
        <w:rPr>
          <w:rFonts w:cs="Times New Roman"/>
          <w:szCs w:val="28"/>
        </w:rPr>
        <w:t xml:space="preserve">I've got £1000, and a driving licence. </w:t>
      </w:r>
    </w:p>
    <w:p w14:paraId="2531D573" w14:textId="77777777" w:rsidR="00CF33B9" w:rsidRDefault="00963BB4" w:rsidP="00963BB4">
      <w:pPr>
        <w:rPr>
          <w:rFonts w:cs="Times New Roman"/>
          <w:szCs w:val="28"/>
        </w:rPr>
      </w:pPr>
      <w:r w:rsidRPr="00963BB4">
        <w:rPr>
          <w:rFonts w:cs="Times New Roman"/>
          <w:szCs w:val="28"/>
        </w:rPr>
        <w:t xml:space="preserve">But I know very little about cars. </w:t>
      </w:r>
    </w:p>
    <w:p w14:paraId="18979384" w14:textId="48D16C3A" w:rsidR="00963BB4" w:rsidRPr="00963BB4" w:rsidRDefault="00963BB4" w:rsidP="00963BB4">
      <w:pPr>
        <w:rPr>
          <w:rFonts w:cs="Times New Roman"/>
          <w:szCs w:val="28"/>
        </w:rPr>
      </w:pPr>
      <w:r w:rsidRPr="00963BB4">
        <w:rPr>
          <w:rFonts w:cs="Times New Roman"/>
          <w:szCs w:val="28"/>
        </w:rPr>
        <w:t>If I knew something about cars, I'd go with them.</w:t>
      </w:r>
    </w:p>
    <w:p w14:paraId="2CC67B59" w14:textId="77777777" w:rsidR="00963BB4" w:rsidRPr="00CF33B9" w:rsidRDefault="00963BB4" w:rsidP="00963BB4">
      <w:pPr>
        <w:rPr>
          <w:rFonts w:cs="Times New Roman"/>
          <w:color w:val="FF0000"/>
          <w:szCs w:val="28"/>
        </w:rPr>
      </w:pPr>
      <w:r w:rsidRPr="00CF33B9">
        <w:rPr>
          <w:rFonts w:cs="Times New Roman"/>
          <w:color w:val="FF0000"/>
          <w:szCs w:val="28"/>
        </w:rPr>
        <w:t>Has he got a licence?</w:t>
      </w:r>
    </w:p>
    <w:p w14:paraId="4B1D5B03" w14:textId="77777777" w:rsidR="00963BB4" w:rsidRPr="00CF33B9" w:rsidRDefault="00963BB4" w:rsidP="00963BB4">
      <w:pPr>
        <w:rPr>
          <w:rFonts w:cs="Times New Roman"/>
          <w:color w:val="FF0000"/>
          <w:szCs w:val="28"/>
        </w:rPr>
      </w:pPr>
      <w:r w:rsidRPr="00CF33B9">
        <w:rPr>
          <w:rFonts w:cs="Times New Roman"/>
          <w:color w:val="FF0000"/>
          <w:szCs w:val="28"/>
        </w:rPr>
        <w:t>What about money?</w:t>
      </w:r>
    </w:p>
    <w:p w14:paraId="730730F3" w14:textId="03D6513B" w:rsidR="00963BB4" w:rsidRPr="00CF33B9" w:rsidRDefault="00963BB4" w:rsidP="00963BB4">
      <w:pPr>
        <w:rPr>
          <w:rFonts w:cs="Times New Roman"/>
          <w:color w:val="FF0000"/>
          <w:szCs w:val="28"/>
        </w:rPr>
      </w:pPr>
      <w:r w:rsidRPr="00CF33B9">
        <w:rPr>
          <w:rFonts w:cs="Times New Roman"/>
          <w:color w:val="FF0000"/>
          <w:szCs w:val="28"/>
        </w:rPr>
        <w:t>How much does he know about</w:t>
      </w:r>
      <w:r w:rsidR="00CF33B9" w:rsidRPr="00CF33B9">
        <w:rPr>
          <w:rFonts w:cs="Times New Roman"/>
          <w:color w:val="FF0000"/>
          <w:szCs w:val="28"/>
        </w:rPr>
        <w:t xml:space="preserve"> </w:t>
      </w:r>
      <w:r w:rsidRPr="00CF33B9">
        <w:rPr>
          <w:rFonts w:cs="Times New Roman"/>
          <w:color w:val="FF0000"/>
          <w:szCs w:val="28"/>
        </w:rPr>
        <w:t>cars?</w:t>
      </w:r>
    </w:p>
    <w:p w14:paraId="3FDDDE20" w14:textId="77777777" w:rsidR="00963BB4" w:rsidRPr="00CF33B9" w:rsidRDefault="00963BB4" w:rsidP="00963BB4">
      <w:pPr>
        <w:rPr>
          <w:rFonts w:cs="Times New Roman"/>
          <w:color w:val="FF0000"/>
          <w:szCs w:val="28"/>
        </w:rPr>
      </w:pPr>
      <w:r w:rsidRPr="00CF33B9">
        <w:rPr>
          <w:rFonts w:cs="Times New Roman"/>
          <w:color w:val="FF0000"/>
          <w:szCs w:val="28"/>
        </w:rPr>
        <w:t>What would he do if he knew enough about cars?</w:t>
      </w:r>
    </w:p>
    <w:p w14:paraId="516BED7D" w14:textId="77777777" w:rsidR="00CF33B9" w:rsidRDefault="00CF33B9" w:rsidP="00963BB4">
      <w:pPr>
        <w:rPr>
          <w:rFonts w:cs="Times New Roman"/>
          <w:szCs w:val="28"/>
        </w:rPr>
      </w:pPr>
    </w:p>
    <w:p w14:paraId="21C5F56C" w14:textId="4FF6FD9A" w:rsidR="00963BB4" w:rsidRPr="00CF33B9" w:rsidRDefault="00963BB4" w:rsidP="00963BB4">
      <w:pPr>
        <w:rPr>
          <w:rFonts w:cs="Times New Roman"/>
          <w:b/>
          <w:bCs/>
          <w:szCs w:val="28"/>
        </w:rPr>
      </w:pPr>
      <w:r w:rsidRPr="00CF33B9">
        <w:rPr>
          <w:rFonts w:cs="Times New Roman"/>
          <w:b/>
          <w:bCs/>
          <w:szCs w:val="28"/>
        </w:rPr>
        <w:lastRenderedPageBreak/>
        <w:t>Helen</w:t>
      </w:r>
    </w:p>
    <w:p w14:paraId="388E1498" w14:textId="77777777" w:rsidR="00963BB4" w:rsidRPr="00963BB4" w:rsidRDefault="00963BB4" w:rsidP="00963BB4">
      <w:pPr>
        <w:rPr>
          <w:rFonts w:cs="Times New Roman"/>
          <w:szCs w:val="28"/>
        </w:rPr>
      </w:pPr>
      <w:r w:rsidRPr="00963BB4">
        <w:rPr>
          <w:rFonts w:cs="Times New Roman"/>
          <w:szCs w:val="28"/>
        </w:rPr>
        <w:t>I can speak French, but I can't speak German.</w:t>
      </w:r>
    </w:p>
    <w:p w14:paraId="7732D966" w14:textId="77777777" w:rsidR="00963BB4" w:rsidRPr="00963BB4" w:rsidRDefault="00963BB4" w:rsidP="00963BB4">
      <w:pPr>
        <w:rPr>
          <w:rFonts w:cs="Times New Roman"/>
          <w:szCs w:val="28"/>
        </w:rPr>
      </w:pPr>
      <w:r w:rsidRPr="00963BB4">
        <w:rPr>
          <w:rFonts w:cs="Times New Roman"/>
          <w:szCs w:val="28"/>
        </w:rPr>
        <w:t>If I could speak German, I would apply for the job.</w:t>
      </w:r>
    </w:p>
    <w:p w14:paraId="2B720879" w14:textId="77777777" w:rsidR="00963BB4" w:rsidRPr="00CF33B9" w:rsidRDefault="00963BB4" w:rsidP="00963BB4">
      <w:pPr>
        <w:rPr>
          <w:rFonts w:cs="Times New Roman"/>
          <w:color w:val="FF0000"/>
          <w:szCs w:val="28"/>
        </w:rPr>
      </w:pPr>
      <w:r w:rsidRPr="00CF33B9">
        <w:rPr>
          <w:rFonts w:cs="Times New Roman"/>
          <w:color w:val="FF0000"/>
          <w:szCs w:val="28"/>
        </w:rPr>
        <w:t>Can she speak German?</w:t>
      </w:r>
    </w:p>
    <w:p w14:paraId="4F53467E" w14:textId="77777777" w:rsidR="00963BB4" w:rsidRPr="00CF33B9" w:rsidRDefault="00963BB4" w:rsidP="00963BB4">
      <w:pPr>
        <w:rPr>
          <w:rFonts w:cs="Times New Roman"/>
          <w:color w:val="FF0000"/>
          <w:szCs w:val="28"/>
        </w:rPr>
      </w:pPr>
      <w:r w:rsidRPr="00CF33B9">
        <w:rPr>
          <w:rFonts w:cs="Times New Roman"/>
          <w:color w:val="FF0000"/>
          <w:szCs w:val="28"/>
        </w:rPr>
        <w:t>Does she need German?</w:t>
      </w:r>
    </w:p>
    <w:p w14:paraId="2A322A0D" w14:textId="77777777" w:rsidR="00963BB4" w:rsidRPr="00CF33B9" w:rsidRDefault="00963BB4" w:rsidP="00963BB4">
      <w:pPr>
        <w:rPr>
          <w:rFonts w:cs="Times New Roman"/>
          <w:color w:val="FF0000"/>
          <w:szCs w:val="28"/>
        </w:rPr>
      </w:pPr>
      <w:r w:rsidRPr="00CF33B9">
        <w:rPr>
          <w:rFonts w:cs="Times New Roman"/>
          <w:color w:val="FF0000"/>
          <w:szCs w:val="28"/>
        </w:rPr>
        <w:t>Can she apply?</w:t>
      </w:r>
    </w:p>
    <w:p w14:paraId="203B527D" w14:textId="77777777" w:rsidR="00963BB4" w:rsidRPr="00CF33B9" w:rsidRDefault="00963BB4" w:rsidP="00963BB4">
      <w:pPr>
        <w:rPr>
          <w:rFonts w:cs="Times New Roman"/>
          <w:color w:val="FF0000"/>
          <w:szCs w:val="28"/>
        </w:rPr>
      </w:pPr>
      <w:r w:rsidRPr="00CF33B9">
        <w:rPr>
          <w:rFonts w:cs="Times New Roman"/>
          <w:color w:val="FF0000"/>
          <w:szCs w:val="28"/>
        </w:rPr>
        <w:t>Why not?</w:t>
      </w:r>
    </w:p>
    <w:p w14:paraId="6BF38121" w14:textId="77777777" w:rsidR="00963BB4" w:rsidRPr="00CF33B9" w:rsidRDefault="00963BB4" w:rsidP="00963BB4">
      <w:pPr>
        <w:rPr>
          <w:rFonts w:cs="Times New Roman"/>
          <w:color w:val="FF0000"/>
          <w:szCs w:val="28"/>
        </w:rPr>
      </w:pPr>
      <w:r w:rsidRPr="00CF33B9">
        <w:rPr>
          <w:rFonts w:cs="Times New Roman"/>
          <w:color w:val="FF0000"/>
          <w:szCs w:val="28"/>
        </w:rPr>
        <w:t>What would she do, if she could speak German?</w:t>
      </w:r>
    </w:p>
    <w:p w14:paraId="77ADC00D" w14:textId="77777777" w:rsidR="00963BB4" w:rsidRPr="00963BB4" w:rsidRDefault="00963BB4" w:rsidP="00963BB4">
      <w:pPr>
        <w:rPr>
          <w:rFonts w:cs="Times New Roman"/>
          <w:szCs w:val="28"/>
        </w:rPr>
      </w:pPr>
    </w:p>
    <w:p w14:paraId="5FADB6AB" w14:textId="77777777" w:rsidR="00963BB4" w:rsidRPr="00CF33B9" w:rsidRDefault="00963BB4" w:rsidP="00963BB4">
      <w:pPr>
        <w:rPr>
          <w:rFonts w:cs="Times New Roman"/>
          <w:b/>
          <w:bCs/>
          <w:szCs w:val="28"/>
        </w:rPr>
      </w:pPr>
      <w:r w:rsidRPr="00CF33B9">
        <w:rPr>
          <w:rFonts w:cs="Times New Roman"/>
          <w:b/>
          <w:bCs/>
          <w:szCs w:val="28"/>
        </w:rPr>
        <w:t>Jack</w:t>
      </w:r>
    </w:p>
    <w:p w14:paraId="1360EA90" w14:textId="77777777" w:rsidR="00CF33B9" w:rsidRDefault="00963BB4" w:rsidP="00963BB4">
      <w:pPr>
        <w:rPr>
          <w:rFonts w:cs="Times New Roman"/>
          <w:szCs w:val="28"/>
        </w:rPr>
      </w:pPr>
      <w:r w:rsidRPr="00963BB4">
        <w:rPr>
          <w:rFonts w:cs="Times New Roman"/>
          <w:szCs w:val="28"/>
        </w:rPr>
        <w:t xml:space="preserve">I'm interested in the job, but I'm too old. </w:t>
      </w:r>
    </w:p>
    <w:p w14:paraId="5BE5905C" w14:textId="3482A782" w:rsidR="00963BB4" w:rsidRPr="00963BB4" w:rsidRDefault="00963BB4" w:rsidP="00963BB4">
      <w:pPr>
        <w:rPr>
          <w:rFonts w:cs="Times New Roman"/>
          <w:szCs w:val="28"/>
        </w:rPr>
      </w:pPr>
      <w:r w:rsidRPr="00963BB4">
        <w:rPr>
          <w:rFonts w:cs="Times New Roman"/>
          <w:szCs w:val="28"/>
        </w:rPr>
        <w:t>If I were younger, I'd apply.</w:t>
      </w:r>
    </w:p>
    <w:p w14:paraId="7AF71DD6" w14:textId="77777777" w:rsidR="00963BB4" w:rsidRPr="00CF33B9" w:rsidRDefault="00963BB4" w:rsidP="00963BB4">
      <w:pPr>
        <w:rPr>
          <w:rFonts w:cs="Times New Roman"/>
          <w:color w:val="FF0000"/>
          <w:szCs w:val="28"/>
        </w:rPr>
      </w:pPr>
      <w:r w:rsidRPr="00CF33B9">
        <w:rPr>
          <w:rFonts w:cs="Times New Roman"/>
          <w:color w:val="FF0000"/>
          <w:szCs w:val="28"/>
        </w:rPr>
        <w:t>Is he over 23 or under 23?</w:t>
      </w:r>
    </w:p>
    <w:p w14:paraId="48BEDC18" w14:textId="77777777" w:rsidR="00963BB4" w:rsidRPr="00CF33B9" w:rsidRDefault="00963BB4" w:rsidP="00963BB4">
      <w:pPr>
        <w:rPr>
          <w:rFonts w:cs="Times New Roman"/>
          <w:color w:val="FF0000"/>
          <w:szCs w:val="28"/>
        </w:rPr>
      </w:pPr>
      <w:r w:rsidRPr="00CF33B9">
        <w:rPr>
          <w:rFonts w:cs="Times New Roman"/>
          <w:color w:val="FF0000"/>
          <w:szCs w:val="28"/>
        </w:rPr>
        <w:t>Is he going to apply?</w:t>
      </w:r>
    </w:p>
    <w:p w14:paraId="0C231C0E" w14:textId="77777777" w:rsidR="00963BB4" w:rsidRPr="00CF33B9" w:rsidRDefault="00963BB4" w:rsidP="00963BB4">
      <w:pPr>
        <w:rPr>
          <w:rFonts w:cs="Times New Roman"/>
          <w:color w:val="FF0000"/>
          <w:szCs w:val="28"/>
        </w:rPr>
      </w:pPr>
      <w:r w:rsidRPr="00CF33B9">
        <w:rPr>
          <w:rFonts w:cs="Times New Roman"/>
          <w:color w:val="FF0000"/>
          <w:szCs w:val="28"/>
        </w:rPr>
        <w:t>Why not?</w:t>
      </w:r>
    </w:p>
    <w:p w14:paraId="6AC87099" w14:textId="269499BD" w:rsidR="00CF33B9" w:rsidRPr="00CF33B9" w:rsidRDefault="00963BB4" w:rsidP="00963BB4">
      <w:pPr>
        <w:rPr>
          <w:rFonts w:cs="Times New Roman"/>
          <w:color w:val="FF0000"/>
          <w:szCs w:val="28"/>
        </w:rPr>
      </w:pPr>
      <w:r w:rsidRPr="00CF33B9">
        <w:rPr>
          <w:rFonts w:cs="Times New Roman"/>
          <w:color w:val="FF0000"/>
          <w:szCs w:val="28"/>
        </w:rPr>
        <w:t>What would he do, if he were younger?</w:t>
      </w:r>
    </w:p>
    <w:p w14:paraId="624F3F51" w14:textId="139B4E0D" w:rsidR="00963BB4" w:rsidRPr="00CF33B9" w:rsidRDefault="00963BB4" w:rsidP="00CF33B9">
      <w:pPr>
        <w:pStyle w:val="Heading1"/>
        <w:rPr>
          <w:rFonts w:ascii="Times New Roman" w:hAnsi="Times New Roman" w:cs="Times New Roman"/>
          <w:b/>
          <w:bCs/>
          <w:sz w:val="28"/>
          <w:szCs w:val="24"/>
        </w:rPr>
      </w:pPr>
      <w:r w:rsidRPr="00CF33B9">
        <w:rPr>
          <w:rFonts w:ascii="Times New Roman" w:hAnsi="Times New Roman" w:cs="Times New Roman"/>
          <w:b/>
          <w:bCs/>
          <w:sz w:val="28"/>
          <w:szCs w:val="24"/>
        </w:rPr>
        <w:t>70</w:t>
      </w:r>
      <w:r w:rsidR="00CF33B9" w:rsidRPr="00CF33B9">
        <w:rPr>
          <w:rFonts w:ascii="Times New Roman" w:hAnsi="Times New Roman" w:cs="Times New Roman"/>
          <w:b/>
          <w:bCs/>
          <w:sz w:val="28"/>
          <w:szCs w:val="24"/>
        </w:rPr>
        <w:t xml:space="preserve"> In a restaurant</w:t>
      </w:r>
    </w:p>
    <w:p w14:paraId="60A466A0" w14:textId="7C15DEAC" w:rsidR="00963BB4" w:rsidRPr="00963BB4" w:rsidRDefault="00963BB4" w:rsidP="00963BB4">
      <w:pPr>
        <w:rPr>
          <w:rFonts w:cs="Times New Roman"/>
          <w:szCs w:val="28"/>
        </w:rPr>
      </w:pPr>
      <w:r w:rsidRPr="00CF33B9">
        <w:rPr>
          <w:rFonts w:cs="Times New Roman"/>
          <w:b/>
          <w:bCs/>
          <w:szCs w:val="28"/>
        </w:rPr>
        <w:t>Waiter</w:t>
      </w:r>
      <w:r w:rsidRPr="00963BB4">
        <w:rPr>
          <w:rFonts w:cs="Times New Roman"/>
          <w:szCs w:val="28"/>
        </w:rPr>
        <w:t xml:space="preserve"> Good evening, sir</w:t>
      </w:r>
      <w:r w:rsidR="00CF33B9">
        <w:rPr>
          <w:rFonts w:cs="Times New Roman"/>
          <w:szCs w:val="28"/>
        </w:rPr>
        <w:t xml:space="preserve"> …</w:t>
      </w:r>
      <w:r w:rsidRPr="00963BB4">
        <w:rPr>
          <w:rFonts w:cs="Times New Roman"/>
          <w:szCs w:val="28"/>
        </w:rPr>
        <w:t xml:space="preserve"> madam. Shall I take your coats?</w:t>
      </w:r>
    </w:p>
    <w:p w14:paraId="4B577A9B" w14:textId="77777777" w:rsidR="00963BB4" w:rsidRPr="00963BB4" w:rsidRDefault="00963BB4" w:rsidP="00963BB4">
      <w:pPr>
        <w:rPr>
          <w:rFonts w:cs="Times New Roman"/>
          <w:szCs w:val="28"/>
        </w:rPr>
      </w:pPr>
      <w:r w:rsidRPr="00CF33B9">
        <w:rPr>
          <w:rFonts w:cs="Times New Roman"/>
          <w:b/>
          <w:bCs/>
          <w:szCs w:val="28"/>
        </w:rPr>
        <w:t xml:space="preserve">Mr Adams </w:t>
      </w:r>
      <w:r w:rsidRPr="00963BB4">
        <w:rPr>
          <w:rFonts w:cs="Times New Roman"/>
          <w:szCs w:val="28"/>
        </w:rPr>
        <w:t>Thank you. Where shall we sit, Barbara?</w:t>
      </w:r>
    </w:p>
    <w:p w14:paraId="162E42BC" w14:textId="77777777" w:rsidR="00963BB4" w:rsidRPr="00963BB4" w:rsidRDefault="00963BB4" w:rsidP="00963BB4">
      <w:pPr>
        <w:rPr>
          <w:rFonts w:cs="Times New Roman"/>
          <w:szCs w:val="28"/>
        </w:rPr>
      </w:pPr>
      <w:r w:rsidRPr="00CF33B9">
        <w:rPr>
          <w:rFonts w:cs="Times New Roman"/>
          <w:b/>
          <w:bCs/>
          <w:szCs w:val="28"/>
        </w:rPr>
        <w:t xml:space="preserve">Waiter </w:t>
      </w:r>
      <w:r w:rsidRPr="00963BB4">
        <w:rPr>
          <w:rFonts w:cs="Times New Roman"/>
          <w:szCs w:val="28"/>
        </w:rPr>
        <w:t>Oh, would you like to sit over here, sir? Near the window.</w:t>
      </w:r>
    </w:p>
    <w:p w14:paraId="5D6DA175" w14:textId="15DBCDF9" w:rsidR="00963BB4" w:rsidRPr="00963BB4" w:rsidRDefault="00963BB4" w:rsidP="00963BB4">
      <w:pPr>
        <w:rPr>
          <w:rFonts w:cs="Times New Roman"/>
          <w:szCs w:val="28"/>
        </w:rPr>
      </w:pPr>
      <w:r w:rsidRPr="00CF33B9">
        <w:rPr>
          <w:rFonts w:cs="Times New Roman"/>
          <w:b/>
          <w:bCs/>
          <w:szCs w:val="28"/>
        </w:rPr>
        <w:t xml:space="preserve">Mr Adams </w:t>
      </w:r>
      <w:r w:rsidRPr="00963BB4">
        <w:rPr>
          <w:rFonts w:cs="Times New Roman"/>
          <w:szCs w:val="28"/>
        </w:rPr>
        <w:t>Ah, yes</w:t>
      </w:r>
      <w:r w:rsidR="00CF33B9">
        <w:rPr>
          <w:rFonts w:cs="Times New Roman"/>
          <w:szCs w:val="28"/>
        </w:rPr>
        <w:t xml:space="preserve"> …</w:t>
      </w:r>
      <w:r w:rsidRPr="00963BB4">
        <w:rPr>
          <w:rFonts w:cs="Times New Roman"/>
          <w:szCs w:val="28"/>
        </w:rPr>
        <w:t xml:space="preserve"> Could we see the menu?</w:t>
      </w:r>
    </w:p>
    <w:p w14:paraId="62973984" w14:textId="77777777" w:rsidR="00963BB4" w:rsidRDefault="00963BB4" w:rsidP="00963BB4">
      <w:pPr>
        <w:rPr>
          <w:rFonts w:cs="Times New Roman"/>
          <w:szCs w:val="28"/>
        </w:rPr>
      </w:pPr>
      <w:r w:rsidRPr="00CF33B9">
        <w:rPr>
          <w:rFonts w:cs="Times New Roman"/>
          <w:b/>
          <w:bCs/>
          <w:szCs w:val="28"/>
        </w:rPr>
        <w:t>Waiter</w:t>
      </w:r>
      <w:r w:rsidRPr="00963BB4">
        <w:rPr>
          <w:rFonts w:cs="Times New Roman"/>
          <w:szCs w:val="28"/>
        </w:rPr>
        <w:t xml:space="preserve"> Certainly. Here it is.</w:t>
      </w:r>
    </w:p>
    <w:p w14:paraId="4A649DE3" w14:textId="77777777" w:rsidR="00CF33B9" w:rsidRPr="00963BB4" w:rsidRDefault="00CF33B9" w:rsidP="00963BB4">
      <w:pPr>
        <w:rPr>
          <w:rFonts w:cs="Times New Roman"/>
          <w:szCs w:val="28"/>
        </w:rPr>
      </w:pPr>
    </w:p>
    <w:p w14:paraId="42AB1C24" w14:textId="77777777" w:rsidR="00CF33B9" w:rsidRDefault="00963BB4" w:rsidP="00963BB4">
      <w:pPr>
        <w:rPr>
          <w:rFonts w:cs="Times New Roman"/>
          <w:szCs w:val="28"/>
        </w:rPr>
      </w:pPr>
      <w:r w:rsidRPr="00CF33B9">
        <w:rPr>
          <w:rFonts w:cs="Times New Roman"/>
          <w:b/>
          <w:bCs/>
          <w:szCs w:val="28"/>
        </w:rPr>
        <w:t>Mr Adams</w:t>
      </w:r>
      <w:r w:rsidRPr="00963BB4">
        <w:rPr>
          <w:rFonts w:cs="Times New Roman"/>
          <w:szCs w:val="28"/>
        </w:rPr>
        <w:t xml:space="preserve"> Do you fancy a starter? </w:t>
      </w:r>
    </w:p>
    <w:p w14:paraId="670C49C1" w14:textId="24F730CE" w:rsidR="00963BB4" w:rsidRPr="00963BB4" w:rsidRDefault="00963BB4" w:rsidP="00963BB4">
      <w:pPr>
        <w:rPr>
          <w:rFonts w:cs="Times New Roman"/>
          <w:szCs w:val="28"/>
        </w:rPr>
      </w:pPr>
      <w:r w:rsidRPr="00CF33B9">
        <w:rPr>
          <w:rFonts w:cs="Times New Roman"/>
          <w:b/>
          <w:bCs/>
          <w:szCs w:val="28"/>
        </w:rPr>
        <w:t>Mrs Adams</w:t>
      </w:r>
      <w:r w:rsidRPr="00963BB4">
        <w:rPr>
          <w:rFonts w:cs="Times New Roman"/>
          <w:szCs w:val="28"/>
        </w:rPr>
        <w:t xml:space="preserve"> Mmm</w:t>
      </w:r>
      <w:r w:rsidR="00CF33B9">
        <w:rPr>
          <w:rFonts w:cs="Times New Roman"/>
          <w:szCs w:val="28"/>
        </w:rPr>
        <w:t xml:space="preserve"> …</w:t>
      </w:r>
      <w:r w:rsidRPr="00963BB4">
        <w:rPr>
          <w:rFonts w:cs="Times New Roman"/>
          <w:szCs w:val="28"/>
        </w:rPr>
        <w:t xml:space="preserve"> I think I'll have the prawn cocktail. I'm very fond of prawns. What about you?</w:t>
      </w:r>
    </w:p>
    <w:p w14:paraId="0310A557" w14:textId="77777777" w:rsidR="00CF33B9" w:rsidRDefault="00963BB4" w:rsidP="00963BB4">
      <w:pPr>
        <w:rPr>
          <w:rFonts w:cs="Times New Roman"/>
          <w:szCs w:val="28"/>
        </w:rPr>
      </w:pPr>
      <w:r w:rsidRPr="00CF33B9">
        <w:rPr>
          <w:rFonts w:cs="Times New Roman"/>
          <w:b/>
          <w:bCs/>
          <w:szCs w:val="28"/>
        </w:rPr>
        <w:t>Mr Adams</w:t>
      </w:r>
      <w:r w:rsidRPr="00963BB4">
        <w:rPr>
          <w:rFonts w:cs="Times New Roman"/>
          <w:szCs w:val="28"/>
        </w:rPr>
        <w:t xml:space="preserve"> I'm not sure</w:t>
      </w:r>
      <w:r w:rsidR="00CF33B9">
        <w:rPr>
          <w:rFonts w:cs="Times New Roman"/>
          <w:szCs w:val="28"/>
        </w:rPr>
        <w:t xml:space="preserve"> …</w:t>
      </w:r>
      <w:r w:rsidRPr="00963BB4">
        <w:rPr>
          <w:rFonts w:cs="Times New Roman"/>
          <w:szCs w:val="28"/>
        </w:rPr>
        <w:t xml:space="preserve"> I can't decide. </w:t>
      </w:r>
    </w:p>
    <w:p w14:paraId="2264D36E" w14:textId="7BBC54DD" w:rsidR="00963BB4" w:rsidRDefault="00963BB4" w:rsidP="00963BB4">
      <w:pPr>
        <w:rPr>
          <w:rFonts w:cs="Times New Roman"/>
          <w:szCs w:val="28"/>
        </w:rPr>
      </w:pPr>
      <w:r w:rsidRPr="00CF33B9">
        <w:rPr>
          <w:rFonts w:cs="Times New Roman"/>
          <w:b/>
          <w:bCs/>
          <w:szCs w:val="28"/>
        </w:rPr>
        <w:t>Mrs Adams</w:t>
      </w:r>
      <w:r w:rsidRPr="00963BB4">
        <w:rPr>
          <w:rFonts w:cs="Times New Roman"/>
          <w:szCs w:val="28"/>
        </w:rPr>
        <w:t xml:space="preserve"> Oh, I'd have the trout, if I were you. You always say that you like trout, and you haven't had it for a long time.</w:t>
      </w:r>
    </w:p>
    <w:p w14:paraId="0E61C34D" w14:textId="77777777" w:rsidR="00CF33B9" w:rsidRPr="00963BB4" w:rsidRDefault="00CF33B9" w:rsidP="00963BB4">
      <w:pPr>
        <w:rPr>
          <w:rFonts w:cs="Times New Roman"/>
          <w:szCs w:val="28"/>
        </w:rPr>
      </w:pPr>
    </w:p>
    <w:p w14:paraId="29D5BF03" w14:textId="77777777" w:rsidR="00963BB4" w:rsidRPr="00963BB4" w:rsidRDefault="00963BB4" w:rsidP="00963BB4">
      <w:pPr>
        <w:rPr>
          <w:rFonts w:cs="Times New Roman"/>
          <w:szCs w:val="28"/>
        </w:rPr>
      </w:pPr>
      <w:r w:rsidRPr="00CF33B9">
        <w:rPr>
          <w:rFonts w:cs="Times New Roman"/>
          <w:b/>
          <w:bCs/>
          <w:szCs w:val="28"/>
        </w:rPr>
        <w:lastRenderedPageBreak/>
        <w:t>Waiter</w:t>
      </w:r>
      <w:r w:rsidRPr="00963BB4">
        <w:rPr>
          <w:rFonts w:cs="Times New Roman"/>
          <w:szCs w:val="28"/>
        </w:rPr>
        <w:t xml:space="preserve"> Are you ready to order yet, sir?</w:t>
      </w:r>
    </w:p>
    <w:p w14:paraId="6109F5F4" w14:textId="77777777" w:rsidR="00CF33B9" w:rsidRDefault="00963BB4" w:rsidP="00963BB4">
      <w:pPr>
        <w:rPr>
          <w:rFonts w:cs="Times New Roman"/>
          <w:szCs w:val="28"/>
        </w:rPr>
      </w:pPr>
      <w:r w:rsidRPr="00CF33B9">
        <w:rPr>
          <w:rFonts w:cs="Times New Roman"/>
          <w:b/>
          <w:bCs/>
          <w:szCs w:val="28"/>
        </w:rPr>
        <w:t xml:space="preserve">Mr Adams </w:t>
      </w:r>
      <w:r w:rsidRPr="00963BB4">
        <w:rPr>
          <w:rFonts w:cs="Times New Roman"/>
          <w:szCs w:val="28"/>
        </w:rPr>
        <w:t>Ye</w:t>
      </w:r>
      <w:r w:rsidR="00CF33B9">
        <w:rPr>
          <w:rFonts w:cs="Times New Roman"/>
          <w:szCs w:val="28"/>
        </w:rPr>
        <w:t>s …</w:t>
      </w:r>
      <w:r w:rsidRPr="00963BB4">
        <w:rPr>
          <w:rFonts w:cs="Times New Roman"/>
          <w:szCs w:val="28"/>
        </w:rPr>
        <w:t xml:space="preserve"> a prawn cocktail for my wife, and the trout for me. </w:t>
      </w:r>
    </w:p>
    <w:p w14:paraId="0FC15388" w14:textId="0A9DC136" w:rsidR="00963BB4" w:rsidRPr="00963BB4" w:rsidRDefault="00963BB4" w:rsidP="00963BB4">
      <w:pPr>
        <w:rPr>
          <w:rFonts w:cs="Times New Roman"/>
          <w:szCs w:val="28"/>
        </w:rPr>
      </w:pPr>
      <w:r w:rsidRPr="00CF33B9">
        <w:rPr>
          <w:rFonts w:cs="Times New Roman"/>
          <w:b/>
          <w:bCs/>
          <w:szCs w:val="28"/>
        </w:rPr>
        <w:t>Waiter</w:t>
      </w:r>
      <w:r w:rsidRPr="00963BB4">
        <w:rPr>
          <w:rFonts w:cs="Times New Roman"/>
          <w:szCs w:val="28"/>
        </w:rPr>
        <w:t xml:space="preserve"> And the main course, sir?</w:t>
      </w:r>
    </w:p>
    <w:p w14:paraId="29C0057E" w14:textId="77777777" w:rsidR="00CF33B9" w:rsidRDefault="00963BB4" w:rsidP="00963BB4">
      <w:pPr>
        <w:rPr>
          <w:rFonts w:cs="Times New Roman"/>
          <w:szCs w:val="28"/>
        </w:rPr>
      </w:pPr>
      <w:r w:rsidRPr="00CF33B9">
        <w:rPr>
          <w:rFonts w:cs="Times New Roman"/>
          <w:b/>
          <w:bCs/>
          <w:szCs w:val="28"/>
        </w:rPr>
        <w:t xml:space="preserve">Mr Adams </w:t>
      </w:r>
      <w:r w:rsidRPr="00963BB4">
        <w:rPr>
          <w:rFonts w:cs="Times New Roman"/>
          <w:szCs w:val="28"/>
        </w:rPr>
        <w:t xml:space="preserve">Veal for my wife. I can't decide between the veal and the chicken. What do you recommend? </w:t>
      </w:r>
    </w:p>
    <w:p w14:paraId="68EAF45A" w14:textId="562D7A77" w:rsidR="00963BB4" w:rsidRDefault="00963BB4" w:rsidP="00963BB4">
      <w:pPr>
        <w:rPr>
          <w:rFonts w:cs="Times New Roman"/>
          <w:szCs w:val="28"/>
        </w:rPr>
      </w:pPr>
      <w:r w:rsidRPr="00CF33B9">
        <w:rPr>
          <w:rFonts w:cs="Times New Roman"/>
          <w:b/>
          <w:bCs/>
          <w:szCs w:val="28"/>
        </w:rPr>
        <w:t>Waiter</w:t>
      </w:r>
      <w:r w:rsidRPr="00963BB4">
        <w:rPr>
          <w:rFonts w:cs="Times New Roman"/>
          <w:szCs w:val="28"/>
        </w:rPr>
        <w:t xml:space="preserve"> Oh, if I were you, I'd have the veal. It's the speciality of the house.</w:t>
      </w:r>
    </w:p>
    <w:p w14:paraId="021D8129" w14:textId="77777777" w:rsidR="00CF33B9" w:rsidRPr="00963BB4" w:rsidRDefault="00CF33B9" w:rsidP="00963BB4">
      <w:pPr>
        <w:rPr>
          <w:rFonts w:cs="Times New Roman"/>
          <w:szCs w:val="28"/>
        </w:rPr>
      </w:pPr>
    </w:p>
    <w:p w14:paraId="4369B986" w14:textId="77777777" w:rsidR="00963BB4" w:rsidRPr="00963BB4" w:rsidRDefault="00963BB4" w:rsidP="00963BB4">
      <w:pPr>
        <w:rPr>
          <w:rFonts w:cs="Times New Roman"/>
          <w:szCs w:val="28"/>
        </w:rPr>
      </w:pPr>
      <w:r w:rsidRPr="00CF33B9">
        <w:rPr>
          <w:rFonts w:cs="Times New Roman"/>
          <w:b/>
          <w:bCs/>
          <w:szCs w:val="28"/>
        </w:rPr>
        <w:t>Waiter</w:t>
      </w:r>
      <w:r w:rsidRPr="00963BB4">
        <w:rPr>
          <w:rFonts w:cs="Times New Roman"/>
          <w:szCs w:val="28"/>
        </w:rPr>
        <w:t xml:space="preserve"> What would you like with the veal?</w:t>
      </w:r>
    </w:p>
    <w:p w14:paraId="6F08158E" w14:textId="77777777" w:rsidR="00CF33B9" w:rsidRDefault="00963BB4" w:rsidP="00963BB4">
      <w:pPr>
        <w:rPr>
          <w:rFonts w:cs="Times New Roman"/>
          <w:szCs w:val="28"/>
        </w:rPr>
      </w:pPr>
      <w:r w:rsidRPr="00CF33B9">
        <w:rPr>
          <w:rFonts w:cs="Times New Roman"/>
          <w:b/>
          <w:bCs/>
          <w:szCs w:val="28"/>
        </w:rPr>
        <w:t xml:space="preserve">Mr Adams </w:t>
      </w:r>
      <w:r w:rsidRPr="00963BB4">
        <w:rPr>
          <w:rFonts w:cs="Times New Roman"/>
          <w:szCs w:val="28"/>
        </w:rPr>
        <w:t xml:space="preserve">Two mixed salads, please. </w:t>
      </w:r>
    </w:p>
    <w:p w14:paraId="753AA35C" w14:textId="77777777" w:rsidR="00CF33B9" w:rsidRDefault="00963BB4" w:rsidP="00963BB4">
      <w:pPr>
        <w:rPr>
          <w:rFonts w:cs="Times New Roman"/>
          <w:szCs w:val="28"/>
        </w:rPr>
      </w:pPr>
      <w:r w:rsidRPr="00CF33B9">
        <w:rPr>
          <w:rFonts w:cs="Times New Roman"/>
          <w:b/>
          <w:bCs/>
          <w:szCs w:val="28"/>
        </w:rPr>
        <w:t>Waiter</w:t>
      </w:r>
      <w:r w:rsidR="00CF33B9">
        <w:rPr>
          <w:rFonts w:cs="Times New Roman"/>
          <w:szCs w:val="28"/>
        </w:rPr>
        <w:t xml:space="preserve"> …</w:t>
      </w:r>
      <w:r w:rsidRPr="00963BB4">
        <w:rPr>
          <w:rFonts w:cs="Times New Roman"/>
          <w:szCs w:val="28"/>
        </w:rPr>
        <w:t xml:space="preserve"> any vegetables, sir? </w:t>
      </w:r>
    </w:p>
    <w:p w14:paraId="5D39CCC6" w14:textId="77777777" w:rsidR="00CF33B9" w:rsidRDefault="00963BB4" w:rsidP="00963BB4">
      <w:pPr>
        <w:rPr>
          <w:rFonts w:cs="Times New Roman"/>
          <w:szCs w:val="28"/>
        </w:rPr>
      </w:pPr>
      <w:r w:rsidRPr="00CF33B9">
        <w:rPr>
          <w:rFonts w:cs="Times New Roman"/>
          <w:b/>
          <w:bCs/>
          <w:szCs w:val="28"/>
        </w:rPr>
        <w:t xml:space="preserve">Mr Adams </w:t>
      </w:r>
      <w:r w:rsidRPr="00963BB4">
        <w:rPr>
          <w:rFonts w:cs="Times New Roman"/>
          <w:szCs w:val="28"/>
        </w:rPr>
        <w:t>Yes. Some cauliflower, some</w:t>
      </w:r>
      <w:r w:rsidR="00CF33B9">
        <w:rPr>
          <w:rFonts w:cs="Times New Roman"/>
          <w:szCs w:val="28"/>
        </w:rPr>
        <w:t xml:space="preserve"> </w:t>
      </w:r>
      <w:r w:rsidRPr="00963BB4">
        <w:rPr>
          <w:rFonts w:cs="Times New Roman"/>
          <w:szCs w:val="28"/>
        </w:rPr>
        <w:t>courgettes and some boiled potatoes,</w:t>
      </w:r>
      <w:r w:rsidR="00CF33B9">
        <w:rPr>
          <w:rFonts w:cs="Times New Roman"/>
          <w:szCs w:val="28"/>
        </w:rPr>
        <w:t xml:space="preserve"> </w:t>
      </w:r>
      <w:r w:rsidRPr="00963BB4">
        <w:rPr>
          <w:rFonts w:cs="Times New Roman"/>
          <w:szCs w:val="28"/>
        </w:rPr>
        <w:t xml:space="preserve">please. </w:t>
      </w:r>
    </w:p>
    <w:p w14:paraId="2493BE0A" w14:textId="6599ED84" w:rsidR="00963BB4" w:rsidRPr="00963BB4" w:rsidRDefault="00963BB4" w:rsidP="00963BB4">
      <w:pPr>
        <w:rPr>
          <w:rFonts w:cs="Times New Roman"/>
          <w:szCs w:val="28"/>
        </w:rPr>
      </w:pPr>
      <w:r w:rsidRPr="00CF33B9">
        <w:rPr>
          <w:rFonts w:cs="Times New Roman"/>
          <w:b/>
          <w:bCs/>
          <w:szCs w:val="28"/>
        </w:rPr>
        <w:t>Waiter</w:t>
      </w:r>
      <w:r w:rsidRPr="00963BB4">
        <w:rPr>
          <w:rFonts w:cs="Times New Roman"/>
          <w:szCs w:val="28"/>
        </w:rPr>
        <w:t xml:space="preserve"> Anything to follow?</w:t>
      </w:r>
    </w:p>
    <w:p w14:paraId="5D885B05" w14:textId="77777777" w:rsidR="00CF33B9" w:rsidRDefault="00963BB4" w:rsidP="00963BB4">
      <w:pPr>
        <w:rPr>
          <w:rFonts w:cs="Times New Roman"/>
          <w:szCs w:val="28"/>
        </w:rPr>
      </w:pPr>
      <w:r w:rsidRPr="00CF33B9">
        <w:rPr>
          <w:rFonts w:cs="Times New Roman"/>
          <w:b/>
          <w:bCs/>
          <w:szCs w:val="28"/>
        </w:rPr>
        <w:t xml:space="preserve">Mr Adams </w:t>
      </w:r>
      <w:r w:rsidRPr="00963BB4">
        <w:rPr>
          <w:rFonts w:cs="Times New Roman"/>
          <w:szCs w:val="28"/>
        </w:rPr>
        <w:t xml:space="preserve">Can we order that later? </w:t>
      </w:r>
    </w:p>
    <w:p w14:paraId="1AA9BAF9" w14:textId="0D71B062" w:rsidR="00963BB4" w:rsidRDefault="00963BB4" w:rsidP="00963BB4">
      <w:pPr>
        <w:rPr>
          <w:rFonts w:cs="Times New Roman"/>
          <w:szCs w:val="28"/>
        </w:rPr>
      </w:pPr>
      <w:r w:rsidRPr="00CF33B9">
        <w:rPr>
          <w:rFonts w:cs="Times New Roman"/>
          <w:b/>
          <w:bCs/>
          <w:szCs w:val="28"/>
        </w:rPr>
        <w:t>Waiter</w:t>
      </w:r>
      <w:r w:rsidRPr="00963BB4">
        <w:rPr>
          <w:rFonts w:cs="Times New Roman"/>
          <w:szCs w:val="28"/>
        </w:rPr>
        <w:t xml:space="preserve"> Of course, sir.</w:t>
      </w:r>
    </w:p>
    <w:p w14:paraId="6A45F365" w14:textId="77777777" w:rsidR="00CF33B9" w:rsidRPr="00963BB4" w:rsidRDefault="00CF33B9" w:rsidP="00963BB4">
      <w:pPr>
        <w:rPr>
          <w:rFonts w:cs="Times New Roman"/>
          <w:szCs w:val="28"/>
        </w:rPr>
      </w:pPr>
    </w:p>
    <w:p w14:paraId="6D6297FC" w14:textId="77777777" w:rsidR="00963BB4" w:rsidRPr="00963BB4" w:rsidRDefault="00963BB4" w:rsidP="00963BB4">
      <w:pPr>
        <w:rPr>
          <w:rFonts w:cs="Times New Roman"/>
          <w:szCs w:val="28"/>
        </w:rPr>
      </w:pPr>
      <w:r w:rsidRPr="00CF33B9">
        <w:rPr>
          <w:rFonts w:cs="Times New Roman"/>
          <w:b/>
          <w:bCs/>
          <w:szCs w:val="28"/>
        </w:rPr>
        <w:t xml:space="preserve">Waiter </w:t>
      </w:r>
      <w:r w:rsidRPr="00963BB4">
        <w:rPr>
          <w:rFonts w:cs="Times New Roman"/>
          <w:szCs w:val="28"/>
        </w:rPr>
        <w:t>Would you like to see the wine list?</w:t>
      </w:r>
    </w:p>
    <w:p w14:paraId="5728A342" w14:textId="1051ACE4" w:rsidR="00963BB4" w:rsidRPr="00963BB4" w:rsidRDefault="00963BB4" w:rsidP="00963BB4">
      <w:pPr>
        <w:rPr>
          <w:rFonts w:cs="Times New Roman"/>
          <w:szCs w:val="28"/>
        </w:rPr>
      </w:pPr>
      <w:r w:rsidRPr="00CF33B9">
        <w:rPr>
          <w:rFonts w:cs="Times New Roman"/>
          <w:b/>
          <w:bCs/>
          <w:szCs w:val="28"/>
        </w:rPr>
        <w:t xml:space="preserve">Mr Adams </w:t>
      </w:r>
      <w:r w:rsidRPr="00963BB4">
        <w:rPr>
          <w:rFonts w:cs="Times New Roman"/>
          <w:szCs w:val="28"/>
        </w:rPr>
        <w:t>Yes</w:t>
      </w:r>
      <w:r w:rsidR="00CF33B9">
        <w:rPr>
          <w:rFonts w:cs="Times New Roman"/>
          <w:szCs w:val="28"/>
        </w:rPr>
        <w:t xml:space="preserve"> …</w:t>
      </w:r>
      <w:r w:rsidRPr="00963BB4">
        <w:rPr>
          <w:rFonts w:cs="Times New Roman"/>
          <w:szCs w:val="28"/>
        </w:rPr>
        <w:t xml:space="preserve"> we'd like a bottle of dry white wine.</w:t>
      </w:r>
    </w:p>
    <w:p w14:paraId="614EA713" w14:textId="77777777" w:rsidR="00CF33B9" w:rsidRDefault="00963BB4" w:rsidP="00963BB4">
      <w:pPr>
        <w:rPr>
          <w:rFonts w:cs="Times New Roman"/>
          <w:szCs w:val="28"/>
        </w:rPr>
      </w:pPr>
      <w:r w:rsidRPr="00CF33B9">
        <w:rPr>
          <w:rFonts w:cs="Times New Roman"/>
          <w:b/>
          <w:bCs/>
          <w:szCs w:val="28"/>
        </w:rPr>
        <w:t>Waiter</w:t>
      </w:r>
      <w:r w:rsidRPr="00963BB4">
        <w:rPr>
          <w:rFonts w:cs="Times New Roman"/>
          <w:szCs w:val="28"/>
        </w:rPr>
        <w:t xml:space="preserve"> May I suggest something? </w:t>
      </w:r>
    </w:p>
    <w:p w14:paraId="61D523E7" w14:textId="18975D15" w:rsidR="00963BB4" w:rsidRPr="00963BB4" w:rsidRDefault="00963BB4" w:rsidP="00963BB4">
      <w:pPr>
        <w:rPr>
          <w:rFonts w:cs="Times New Roman"/>
          <w:szCs w:val="28"/>
        </w:rPr>
      </w:pPr>
      <w:r w:rsidRPr="00CF33B9">
        <w:rPr>
          <w:rFonts w:cs="Times New Roman"/>
          <w:b/>
          <w:bCs/>
          <w:szCs w:val="28"/>
        </w:rPr>
        <w:t>Mr</w:t>
      </w:r>
      <w:r w:rsidR="00CF33B9">
        <w:rPr>
          <w:rFonts w:cs="Times New Roman"/>
          <w:b/>
          <w:bCs/>
          <w:szCs w:val="28"/>
        </w:rPr>
        <w:t xml:space="preserve"> </w:t>
      </w:r>
      <w:r w:rsidRPr="00CF33B9">
        <w:rPr>
          <w:rFonts w:cs="Times New Roman"/>
          <w:b/>
          <w:bCs/>
          <w:szCs w:val="28"/>
        </w:rPr>
        <w:t>Adams</w:t>
      </w:r>
      <w:r w:rsidRPr="00963BB4">
        <w:rPr>
          <w:rFonts w:cs="Times New Roman"/>
          <w:szCs w:val="28"/>
        </w:rPr>
        <w:t xml:space="preserve"> Of course.</w:t>
      </w:r>
    </w:p>
    <w:p w14:paraId="5135C3A5" w14:textId="77777777" w:rsidR="00963BB4" w:rsidRPr="00963BB4" w:rsidRDefault="00963BB4" w:rsidP="00963BB4">
      <w:pPr>
        <w:rPr>
          <w:rFonts w:cs="Times New Roman"/>
          <w:szCs w:val="28"/>
        </w:rPr>
      </w:pPr>
      <w:r w:rsidRPr="00CF33B9">
        <w:rPr>
          <w:rFonts w:cs="Times New Roman"/>
          <w:b/>
          <w:bCs/>
          <w:szCs w:val="28"/>
        </w:rPr>
        <w:t>Waiter</w:t>
      </w:r>
      <w:r w:rsidRPr="00963BB4">
        <w:rPr>
          <w:rFonts w:cs="Times New Roman"/>
          <w:szCs w:val="28"/>
        </w:rPr>
        <w:t xml:space="preserve"> Why don't you try a bottle of English wine?</w:t>
      </w:r>
    </w:p>
    <w:p w14:paraId="7E8538AB" w14:textId="01DABDFB" w:rsidR="00963BB4" w:rsidRPr="00963BB4" w:rsidRDefault="00963BB4" w:rsidP="00963BB4">
      <w:pPr>
        <w:rPr>
          <w:rFonts w:cs="Times New Roman"/>
          <w:szCs w:val="28"/>
        </w:rPr>
      </w:pPr>
      <w:r w:rsidRPr="00CF33B9">
        <w:rPr>
          <w:rFonts w:cs="Times New Roman"/>
          <w:b/>
          <w:bCs/>
          <w:szCs w:val="28"/>
        </w:rPr>
        <w:t>Mr</w:t>
      </w:r>
      <w:r w:rsidR="00CF33B9">
        <w:rPr>
          <w:rFonts w:cs="Times New Roman"/>
          <w:b/>
          <w:bCs/>
          <w:szCs w:val="28"/>
        </w:rPr>
        <w:t xml:space="preserve"> </w:t>
      </w:r>
      <w:r w:rsidRPr="00CF33B9">
        <w:rPr>
          <w:rFonts w:cs="Times New Roman"/>
          <w:b/>
          <w:bCs/>
          <w:szCs w:val="28"/>
        </w:rPr>
        <w:t xml:space="preserve">Adams </w:t>
      </w:r>
      <w:r w:rsidRPr="00963BB4">
        <w:rPr>
          <w:rFonts w:cs="Times New Roman"/>
          <w:szCs w:val="28"/>
        </w:rPr>
        <w:t>English wine?</w:t>
      </w:r>
    </w:p>
    <w:p w14:paraId="12DBDA8C" w14:textId="6D9B116E" w:rsidR="00963BB4" w:rsidRDefault="00963BB4" w:rsidP="00963BB4">
      <w:pPr>
        <w:rPr>
          <w:rFonts w:cs="Times New Roman"/>
          <w:szCs w:val="28"/>
        </w:rPr>
      </w:pPr>
      <w:r w:rsidRPr="00CF33B9">
        <w:rPr>
          <w:rFonts w:cs="Times New Roman"/>
          <w:b/>
          <w:bCs/>
          <w:szCs w:val="28"/>
        </w:rPr>
        <w:t>Waiter</w:t>
      </w:r>
      <w:r w:rsidRPr="00963BB4">
        <w:rPr>
          <w:rFonts w:cs="Times New Roman"/>
          <w:szCs w:val="28"/>
        </w:rPr>
        <w:t xml:space="preserve"> Yes, it isn't very well-known, but it's being produced in the south of England now. You'll be surprised</w:t>
      </w:r>
      <w:r w:rsidR="00CF33B9">
        <w:rPr>
          <w:rFonts w:cs="Times New Roman"/>
          <w:szCs w:val="28"/>
        </w:rPr>
        <w:t xml:space="preserve"> …</w:t>
      </w:r>
      <w:r w:rsidRPr="00963BB4">
        <w:rPr>
          <w:rFonts w:cs="Times New Roman"/>
          <w:szCs w:val="28"/>
        </w:rPr>
        <w:t xml:space="preserve"> it's very good.</w:t>
      </w:r>
    </w:p>
    <w:p w14:paraId="2CEA1EC0" w14:textId="10E6E741" w:rsidR="00C077CF" w:rsidRPr="00F47235" w:rsidRDefault="00C077CF" w:rsidP="00F47235">
      <w:pPr>
        <w:pStyle w:val="Heading1"/>
        <w:rPr>
          <w:rFonts w:ascii="Times New Roman" w:hAnsi="Times New Roman" w:cs="Times New Roman"/>
          <w:b/>
          <w:bCs/>
          <w:sz w:val="28"/>
          <w:szCs w:val="24"/>
        </w:rPr>
      </w:pPr>
      <w:r w:rsidRPr="00F47235">
        <w:rPr>
          <w:rFonts w:ascii="Times New Roman" w:hAnsi="Times New Roman" w:cs="Times New Roman"/>
          <w:b/>
          <w:bCs/>
          <w:sz w:val="28"/>
          <w:szCs w:val="24"/>
        </w:rPr>
        <w:t>71</w:t>
      </w:r>
      <w:r w:rsidR="00F47235" w:rsidRPr="00F47235">
        <w:rPr>
          <w:rFonts w:ascii="Times New Roman" w:hAnsi="Times New Roman" w:cs="Times New Roman"/>
          <w:b/>
          <w:bCs/>
          <w:sz w:val="28"/>
          <w:szCs w:val="24"/>
        </w:rPr>
        <w:t xml:space="preserve"> North Sea Oil</w:t>
      </w:r>
    </w:p>
    <w:p w14:paraId="243E4A41" w14:textId="77777777" w:rsidR="00C077CF" w:rsidRPr="00C077CF" w:rsidRDefault="00C077CF" w:rsidP="00C077CF">
      <w:pPr>
        <w:rPr>
          <w:rFonts w:cs="Times New Roman"/>
          <w:szCs w:val="28"/>
        </w:rPr>
      </w:pPr>
      <w:r w:rsidRPr="00C077CF">
        <w:rPr>
          <w:rFonts w:cs="Times New Roman"/>
          <w:szCs w:val="28"/>
        </w:rPr>
        <w:t>Good evening. This is London Radio. Welcome to 'Man in the Street'. Our programme tonight is about North Sea oil. Oil was first discovered beneath the North Sea in the late 1960s. Since then more and more oil has been found off the coasts of Britain, and is being brought ashore. We aren't going to become very rich, but we must decide how to spend the oil revenues. Our interviewer went into the streets to ask people their opinion. He asked: 'If you were the Prime Minister, what would you do with the money?'</w:t>
      </w:r>
    </w:p>
    <w:p w14:paraId="71D48501" w14:textId="77777777" w:rsidR="00C077CF" w:rsidRPr="00C077CF" w:rsidRDefault="00C077CF" w:rsidP="00C077CF">
      <w:pPr>
        <w:rPr>
          <w:rFonts w:cs="Times New Roman"/>
          <w:szCs w:val="28"/>
        </w:rPr>
      </w:pPr>
      <w:r w:rsidRPr="00C077CF">
        <w:rPr>
          <w:rFonts w:cs="Times New Roman"/>
          <w:szCs w:val="28"/>
        </w:rPr>
        <w:t xml:space="preserve">'Well, of course I'm not the Prime Minister, but if I were, I'd spend the money on more hospitals and schools. We need more doctors, nurses, and teachers. Classes are too big. If classes were </w:t>
      </w:r>
      <w:r w:rsidRPr="00C077CF">
        <w:rPr>
          <w:rFonts w:cs="Times New Roman"/>
          <w:szCs w:val="28"/>
        </w:rPr>
        <w:lastRenderedPageBreak/>
        <w:t>smaller, children would learn more. And there aren't enough nurses either, because salaries are too low. If the salaries were higher, more people would become nurses. Money which is spent now on education and health is an investment for the future.'</w:t>
      </w:r>
    </w:p>
    <w:p w14:paraId="6030EEBC" w14:textId="77777777" w:rsidR="00C077CF" w:rsidRPr="00C077CF" w:rsidRDefault="00C077CF" w:rsidP="00C077CF">
      <w:pPr>
        <w:rPr>
          <w:rFonts w:cs="Times New Roman"/>
          <w:szCs w:val="28"/>
        </w:rPr>
      </w:pPr>
      <w:r w:rsidRPr="00C077CF">
        <w:rPr>
          <w:rFonts w:cs="Times New Roman"/>
          <w:szCs w:val="28"/>
        </w:rPr>
        <w:t>'I think the answer is quite simple. Taxes are much too high in this country, aren't they? I would reduce them. If we reduced taxes, people would have more money. If they had more money, they'd spend more. Industry would have to produce more, so it would need more workers. There would be more jobs, and we would all be richer.'</w:t>
      </w:r>
    </w:p>
    <w:p w14:paraId="4CBE1125" w14:textId="77777777" w:rsidR="00C077CF" w:rsidRPr="00C077CF" w:rsidRDefault="00C077CF" w:rsidP="00C077CF">
      <w:pPr>
        <w:rPr>
          <w:rFonts w:cs="Times New Roman"/>
          <w:szCs w:val="28"/>
        </w:rPr>
      </w:pPr>
      <w:r w:rsidRPr="00C077CF">
        <w:rPr>
          <w:rFonts w:cs="Times New Roman"/>
          <w:szCs w:val="28"/>
        </w:rPr>
        <w:t>'I'm very worried about inflation. I'd try to control prices. If I were the Prime Minister, I'd reduce the price of gas, coal, and electricity. If we did that, everybody would benefit, wouldn't they? Food is much too expensive. I'd encourage the farmers to produce more food, more cheaply. However there are some things that I certainly wouldn't do. I certainly wouldn't build more roads, and I wouldn't spend money on guns, and tanks, and warplanes.'</w:t>
      </w:r>
    </w:p>
    <w:p w14:paraId="4F663D8C" w14:textId="5DDFF58E" w:rsidR="00C077CF" w:rsidRDefault="00C077CF" w:rsidP="00C077CF">
      <w:pPr>
        <w:rPr>
          <w:rFonts w:cs="Times New Roman"/>
          <w:szCs w:val="28"/>
        </w:rPr>
      </w:pPr>
      <w:r w:rsidRPr="00C077CF">
        <w:rPr>
          <w:rFonts w:cs="Times New Roman"/>
          <w:szCs w:val="28"/>
        </w:rPr>
        <w:t>'There's too much crime and violence nowadays. There aren't enough policemen on the streets. I'd increase the size of the police force, and I'd increase their salaries. If we had more policemen, we'd all feel safer. I'd also increase old age pensions. I've worked hard all my life, and I should have a reasonable standard of living.'</w:t>
      </w:r>
    </w:p>
    <w:p w14:paraId="4AD0BC57" w14:textId="03578C3A" w:rsidR="00C077CF" w:rsidRPr="003914BB" w:rsidRDefault="00C077CF" w:rsidP="003914BB">
      <w:pPr>
        <w:pStyle w:val="Heading1"/>
        <w:rPr>
          <w:rFonts w:ascii="Times New Roman" w:hAnsi="Times New Roman" w:cs="Times New Roman"/>
          <w:b/>
          <w:bCs/>
          <w:sz w:val="28"/>
          <w:szCs w:val="24"/>
        </w:rPr>
      </w:pPr>
      <w:r w:rsidRPr="003914BB">
        <w:rPr>
          <w:rFonts w:ascii="Times New Roman" w:hAnsi="Times New Roman" w:cs="Times New Roman"/>
          <w:b/>
          <w:bCs/>
          <w:sz w:val="28"/>
          <w:szCs w:val="24"/>
        </w:rPr>
        <w:t>72</w:t>
      </w:r>
      <w:r w:rsidR="00D97DA3" w:rsidRPr="003914BB">
        <w:rPr>
          <w:rFonts w:ascii="Times New Roman" w:hAnsi="Times New Roman" w:cs="Times New Roman"/>
          <w:b/>
          <w:bCs/>
          <w:sz w:val="28"/>
          <w:szCs w:val="24"/>
        </w:rPr>
        <w:t xml:space="preserve"> What would you do?</w:t>
      </w:r>
    </w:p>
    <w:p w14:paraId="66AAC84F" w14:textId="77777777" w:rsidR="00C077CF" w:rsidRPr="00C077CF" w:rsidRDefault="00C077CF" w:rsidP="00C077CF">
      <w:pPr>
        <w:rPr>
          <w:rFonts w:cs="Times New Roman"/>
          <w:szCs w:val="28"/>
        </w:rPr>
      </w:pPr>
      <w:r w:rsidRPr="00C077CF">
        <w:rPr>
          <w:rFonts w:cs="Times New Roman"/>
          <w:szCs w:val="28"/>
        </w:rPr>
        <w:t>Imagine that you are going to a desert island. You can take six things. Which six things would you take? And why?</w:t>
      </w:r>
    </w:p>
    <w:p w14:paraId="0B98C287" w14:textId="77777777" w:rsidR="00C077CF" w:rsidRPr="00C077CF" w:rsidRDefault="00C077CF" w:rsidP="00C077CF">
      <w:pPr>
        <w:rPr>
          <w:rFonts w:cs="Times New Roman"/>
          <w:szCs w:val="28"/>
        </w:rPr>
      </w:pPr>
      <w:r w:rsidRPr="00C077CF">
        <w:rPr>
          <w:rFonts w:cs="Times New Roman"/>
          <w:szCs w:val="28"/>
        </w:rPr>
        <w:t>If I weren't here, I'd like to be in California.</w:t>
      </w:r>
    </w:p>
    <w:p w14:paraId="7808D9D5" w14:textId="77777777" w:rsidR="00C077CF" w:rsidRPr="00C077CF" w:rsidRDefault="00C077CF" w:rsidP="00C077CF">
      <w:pPr>
        <w:rPr>
          <w:rFonts w:cs="Times New Roman"/>
          <w:szCs w:val="28"/>
        </w:rPr>
      </w:pPr>
      <w:r w:rsidRPr="00C077CF">
        <w:rPr>
          <w:rFonts w:cs="Times New Roman"/>
          <w:szCs w:val="28"/>
        </w:rPr>
        <w:t>If I could be somebody else, I'd like to be a filmstar.</w:t>
      </w:r>
    </w:p>
    <w:p w14:paraId="5269F24A" w14:textId="77777777" w:rsidR="00C077CF" w:rsidRPr="00C077CF" w:rsidRDefault="00C077CF" w:rsidP="00C077CF">
      <w:pPr>
        <w:rPr>
          <w:rFonts w:cs="Times New Roman"/>
          <w:szCs w:val="28"/>
        </w:rPr>
      </w:pPr>
      <w:r w:rsidRPr="00C077CF">
        <w:rPr>
          <w:rFonts w:cs="Times New Roman"/>
          <w:szCs w:val="28"/>
        </w:rPr>
        <w:t>If I had a million pounds, I'd travel round the world.</w:t>
      </w:r>
    </w:p>
    <w:p w14:paraId="7E19BCEF" w14:textId="77777777" w:rsidR="00C077CF" w:rsidRPr="00C077CF" w:rsidRDefault="00C077CF" w:rsidP="00C077CF">
      <w:pPr>
        <w:rPr>
          <w:rFonts w:cs="Times New Roman"/>
          <w:szCs w:val="28"/>
        </w:rPr>
      </w:pPr>
      <w:r w:rsidRPr="00C077CF">
        <w:rPr>
          <w:rFonts w:cs="Times New Roman"/>
          <w:szCs w:val="28"/>
        </w:rPr>
        <w:t>If you weren't here, where would you like to be? Why?</w:t>
      </w:r>
    </w:p>
    <w:p w14:paraId="7DAE6B4B" w14:textId="430C66B8" w:rsidR="00C077CF" w:rsidRPr="00C077CF" w:rsidRDefault="00C077CF" w:rsidP="00C077CF">
      <w:pPr>
        <w:rPr>
          <w:rFonts w:cs="Times New Roman"/>
          <w:szCs w:val="28"/>
        </w:rPr>
      </w:pPr>
      <w:r w:rsidRPr="00C077CF">
        <w:rPr>
          <w:rFonts w:cs="Times New Roman"/>
          <w:szCs w:val="28"/>
        </w:rPr>
        <w:t xml:space="preserve">If you could be somebody else, who would you </w:t>
      </w:r>
      <w:r w:rsidR="00C77F2A">
        <w:rPr>
          <w:rFonts w:cs="Times New Roman"/>
          <w:szCs w:val="28"/>
        </w:rPr>
        <w:t>like</w:t>
      </w:r>
      <w:r w:rsidRPr="00C077CF">
        <w:rPr>
          <w:rFonts w:cs="Times New Roman"/>
          <w:szCs w:val="28"/>
        </w:rPr>
        <w:t xml:space="preserve"> to be? Why?</w:t>
      </w:r>
    </w:p>
    <w:p w14:paraId="284AD3D5" w14:textId="53AEDC50" w:rsidR="00963BB4" w:rsidRDefault="00C077CF" w:rsidP="00C077CF">
      <w:pPr>
        <w:rPr>
          <w:rFonts w:cs="Times New Roman"/>
          <w:szCs w:val="28"/>
        </w:rPr>
      </w:pPr>
      <w:r w:rsidRPr="00C077CF">
        <w:rPr>
          <w:rFonts w:cs="Times New Roman"/>
          <w:szCs w:val="28"/>
        </w:rPr>
        <w:t>If you had a million pounds, what would you do? Why?</w:t>
      </w:r>
    </w:p>
    <w:p w14:paraId="330A387E" w14:textId="4FD5A561" w:rsidR="00C077CF" w:rsidRPr="00C77F2A" w:rsidRDefault="00C077CF" w:rsidP="00C77F2A">
      <w:pPr>
        <w:pStyle w:val="Heading1"/>
        <w:rPr>
          <w:rFonts w:ascii="Times New Roman" w:hAnsi="Times New Roman" w:cs="Times New Roman"/>
          <w:b/>
          <w:bCs/>
          <w:sz w:val="28"/>
          <w:szCs w:val="24"/>
        </w:rPr>
      </w:pPr>
      <w:r w:rsidRPr="00C77F2A">
        <w:rPr>
          <w:rFonts w:ascii="Times New Roman" w:hAnsi="Times New Roman" w:cs="Times New Roman"/>
          <w:b/>
          <w:bCs/>
          <w:sz w:val="28"/>
          <w:szCs w:val="24"/>
        </w:rPr>
        <w:t>74</w:t>
      </w:r>
      <w:r w:rsidR="00C77F2A" w:rsidRPr="00C77F2A">
        <w:rPr>
          <w:rFonts w:ascii="Times New Roman" w:hAnsi="Times New Roman" w:cs="Times New Roman"/>
          <w:b/>
          <w:bCs/>
          <w:sz w:val="28"/>
          <w:szCs w:val="24"/>
        </w:rPr>
        <w:t xml:space="preserve"> Four reports</w:t>
      </w:r>
    </w:p>
    <w:p w14:paraId="0E72A640" w14:textId="77777777" w:rsidR="00C077CF" w:rsidRPr="00C077CF" w:rsidRDefault="00C077CF" w:rsidP="00C077CF">
      <w:pPr>
        <w:rPr>
          <w:rFonts w:cs="Times New Roman"/>
          <w:szCs w:val="28"/>
        </w:rPr>
      </w:pPr>
      <w:r w:rsidRPr="00C077CF">
        <w:rPr>
          <w:rFonts w:cs="Times New Roman"/>
          <w:szCs w:val="28"/>
        </w:rPr>
        <w:t xml:space="preserve">Laura Bruce is a trainee reporter for the </w:t>
      </w:r>
      <w:r w:rsidRPr="00C77F2A">
        <w:rPr>
          <w:rFonts w:cs="Times New Roman"/>
          <w:i/>
          <w:iCs/>
          <w:szCs w:val="28"/>
        </w:rPr>
        <w:t>London Evening Echo.</w:t>
      </w:r>
      <w:r w:rsidRPr="00C077CF">
        <w:rPr>
          <w:rFonts w:cs="Times New Roman"/>
          <w:szCs w:val="28"/>
        </w:rPr>
        <w:t xml:space="preserve"> Last week several famous people arrived at London Airport. Laura was sent to interview them. Nobody told her very much!</w:t>
      </w:r>
    </w:p>
    <w:p w14:paraId="17CFE93F" w14:textId="77777777" w:rsidR="00C077CF" w:rsidRPr="00C077CF" w:rsidRDefault="00C077CF" w:rsidP="00C077CF">
      <w:pPr>
        <w:rPr>
          <w:rFonts w:cs="Times New Roman"/>
          <w:szCs w:val="28"/>
        </w:rPr>
      </w:pPr>
      <w:r w:rsidRPr="00C77F2A">
        <w:rPr>
          <w:rFonts w:cs="Times New Roman"/>
          <w:b/>
          <w:bCs/>
          <w:szCs w:val="28"/>
        </w:rPr>
        <w:t>Doctor Sowanso,</w:t>
      </w:r>
      <w:r w:rsidRPr="00C077CF">
        <w:rPr>
          <w:rFonts w:cs="Times New Roman"/>
          <w:szCs w:val="28"/>
        </w:rPr>
        <w:t xml:space="preserve"> Secretary-General, UNO:</w:t>
      </w:r>
    </w:p>
    <w:p w14:paraId="43AF873C" w14:textId="77777777" w:rsidR="00C077CF" w:rsidRDefault="00C077CF" w:rsidP="00C077CF">
      <w:pPr>
        <w:rPr>
          <w:rFonts w:cs="Times New Roman"/>
          <w:szCs w:val="28"/>
        </w:rPr>
      </w:pPr>
      <w:r w:rsidRPr="00C077CF">
        <w:rPr>
          <w:rFonts w:cs="Times New Roman"/>
          <w:szCs w:val="28"/>
        </w:rPr>
        <w:t>I'm very busy. I've got a lot of appointments. I can't say very much. I love England. I've been here many times before. I enjoyed my visit in January. I'll only be in England for twelve hours. I'm going to meet the Prime Minister. I have no other comments.'</w:t>
      </w:r>
    </w:p>
    <w:p w14:paraId="29797A3C" w14:textId="77777777" w:rsidR="00C77F2A" w:rsidRPr="00C077CF" w:rsidRDefault="00C77F2A" w:rsidP="00C077CF">
      <w:pPr>
        <w:rPr>
          <w:rFonts w:cs="Times New Roman"/>
          <w:szCs w:val="28"/>
        </w:rPr>
      </w:pPr>
    </w:p>
    <w:p w14:paraId="225DF134" w14:textId="77777777" w:rsidR="00C077CF" w:rsidRPr="00C77F2A" w:rsidRDefault="00C077CF" w:rsidP="00C077CF">
      <w:pPr>
        <w:rPr>
          <w:rFonts w:cs="Times New Roman"/>
          <w:b/>
          <w:bCs/>
          <w:szCs w:val="28"/>
        </w:rPr>
      </w:pPr>
      <w:r w:rsidRPr="00C77F2A">
        <w:rPr>
          <w:rFonts w:cs="Times New Roman"/>
          <w:b/>
          <w:bCs/>
          <w:szCs w:val="28"/>
        </w:rPr>
        <w:t>Laura's Report</w:t>
      </w:r>
    </w:p>
    <w:p w14:paraId="22FE1AAA" w14:textId="77777777" w:rsidR="00C077CF" w:rsidRPr="00C077CF" w:rsidRDefault="00C077CF" w:rsidP="00C077CF">
      <w:pPr>
        <w:rPr>
          <w:rFonts w:cs="Times New Roman"/>
          <w:szCs w:val="28"/>
        </w:rPr>
      </w:pPr>
      <w:r w:rsidRPr="00C077CF">
        <w:rPr>
          <w:rFonts w:cs="Times New Roman"/>
          <w:szCs w:val="28"/>
        </w:rPr>
        <w:lastRenderedPageBreak/>
        <w:t>Dr Sowanso visited England yesterday. He arrived at London Airport at 10 am, and we asked him to comment on the international situation. He just made a brief statement. He said he was very busy, and that he'd got a lot of appointments. He said he couldn't say very much, but he said he loved England. He said that he had been here many times, and that he had enjoyed his visit in January. He said he would be in England for only twelve hours, and that he was going to meet the Prime Minister. He said he had no other comments.</w:t>
      </w:r>
    </w:p>
    <w:p w14:paraId="20755780" w14:textId="5AC3121C" w:rsidR="00C077CF" w:rsidRPr="00C077CF" w:rsidRDefault="00C077CF" w:rsidP="00C077CF">
      <w:pPr>
        <w:rPr>
          <w:rFonts w:cs="Times New Roman"/>
          <w:szCs w:val="28"/>
        </w:rPr>
      </w:pPr>
      <w:r w:rsidRPr="00C77F2A">
        <w:rPr>
          <w:rFonts w:cs="Times New Roman"/>
          <w:b/>
          <w:bCs/>
          <w:szCs w:val="28"/>
        </w:rPr>
        <w:t>Brutus Cray,</w:t>
      </w:r>
      <w:r w:rsidRPr="00C077CF">
        <w:rPr>
          <w:rFonts w:cs="Times New Roman"/>
          <w:szCs w:val="28"/>
        </w:rPr>
        <w:t xml:space="preserve"> world champion boxer: 'like newspaper reporters, but I haven't got time to say much. Just that I'm the greatest! I've always been the greatest, and I always will be the greatest. I can beat anybody in the world! I've beaten Leo Fink before. I knocked him out in Miami, and I'm going to knock him out in São Paulo. I'll be the champion forever! Excuse me</w:t>
      </w:r>
      <w:r w:rsidR="00C77F2A">
        <w:rPr>
          <w:rFonts w:cs="Times New Roman"/>
          <w:szCs w:val="28"/>
        </w:rPr>
        <w:t xml:space="preserve"> …</w:t>
      </w:r>
      <w:r w:rsidRPr="00C077CF">
        <w:rPr>
          <w:rFonts w:cs="Times New Roman"/>
          <w:szCs w:val="28"/>
        </w:rPr>
        <w:t>"</w:t>
      </w:r>
    </w:p>
    <w:p w14:paraId="2EC17405" w14:textId="77777777" w:rsidR="00C77F2A" w:rsidRDefault="00C77F2A" w:rsidP="00C077CF">
      <w:pPr>
        <w:rPr>
          <w:rFonts w:cs="Times New Roman"/>
          <w:szCs w:val="28"/>
        </w:rPr>
      </w:pPr>
    </w:p>
    <w:p w14:paraId="378F143C" w14:textId="089A9E8E" w:rsidR="00C077CF" w:rsidRPr="00C77F2A" w:rsidRDefault="00C077CF" w:rsidP="00C077CF">
      <w:pPr>
        <w:rPr>
          <w:rFonts w:cs="Times New Roman"/>
          <w:b/>
          <w:bCs/>
          <w:szCs w:val="28"/>
        </w:rPr>
      </w:pPr>
      <w:r w:rsidRPr="00C77F2A">
        <w:rPr>
          <w:rFonts w:cs="Times New Roman"/>
          <w:b/>
          <w:bCs/>
          <w:szCs w:val="28"/>
        </w:rPr>
        <w:t>Laura's Report</w:t>
      </w:r>
    </w:p>
    <w:p w14:paraId="67F0D10A" w14:textId="5BCB9CE3" w:rsidR="00C077CF" w:rsidRDefault="00C077CF" w:rsidP="00C077CF">
      <w:pPr>
        <w:rPr>
          <w:rFonts w:cs="Times New Roman"/>
          <w:szCs w:val="28"/>
        </w:rPr>
      </w:pPr>
      <w:r w:rsidRPr="00C077CF">
        <w:rPr>
          <w:rFonts w:cs="Times New Roman"/>
          <w:szCs w:val="28"/>
        </w:rPr>
        <w:t>Brutus Cray stopped at London Airport on his way from Frankfurt to São Paulo. I managed to see him in the V.I.P. lounge. Brutus was in a hurry. He said he liked newspaper reporters, but that he hadn't got time to say much. He said he was the greatest, he had always been the greatest, and he always would be the greatest. He said he could beat anybody in the world. He also said he had beaten Leo Fink before. He said he had knocked Fink out in Miami, and that he was going to knock him out in São Paulo. He also said he would be the champion forever!</w:t>
      </w:r>
    </w:p>
    <w:p w14:paraId="6A985ED3" w14:textId="73ECA3F2" w:rsidR="00C077CF" w:rsidRPr="00C77F2A" w:rsidRDefault="00C077CF" w:rsidP="00C77F2A">
      <w:pPr>
        <w:pStyle w:val="Heading1"/>
        <w:rPr>
          <w:rFonts w:ascii="Times New Roman" w:hAnsi="Times New Roman" w:cs="Times New Roman"/>
          <w:b/>
          <w:bCs/>
          <w:sz w:val="28"/>
          <w:szCs w:val="24"/>
        </w:rPr>
      </w:pPr>
      <w:r w:rsidRPr="00C77F2A">
        <w:rPr>
          <w:rFonts w:ascii="Times New Roman" w:hAnsi="Times New Roman" w:cs="Times New Roman"/>
          <w:b/>
          <w:bCs/>
          <w:sz w:val="28"/>
          <w:szCs w:val="24"/>
        </w:rPr>
        <w:t>75</w:t>
      </w:r>
      <w:r w:rsidR="00C77F2A" w:rsidRPr="00C77F2A">
        <w:rPr>
          <w:rFonts w:ascii="Times New Roman" w:hAnsi="Times New Roman" w:cs="Times New Roman"/>
          <w:b/>
          <w:bCs/>
          <w:sz w:val="28"/>
          <w:szCs w:val="24"/>
        </w:rPr>
        <w:t xml:space="preserve"> Examination day</w:t>
      </w:r>
    </w:p>
    <w:p w14:paraId="6A96FA76" w14:textId="77777777" w:rsidR="00C077CF" w:rsidRPr="00C077CF" w:rsidRDefault="00C077CF" w:rsidP="00C077CF">
      <w:pPr>
        <w:rPr>
          <w:rFonts w:cs="Times New Roman"/>
          <w:szCs w:val="28"/>
        </w:rPr>
      </w:pPr>
      <w:r w:rsidRPr="00C077CF">
        <w:rPr>
          <w:rFonts w:cs="Times New Roman"/>
          <w:szCs w:val="28"/>
        </w:rPr>
        <w:t>Victor Hey, Maria! Have you finished your exam?</w:t>
      </w:r>
    </w:p>
    <w:p w14:paraId="2E6E36AE" w14:textId="77777777" w:rsidR="00C077CF" w:rsidRPr="00C077CF" w:rsidRDefault="00C077CF" w:rsidP="00C077CF">
      <w:pPr>
        <w:rPr>
          <w:rFonts w:cs="Times New Roman"/>
          <w:szCs w:val="28"/>
        </w:rPr>
      </w:pPr>
      <w:r w:rsidRPr="00C077CF">
        <w:rPr>
          <w:rFonts w:cs="Times New Roman"/>
          <w:szCs w:val="28"/>
        </w:rPr>
        <w:t>Maria Yes, I have.</w:t>
      </w:r>
    </w:p>
    <w:p w14:paraId="5ABECF4B" w14:textId="77777777" w:rsidR="00C077CF" w:rsidRPr="00C077CF" w:rsidRDefault="00C077CF" w:rsidP="00C077CF">
      <w:pPr>
        <w:rPr>
          <w:rFonts w:cs="Times New Roman"/>
          <w:szCs w:val="28"/>
        </w:rPr>
      </w:pPr>
      <w:r w:rsidRPr="00C077CF">
        <w:rPr>
          <w:rFonts w:cs="Times New Roman"/>
          <w:szCs w:val="28"/>
        </w:rPr>
        <w:t>Victor Was it difficult?</w:t>
      </w:r>
    </w:p>
    <w:p w14:paraId="15204834" w14:textId="77777777" w:rsidR="00C077CF" w:rsidRPr="00C077CF" w:rsidRDefault="00C077CF" w:rsidP="00C077CF">
      <w:pPr>
        <w:rPr>
          <w:rFonts w:cs="Times New Roman"/>
          <w:szCs w:val="28"/>
        </w:rPr>
      </w:pPr>
      <w:r w:rsidRPr="00C077CF">
        <w:rPr>
          <w:rFonts w:cs="Times New Roman"/>
          <w:szCs w:val="28"/>
        </w:rPr>
        <w:t>Maria Well, it was quite hard.</w:t>
      </w:r>
    </w:p>
    <w:p w14:paraId="203430A6" w14:textId="77777777" w:rsidR="00C077CF" w:rsidRPr="00C077CF" w:rsidRDefault="00C077CF" w:rsidP="00C077CF">
      <w:pPr>
        <w:rPr>
          <w:rFonts w:cs="Times New Roman"/>
          <w:szCs w:val="28"/>
        </w:rPr>
      </w:pPr>
      <w:r w:rsidRPr="00C077CF">
        <w:rPr>
          <w:rFonts w:cs="Times New Roman"/>
          <w:szCs w:val="28"/>
        </w:rPr>
        <w:t>Victor Did you pass?</w:t>
      </w:r>
    </w:p>
    <w:p w14:paraId="40A77649" w14:textId="4D7BC9AE" w:rsidR="00C077CF" w:rsidRPr="00C077CF" w:rsidRDefault="00C077CF" w:rsidP="00C077CF">
      <w:pPr>
        <w:rPr>
          <w:rFonts w:cs="Times New Roman"/>
          <w:szCs w:val="28"/>
        </w:rPr>
      </w:pPr>
      <w:r w:rsidRPr="00C077CF">
        <w:rPr>
          <w:rFonts w:cs="Times New Roman"/>
          <w:szCs w:val="28"/>
        </w:rPr>
        <w:t>Maria I don't know</w:t>
      </w:r>
      <w:r w:rsidR="00C77F2A">
        <w:rPr>
          <w:rFonts w:cs="Times New Roman"/>
          <w:szCs w:val="28"/>
        </w:rPr>
        <w:t xml:space="preserve"> … </w:t>
      </w:r>
      <w:r w:rsidRPr="00C077CF">
        <w:rPr>
          <w:rFonts w:cs="Times New Roman"/>
          <w:szCs w:val="28"/>
        </w:rPr>
        <w:t>she didn't tell</w:t>
      </w:r>
      <w:r w:rsidR="00C77F2A">
        <w:rPr>
          <w:rFonts w:cs="Times New Roman"/>
          <w:szCs w:val="28"/>
        </w:rPr>
        <w:t xml:space="preserve"> </w:t>
      </w:r>
      <w:r w:rsidRPr="00C077CF">
        <w:rPr>
          <w:rFonts w:cs="Times New Roman"/>
          <w:szCs w:val="28"/>
        </w:rPr>
        <w:t>me.</w:t>
      </w:r>
    </w:p>
    <w:p w14:paraId="6B1DF10B" w14:textId="77777777" w:rsidR="00C077CF" w:rsidRPr="00C077CF" w:rsidRDefault="00C077CF" w:rsidP="00C077CF">
      <w:pPr>
        <w:rPr>
          <w:rFonts w:cs="Times New Roman"/>
          <w:szCs w:val="28"/>
        </w:rPr>
      </w:pPr>
      <w:r w:rsidRPr="00C077CF">
        <w:rPr>
          <w:rFonts w:cs="Times New Roman"/>
          <w:szCs w:val="28"/>
        </w:rPr>
        <w:t>Victor What questions did she ask?</w:t>
      </w:r>
    </w:p>
    <w:p w14:paraId="1C132FF9" w14:textId="77777777" w:rsidR="00C077CF" w:rsidRPr="00C077CF" w:rsidRDefault="00C077CF" w:rsidP="00C077CF">
      <w:pPr>
        <w:rPr>
          <w:rFonts w:cs="Times New Roman"/>
          <w:szCs w:val="28"/>
        </w:rPr>
      </w:pPr>
      <w:r w:rsidRPr="00C077CF">
        <w:rPr>
          <w:rFonts w:cs="Times New Roman"/>
          <w:szCs w:val="28"/>
        </w:rPr>
        <w:t>Maria First she asked me what my name was.</w:t>
      </w:r>
    </w:p>
    <w:p w14:paraId="302E8DE0" w14:textId="77777777" w:rsidR="00C077CF" w:rsidRPr="00C077CF" w:rsidRDefault="00C077CF" w:rsidP="00C077CF">
      <w:pPr>
        <w:rPr>
          <w:rFonts w:cs="Times New Roman"/>
          <w:szCs w:val="28"/>
        </w:rPr>
      </w:pPr>
      <w:r w:rsidRPr="00C077CF">
        <w:rPr>
          <w:rFonts w:cs="Times New Roman"/>
          <w:szCs w:val="28"/>
        </w:rPr>
        <w:t>Victor That was easy, wasn't it?</w:t>
      </w:r>
    </w:p>
    <w:p w14:paraId="41B68377" w14:textId="7B1EB2F9" w:rsidR="00C077CF" w:rsidRPr="00C077CF" w:rsidRDefault="00C077CF" w:rsidP="00C077CF">
      <w:pPr>
        <w:rPr>
          <w:rFonts w:cs="Times New Roman"/>
          <w:szCs w:val="28"/>
        </w:rPr>
      </w:pPr>
      <w:r w:rsidRPr="00C077CF">
        <w:rPr>
          <w:rFonts w:cs="Times New Roman"/>
          <w:szCs w:val="28"/>
        </w:rPr>
        <w:t>Maria</w:t>
      </w:r>
      <w:r w:rsidR="00C77F2A">
        <w:rPr>
          <w:rFonts w:cs="Times New Roman"/>
          <w:szCs w:val="28"/>
        </w:rPr>
        <w:t xml:space="preserve"> … </w:t>
      </w:r>
      <w:r w:rsidRPr="00C077CF">
        <w:rPr>
          <w:rFonts w:cs="Times New Roman"/>
          <w:szCs w:val="28"/>
        </w:rPr>
        <w:t>then she asked me where I came from, and how long I'd been studying at the school.</w:t>
      </w:r>
    </w:p>
    <w:p w14:paraId="199456CC" w14:textId="30DD8CC4" w:rsidR="00C077CF" w:rsidRPr="00C077CF" w:rsidRDefault="00C077CF" w:rsidP="00C077CF">
      <w:pPr>
        <w:rPr>
          <w:rFonts w:cs="Times New Roman"/>
          <w:szCs w:val="28"/>
        </w:rPr>
      </w:pPr>
      <w:r w:rsidRPr="00C077CF">
        <w:rPr>
          <w:rFonts w:cs="Times New Roman"/>
          <w:szCs w:val="28"/>
        </w:rPr>
        <w:t>Victor</w:t>
      </w:r>
      <w:r w:rsidR="00C77F2A">
        <w:rPr>
          <w:rFonts w:cs="Times New Roman"/>
          <w:szCs w:val="28"/>
        </w:rPr>
        <w:t xml:space="preserve"> … </w:t>
      </w:r>
      <w:r w:rsidRPr="00C077CF">
        <w:rPr>
          <w:rFonts w:cs="Times New Roman"/>
          <w:szCs w:val="28"/>
        </w:rPr>
        <w:t>and what else did she ask?</w:t>
      </w:r>
    </w:p>
    <w:p w14:paraId="20F62F7D" w14:textId="77777777" w:rsidR="00C77F2A" w:rsidRDefault="00C077CF" w:rsidP="00C077CF">
      <w:pPr>
        <w:rPr>
          <w:rFonts w:cs="Times New Roman"/>
          <w:szCs w:val="28"/>
        </w:rPr>
      </w:pPr>
      <w:r w:rsidRPr="00C077CF">
        <w:rPr>
          <w:rFonts w:cs="Times New Roman"/>
          <w:szCs w:val="28"/>
        </w:rPr>
        <w:t xml:space="preserve">Maria She asked when I had begun studying English, and she asked how I would use English in the future. </w:t>
      </w:r>
    </w:p>
    <w:p w14:paraId="2A4B14F1" w14:textId="7A9E03FC" w:rsidR="00C077CF" w:rsidRPr="00C077CF" w:rsidRDefault="00C077CF" w:rsidP="00C077CF">
      <w:pPr>
        <w:rPr>
          <w:rFonts w:cs="Times New Roman"/>
          <w:szCs w:val="28"/>
        </w:rPr>
      </w:pPr>
      <w:r w:rsidRPr="00C077CF">
        <w:rPr>
          <w:rFonts w:cs="Times New Roman"/>
          <w:szCs w:val="28"/>
        </w:rPr>
        <w:t>Victor Go on</w:t>
      </w:r>
      <w:r w:rsidR="00C77F2A">
        <w:rPr>
          <w:rFonts w:cs="Times New Roman"/>
          <w:szCs w:val="28"/>
        </w:rPr>
        <w:t xml:space="preserve"> …</w:t>
      </w:r>
    </w:p>
    <w:p w14:paraId="0514C5F9" w14:textId="77777777" w:rsidR="00C77F2A" w:rsidRDefault="00C077CF" w:rsidP="00C077CF">
      <w:pPr>
        <w:rPr>
          <w:rFonts w:cs="Times New Roman"/>
          <w:szCs w:val="28"/>
        </w:rPr>
      </w:pPr>
      <w:r w:rsidRPr="00C077CF">
        <w:rPr>
          <w:rFonts w:cs="Times New Roman"/>
          <w:szCs w:val="28"/>
        </w:rPr>
        <w:lastRenderedPageBreak/>
        <w:t>Maria Then she asked me if I liked the school, and if I lived with my parents</w:t>
      </w:r>
      <w:r w:rsidR="00C77F2A">
        <w:rPr>
          <w:rFonts w:cs="Times New Roman"/>
          <w:szCs w:val="28"/>
        </w:rPr>
        <w:t>.</w:t>
      </w:r>
      <w:r w:rsidRPr="00C077CF">
        <w:rPr>
          <w:rFonts w:cs="Times New Roman"/>
          <w:szCs w:val="28"/>
        </w:rPr>
        <w:t xml:space="preserve"> </w:t>
      </w:r>
    </w:p>
    <w:p w14:paraId="4A8373D5" w14:textId="14BF2C57" w:rsidR="00C077CF" w:rsidRPr="00C077CF" w:rsidRDefault="00C077CF" w:rsidP="00C077CF">
      <w:pPr>
        <w:rPr>
          <w:rFonts w:cs="Times New Roman"/>
          <w:szCs w:val="28"/>
        </w:rPr>
      </w:pPr>
      <w:r w:rsidRPr="00C077CF">
        <w:rPr>
          <w:rFonts w:cs="Times New Roman"/>
          <w:szCs w:val="28"/>
        </w:rPr>
        <w:t>Victor Anything else?</w:t>
      </w:r>
    </w:p>
    <w:p w14:paraId="7B11BA98" w14:textId="77777777" w:rsidR="00C77F2A" w:rsidRDefault="00C077CF" w:rsidP="00C077CF">
      <w:pPr>
        <w:rPr>
          <w:rFonts w:cs="Times New Roman"/>
          <w:szCs w:val="28"/>
        </w:rPr>
      </w:pPr>
      <w:r w:rsidRPr="00C077CF">
        <w:rPr>
          <w:rFonts w:cs="Times New Roman"/>
          <w:szCs w:val="28"/>
        </w:rPr>
        <w:t>Maria Oh, Victor! I'm trying to remember</w:t>
      </w:r>
      <w:r w:rsidR="00C77F2A">
        <w:rPr>
          <w:rFonts w:cs="Times New Roman"/>
          <w:szCs w:val="28"/>
        </w:rPr>
        <w:t xml:space="preserve"> …</w:t>
      </w:r>
      <w:r w:rsidRPr="00C077CF">
        <w:rPr>
          <w:rFonts w:cs="Times New Roman"/>
          <w:szCs w:val="28"/>
        </w:rPr>
        <w:t xml:space="preserve"> oh, yes! She asked if I</w:t>
      </w:r>
      <w:r w:rsidR="00C77F2A">
        <w:rPr>
          <w:rFonts w:cs="Times New Roman"/>
          <w:szCs w:val="28"/>
        </w:rPr>
        <w:t xml:space="preserve"> </w:t>
      </w:r>
      <w:r w:rsidRPr="00C077CF">
        <w:rPr>
          <w:rFonts w:cs="Times New Roman"/>
          <w:szCs w:val="28"/>
        </w:rPr>
        <w:t>spoke any other languages.</w:t>
      </w:r>
    </w:p>
    <w:p w14:paraId="258C9054" w14:textId="5B62DEFF" w:rsidR="00C077CF" w:rsidRPr="00C077CF" w:rsidRDefault="00C077CF" w:rsidP="00C077CF">
      <w:pPr>
        <w:rPr>
          <w:rFonts w:cs="Times New Roman"/>
          <w:szCs w:val="28"/>
        </w:rPr>
      </w:pPr>
      <w:r w:rsidRPr="00C077CF">
        <w:rPr>
          <w:rFonts w:cs="Times New Roman"/>
          <w:szCs w:val="28"/>
        </w:rPr>
        <w:t>Victor Is that all?</w:t>
      </w:r>
    </w:p>
    <w:p w14:paraId="69B6CAF9" w14:textId="77777777" w:rsidR="00C077CF" w:rsidRPr="00C077CF" w:rsidRDefault="00C077CF" w:rsidP="00C077CF">
      <w:pPr>
        <w:rPr>
          <w:rFonts w:cs="Times New Roman"/>
          <w:szCs w:val="28"/>
        </w:rPr>
      </w:pPr>
      <w:r w:rsidRPr="00C077CF">
        <w:rPr>
          <w:rFonts w:cs="Times New Roman"/>
          <w:szCs w:val="28"/>
        </w:rPr>
        <w:t>Maria Oh, there were a lot of other questions. She asked me what my hobbies were, and she asked me to tell her about them. Then she gave me a picture and asked me to describe it. Oh, and then I was asked to read a passage.</w:t>
      </w:r>
    </w:p>
    <w:p w14:paraId="7BB4EFBE" w14:textId="77777777" w:rsidR="009F40BC" w:rsidRDefault="00C077CF" w:rsidP="00C077CF">
      <w:pPr>
        <w:rPr>
          <w:rFonts w:cs="Times New Roman"/>
          <w:szCs w:val="28"/>
        </w:rPr>
      </w:pPr>
      <w:r w:rsidRPr="00C077CF">
        <w:rPr>
          <w:rFonts w:cs="Times New Roman"/>
          <w:szCs w:val="28"/>
        </w:rPr>
        <w:t xml:space="preserve">Victor What did she say at the end? </w:t>
      </w:r>
    </w:p>
    <w:p w14:paraId="1AE03281" w14:textId="5FE101B8" w:rsidR="00C077CF" w:rsidRPr="00C077CF" w:rsidRDefault="00C077CF" w:rsidP="00C077CF">
      <w:pPr>
        <w:rPr>
          <w:rFonts w:cs="Times New Roman"/>
          <w:szCs w:val="28"/>
        </w:rPr>
      </w:pPr>
      <w:r w:rsidRPr="00C077CF">
        <w:rPr>
          <w:rFonts w:cs="Times New Roman"/>
          <w:szCs w:val="28"/>
        </w:rPr>
        <w:t>Maria Ah! She asked me to tell you to go in</w:t>
      </w:r>
      <w:r w:rsidR="009F40BC">
        <w:rPr>
          <w:rFonts w:cs="Times New Roman"/>
          <w:szCs w:val="28"/>
        </w:rPr>
        <w:t xml:space="preserve"> …</w:t>
      </w:r>
      <w:r w:rsidRPr="00C077CF">
        <w:rPr>
          <w:rFonts w:cs="Times New Roman"/>
          <w:szCs w:val="28"/>
        </w:rPr>
        <w:t xml:space="preserve"> immediately.</w:t>
      </w:r>
    </w:p>
    <w:p w14:paraId="319CEDC3" w14:textId="264AE958" w:rsidR="00C077CF" w:rsidRDefault="00C077CF" w:rsidP="00C077CF">
      <w:pPr>
        <w:rPr>
          <w:rFonts w:cs="Times New Roman"/>
          <w:szCs w:val="28"/>
        </w:rPr>
      </w:pPr>
      <w:r w:rsidRPr="00C077CF">
        <w:rPr>
          <w:rFonts w:cs="Times New Roman"/>
          <w:szCs w:val="28"/>
        </w:rPr>
        <w:t>This is the paper that the examiner used, when she was asking the questions.</w:t>
      </w:r>
    </w:p>
    <w:p w14:paraId="08148CB3" w14:textId="55602233" w:rsidR="00C077CF" w:rsidRPr="009F40BC" w:rsidRDefault="00C077CF" w:rsidP="009F40BC">
      <w:pPr>
        <w:pStyle w:val="Heading1"/>
        <w:rPr>
          <w:rFonts w:ascii="Times New Roman" w:hAnsi="Times New Roman" w:cs="Times New Roman"/>
          <w:b/>
          <w:bCs/>
          <w:sz w:val="28"/>
          <w:szCs w:val="24"/>
        </w:rPr>
      </w:pPr>
      <w:r w:rsidRPr="009F40BC">
        <w:rPr>
          <w:rFonts w:ascii="Times New Roman" w:hAnsi="Times New Roman" w:cs="Times New Roman"/>
          <w:b/>
          <w:bCs/>
          <w:sz w:val="28"/>
          <w:szCs w:val="24"/>
        </w:rPr>
        <w:t>76</w:t>
      </w:r>
      <w:r w:rsidR="009F40BC" w:rsidRPr="009F40BC">
        <w:rPr>
          <w:rFonts w:ascii="Times New Roman" w:hAnsi="Times New Roman" w:cs="Times New Roman"/>
          <w:b/>
          <w:bCs/>
          <w:sz w:val="28"/>
          <w:szCs w:val="24"/>
        </w:rPr>
        <w:t xml:space="preserve"> But you said …</w:t>
      </w:r>
    </w:p>
    <w:p w14:paraId="4DDDC089" w14:textId="77777777" w:rsidR="00C077CF" w:rsidRPr="00C077CF" w:rsidRDefault="00C077CF" w:rsidP="00C077CF">
      <w:pPr>
        <w:rPr>
          <w:rFonts w:cs="Times New Roman"/>
          <w:szCs w:val="28"/>
        </w:rPr>
      </w:pPr>
      <w:r w:rsidRPr="002B5D0E">
        <w:rPr>
          <w:rFonts w:cs="Times New Roman"/>
          <w:b/>
          <w:bCs/>
          <w:szCs w:val="28"/>
        </w:rPr>
        <w:t>Marion</w:t>
      </w:r>
      <w:r w:rsidRPr="00C077CF">
        <w:rPr>
          <w:rFonts w:cs="Times New Roman"/>
          <w:szCs w:val="28"/>
        </w:rPr>
        <w:t xml:space="preserve"> Good afternoon.</w:t>
      </w:r>
    </w:p>
    <w:p w14:paraId="39E22A50" w14:textId="77777777" w:rsidR="009F40BC" w:rsidRDefault="00C077CF" w:rsidP="00C077CF">
      <w:pPr>
        <w:rPr>
          <w:rFonts w:cs="Times New Roman"/>
          <w:szCs w:val="28"/>
        </w:rPr>
      </w:pPr>
      <w:r w:rsidRPr="002B5D0E">
        <w:rPr>
          <w:rFonts w:cs="Times New Roman"/>
          <w:b/>
          <w:bCs/>
          <w:szCs w:val="28"/>
        </w:rPr>
        <w:t xml:space="preserve">Travel Agent </w:t>
      </w:r>
      <w:r w:rsidRPr="00C077CF">
        <w:rPr>
          <w:rFonts w:cs="Times New Roman"/>
          <w:szCs w:val="28"/>
        </w:rPr>
        <w:t xml:space="preserve">Good afternoon, madam. </w:t>
      </w:r>
    </w:p>
    <w:p w14:paraId="6409ED89" w14:textId="77777777" w:rsidR="009F40BC" w:rsidRDefault="00C077CF" w:rsidP="00C077CF">
      <w:pPr>
        <w:rPr>
          <w:rFonts w:cs="Times New Roman"/>
          <w:szCs w:val="28"/>
        </w:rPr>
      </w:pPr>
      <w:r w:rsidRPr="002B5D0E">
        <w:rPr>
          <w:rFonts w:cs="Times New Roman"/>
          <w:b/>
          <w:bCs/>
          <w:szCs w:val="28"/>
        </w:rPr>
        <w:t>Marion</w:t>
      </w:r>
      <w:r w:rsidRPr="00C077CF">
        <w:rPr>
          <w:rFonts w:cs="Times New Roman"/>
          <w:szCs w:val="28"/>
        </w:rPr>
        <w:t xml:space="preserve"> I'm interested in the holiday in Saint Cuthbert. </w:t>
      </w:r>
    </w:p>
    <w:p w14:paraId="0474F020" w14:textId="6E88C0E7" w:rsidR="00C077CF" w:rsidRPr="00C077CF" w:rsidRDefault="00C077CF" w:rsidP="00C077CF">
      <w:pPr>
        <w:rPr>
          <w:rFonts w:cs="Times New Roman"/>
          <w:szCs w:val="28"/>
        </w:rPr>
      </w:pPr>
      <w:r w:rsidRPr="002B5D0E">
        <w:rPr>
          <w:rFonts w:cs="Times New Roman"/>
          <w:b/>
          <w:bCs/>
          <w:szCs w:val="28"/>
        </w:rPr>
        <w:t xml:space="preserve">Agent </w:t>
      </w:r>
      <w:r w:rsidRPr="00C077CF">
        <w:rPr>
          <w:rFonts w:cs="Times New Roman"/>
          <w:szCs w:val="28"/>
        </w:rPr>
        <w:t>Ah, yes</w:t>
      </w:r>
      <w:r w:rsidR="009F40BC">
        <w:rPr>
          <w:rFonts w:cs="Times New Roman"/>
          <w:szCs w:val="28"/>
        </w:rPr>
        <w:t xml:space="preserve"> …</w:t>
      </w:r>
      <w:r w:rsidRPr="00C077CF">
        <w:rPr>
          <w:rFonts w:cs="Times New Roman"/>
          <w:szCs w:val="28"/>
        </w:rPr>
        <w:t xml:space="preserve"> the Caribbean! I can recommend it highly.</w:t>
      </w:r>
    </w:p>
    <w:p w14:paraId="0B8921AB" w14:textId="77777777" w:rsidR="009F40BC" w:rsidRDefault="00C077CF" w:rsidP="00C077CF">
      <w:pPr>
        <w:rPr>
          <w:rFonts w:cs="Times New Roman"/>
          <w:szCs w:val="28"/>
        </w:rPr>
      </w:pPr>
      <w:r w:rsidRPr="002B5D0E">
        <w:rPr>
          <w:rFonts w:cs="Times New Roman"/>
          <w:b/>
          <w:bCs/>
          <w:szCs w:val="28"/>
        </w:rPr>
        <w:t>Marion</w:t>
      </w:r>
      <w:r w:rsidRPr="00C077CF">
        <w:rPr>
          <w:rFonts w:cs="Times New Roman"/>
          <w:szCs w:val="28"/>
        </w:rPr>
        <w:t xml:space="preserve"> Can you tell me a little bit more about it? </w:t>
      </w:r>
    </w:p>
    <w:p w14:paraId="13A06CCD" w14:textId="77777777" w:rsidR="009F40BC" w:rsidRDefault="00C077CF" w:rsidP="00C077CF">
      <w:pPr>
        <w:rPr>
          <w:rFonts w:cs="Times New Roman"/>
          <w:szCs w:val="28"/>
        </w:rPr>
      </w:pPr>
      <w:r w:rsidRPr="002B5D0E">
        <w:rPr>
          <w:rFonts w:cs="Times New Roman"/>
          <w:b/>
          <w:bCs/>
          <w:szCs w:val="28"/>
        </w:rPr>
        <w:t xml:space="preserve">Agent </w:t>
      </w:r>
      <w:r w:rsidRPr="00C077CF">
        <w:rPr>
          <w:rFonts w:cs="Times New Roman"/>
          <w:szCs w:val="28"/>
        </w:rPr>
        <w:t xml:space="preserve">Of course, madam. It's an excellent package holiday. You'll travel on a scheduled flight. You'll be met at the airport, and taken to your hotel. You won't have to pay airport taxes. They're included in the price. The hotel is very near the beach, and it's got a swimming pool and a discotheque. It's a very modern hotel, it was built last year. The restaurant's superb, and drinks are very cheap in Saint Cuthbert. Oh, and you can walk to the sea in two minutes. </w:t>
      </w:r>
    </w:p>
    <w:p w14:paraId="6C29E26E" w14:textId="03922FC9" w:rsidR="00C077CF" w:rsidRPr="00C077CF" w:rsidRDefault="00C077CF" w:rsidP="00C077CF">
      <w:pPr>
        <w:rPr>
          <w:rFonts w:cs="Times New Roman"/>
          <w:szCs w:val="28"/>
        </w:rPr>
      </w:pPr>
      <w:r w:rsidRPr="002B5D0E">
        <w:rPr>
          <w:rFonts w:cs="Times New Roman"/>
          <w:b/>
          <w:bCs/>
          <w:szCs w:val="28"/>
        </w:rPr>
        <w:t>Marion</w:t>
      </w:r>
      <w:r w:rsidRPr="00C077CF">
        <w:rPr>
          <w:rFonts w:cs="Times New Roman"/>
          <w:szCs w:val="28"/>
        </w:rPr>
        <w:t xml:space="preserve"> Hmm</w:t>
      </w:r>
      <w:r w:rsidR="009F40BC">
        <w:rPr>
          <w:rFonts w:cs="Times New Roman"/>
          <w:szCs w:val="28"/>
        </w:rPr>
        <w:t xml:space="preserve"> …</w:t>
      </w:r>
      <w:r w:rsidRPr="00C077CF">
        <w:rPr>
          <w:rFonts w:cs="Times New Roman"/>
          <w:szCs w:val="28"/>
        </w:rPr>
        <w:t xml:space="preserve"> it sounds good. I'd like to make a reservation.</w:t>
      </w:r>
    </w:p>
    <w:p w14:paraId="473C1110" w14:textId="77777777" w:rsidR="00C077CF" w:rsidRPr="00C077CF" w:rsidRDefault="00C077CF" w:rsidP="00C077CF">
      <w:pPr>
        <w:rPr>
          <w:rFonts w:cs="Times New Roman"/>
          <w:szCs w:val="28"/>
        </w:rPr>
      </w:pPr>
      <w:r w:rsidRPr="002B5D0E">
        <w:rPr>
          <w:rFonts w:cs="Times New Roman"/>
          <w:b/>
          <w:bCs/>
          <w:szCs w:val="28"/>
        </w:rPr>
        <w:t>Agent</w:t>
      </w:r>
      <w:r w:rsidRPr="00C077CF">
        <w:rPr>
          <w:rFonts w:cs="Times New Roman"/>
          <w:szCs w:val="28"/>
        </w:rPr>
        <w:t xml:space="preserve"> One moment, madam and I'll get you a booking form.</w:t>
      </w:r>
    </w:p>
    <w:p w14:paraId="292A6F8E" w14:textId="77777777" w:rsidR="00C077CF" w:rsidRPr="00C077CF" w:rsidRDefault="00C077CF" w:rsidP="00C077CF">
      <w:pPr>
        <w:rPr>
          <w:rFonts w:cs="Times New Roman"/>
          <w:szCs w:val="28"/>
        </w:rPr>
      </w:pPr>
      <w:r w:rsidRPr="00C077CF">
        <w:rPr>
          <w:rFonts w:cs="Times New Roman"/>
          <w:szCs w:val="28"/>
        </w:rPr>
        <w:t>Marion paid a deposit, and booked the holiday. Two months later she was in Saint Cuthbert. But she was disappointed. When she returned to England, she went to see the travel agent.</w:t>
      </w:r>
    </w:p>
    <w:p w14:paraId="2181DD3B" w14:textId="77777777" w:rsidR="009F40BC" w:rsidRDefault="00C077CF" w:rsidP="00C077CF">
      <w:pPr>
        <w:rPr>
          <w:rFonts w:cs="Times New Roman"/>
          <w:szCs w:val="28"/>
        </w:rPr>
      </w:pPr>
      <w:r w:rsidRPr="002B5D0E">
        <w:rPr>
          <w:rFonts w:cs="Times New Roman"/>
          <w:b/>
          <w:bCs/>
          <w:szCs w:val="28"/>
        </w:rPr>
        <w:t>Agent</w:t>
      </w:r>
      <w:r w:rsidRPr="00C077CF">
        <w:rPr>
          <w:rFonts w:cs="Times New Roman"/>
          <w:szCs w:val="28"/>
        </w:rPr>
        <w:t xml:space="preserve"> Ah! It's Miss Ward. Did you have a good holiday? </w:t>
      </w:r>
    </w:p>
    <w:p w14:paraId="7EC16A5C" w14:textId="1A3FED5E" w:rsidR="00C077CF" w:rsidRPr="00C077CF" w:rsidRDefault="00C077CF" w:rsidP="00C077CF">
      <w:pPr>
        <w:rPr>
          <w:rFonts w:cs="Times New Roman"/>
          <w:szCs w:val="28"/>
        </w:rPr>
      </w:pPr>
      <w:r w:rsidRPr="002B5D0E">
        <w:rPr>
          <w:rFonts w:cs="Times New Roman"/>
          <w:b/>
          <w:bCs/>
          <w:szCs w:val="28"/>
        </w:rPr>
        <w:t>Marion</w:t>
      </w:r>
      <w:r w:rsidRPr="00C077CF">
        <w:rPr>
          <w:rFonts w:cs="Times New Roman"/>
          <w:szCs w:val="28"/>
        </w:rPr>
        <w:t xml:space="preserve"> No, I certainly did not have a good holiday.</w:t>
      </w:r>
    </w:p>
    <w:p w14:paraId="3AB1D45F" w14:textId="77777777" w:rsidR="009F40BC" w:rsidRDefault="00C077CF" w:rsidP="00C077CF">
      <w:pPr>
        <w:rPr>
          <w:rFonts w:cs="Times New Roman"/>
          <w:szCs w:val="28"/>
        </w:rPr>
      </w:pPr>
      <w:r w:rsidRPr="002B5D0E">
        <w:rPr>
          <w:rFonts w:cs="Times New Roman"/>
          <w:b/>
          <w:bCs/>
          <w:szCs w:val="28"/>
        </w:rPr>
        <w:t>Agent</w:t>
      </w:r>
      <w:r w:rsidRPr="00C077CF">
        <w:rPr>
          <w:rFonts w:cs="Times New Roman"/>
          <w:szCs w:val="28"/>
        </w:rPr>
        <w:t xml:space="preserve"> Oh, I'm very sorry to hear that. What was wrong? </w:t>
      </w:r>
    </w:p>
    <w:p w14:paraId="562FDB26" w14:textId="154A0DEF" w:rsidR="00C077CF" w:rsidRPr="00C077CF" w:rsidRDefault="00C077CF" w:rsidP="00C077CF">
      <w:pPr>
        <w:rPr>
          <w:rFonts w:cs="Times New Roman"/>
          <w:szCs w:val="28"/>
        </w:rPr>
      </w:pPr>
      <w:r w:rsidRPr="002B5D0E">
        <w:rPr>
          <w:rFonts w:cs="Times New Roman"/>
          <w:b/>
          <w:bCs/>
          <w:szCs w:val="28"/>
        </w:rPr>
        <w:t>Marion</w:t>
      </w:r>
      <w:r w:rsidRPr="00C077CF">
        <w:rPr>
          <w:rFonts w:cs="Times New Roman"/>
          <w:szCs w:val="28"/>
        </w:rPr>
        <w:t xml:space="preserve"> Well, when I arrived in Saint Cuthbert, I had to spend four hours at the airport</w:t>
      </w:r>
      <w:r w:rsidR="009F40BC">
        <w:rPr>
          <w:rFonts w:cs="Times New Roman"/>
          <w:szCs w:val="28"/>
        </w:rPr>
        <w:t xml:space="preserve"> …</w:t>
      </w:r>
      <w:r w:rsidRPr="00C077CF">
        <w:rPr>
          <w:rFonts w:cs="Times New Roman"/>
          <w:szCs w:val="28"/>
        </w:rPr>
        <w:t xml:space="preserve"> you said that we would be met, and we weren't. You also said that we would be taken to the hotel. We weren't and the taxi cost about £12. You told me that airport taxes were included. In fact I had to pay £10.</w:t>
      </w:r>
    </w:p>
    <w:p w14:paraId="04D77D3B" w14:textId="4B0C4DC2" w:rsidR="00C077CF" w:rsidRPr="00C077CF" w:rsidRDefault="00C077CF" w:rsidP="00C077CF">
      <w:pPr>
        <w:rPr>
          <w:rFonts w:cs="Times New Roman"/>
          <w:szCs w:val="28"/>
        </w:rPr>
      </w:pPr>
      <w:r w:rsidRPr="002B5D0E">
        <w:rPr>
          <w:rFonts w:cs="Times New Roman"/>
          <w:b/>
          <w:bCs/>
          <w:szCs w:val="28"/>
        </w:rPr>
        <w:lastRenderedPageBreak/>
        <w:t>Agent</w:t>
      </w:r>
      <w:r w:rsidRPr="00C077CF">
        <w:rPr>
          <w:rFonts w:cs="Times New Roman"/>
          <w:szCs w:val="28"/>
        </w:rPr>
        <w:t xml:space="preserve"> Oh, dear</w:t>
      </w:r>
      <w:r w:rsidR="009F40BC">
        <w:rPr>
          <w:rFonts w:cs="Times New Roman"/>
          <w:szCs w:val="28"/>
        </w:rPr>
        <w:t xml:space="preserve"> …</w:t>
      </w:r>
      <w:r w:rsidRPr="00C077CF">
        <w:rPr>
          <w:rFonts w:cs="Times New Roman"/>
          <w:szCs w:val="28"/>
        </w:rPr>
        <w:t xml:space="preserve"> you had a very bad start. But the hotel was nice, wasn't it?</w:t>
      </w:r>
    </w:p>
    <w:p w14:paraId="351A9C92" w14:textId="77777777" w:rsidR="009F40BC" w:rsidRDefault="00C077CF" w:rsidP="00C077CF">
      <w:pPr>
        <w:rPr>
          <w:rFonts w:cs="Times New Roman"/>
          <w:szCs w:val="28"/>
        </w:rPr>
      </w:pPr>
      <w:r w:rsidRPr="002B5D0E">
        <w:rPr>
          <w:rFonts w:cs="Times New Roman"/>
          <w:b/>
          <w:bCs/>
          <w:szCs w:val="28"/>
        </w:rPr>
        <w:t>Marion</w:t>
      </w:r>
      <w:r w:rsidRPr="00C077CF">
        <w:rPr>
          <w:rFonts w:cs="Times New Roman"/>
          <w:szCs w:val="28"/>
        </w:rPr>
        <w:t xml:space="preserve"> No, it was not! You said it was very modern. You were quite right. They hadn't finished building it! We couldn't sleep because the workmen were working all night</w:t>
      </w:r>
      <w:r w:rsidR="009F40BC">
        <w:rPr>
          <w:rFonts w:cs="Times New Roman"/>
          <w:szCs w:val="28"/>
        </w:rPr>
        <w:t xml:space="preserve"> … </w:t>
      </w:r>
      <w:r w:rsidRPr="00C077CF">
        <w:rPr>
          <w:rFonts w:cs="Times New Roman"/>
          <w:szCs w:val="28"/>
        </w:rPr>
        <w:t>on our balcony! You said it had got a swimming pool. It had</w:t>
      </w:r>
      <w:r w:rsidR="009F40BC">
        <w:rPr>
          <w:rFonts w:cs="Times New Roman"/>
          <w:szCs w:val="28"/>
        </w:rPr>
        <w:t xml:space="preserve"> …</w:t>
      </w:r>
      <w:r w:rsidRPr="00C077CF">
        <w:rPr>
          <w:rFonts w:cs="Times New Roman"/>
          <w:szCs w:val="28"/>
        </w:rPr>
        <w:t xml:space="preserve"> but it was empty. And the restaurant</w:t>
      </w:r>
      <w:r w:rsidR="009F40BC">
        <w:rPr>
          <w:rFonts w:cs="Times New Roman"/>
          <w:szCs w:val="28"/>
        </w:rPr>
        <w:t xml:space="preserve"> …</w:t>
      </w:r>
      <w:r w:rsidRPr="00C077CF">
        <w:rPr>
          <w:rFonts w:cs="Times New Roman"/>
          <w:szCs w:val="28"/>
        </w:rPr>
        <w:t xml:space="preserve"> the restaurant served fish every night</w:t>
      </w:r>
      <w:r w:rsidR="009F40BC">
        <w:rPr>
          <w:rFonts w:cs="Times New Roman"/>
          <w:szCs w:val="28"/>
        </w:rPr>
        <w:t>.</w:t>
      </w:r>
    </w:p>
    <w:p w14:paraId="4B9FE753" w14:textId="78EB0836" w:rsidR="00C077CF" w:rsidRPr="00C077CF" w:rsidRDefault="00C077CF" w:rsidP="00C077CF">
      <w:pPr>
        <w:rPr>
          <w:rFonts w:cs="Times New Roman"/>
          <w:szCs w:val="28"/>
        </w:rPr>
      </w:pPr>
      <w:r w:rsidRPr="002B5D0E">
        <w:rPr>
          <w:rFonts w:cs="Times New Roman"/>
          <w:b/>
          <w:bCs/>
          <w:szCs w:val="28"/>
        </w:rPr>
        <w:t>Agent</w:t>
      </w:r>
      <w:r w:rsidRPr="00C077CF">
        <w:rPr>
          <w:rFonts w:cs="Times New Roman"/>
          <w:szCs w:val="28"/>
        </w:rPr>
        <w:t xml:space="preserve"> Oh, dear</w:t>
      </w:r>
      <w:r w:rsidR="009F40BC">
        <w:rPr>
          <w:rFonts w:cs="Times New Roman"/>
          <w:szCs w:val="28"/>
        </w:rPr>
        <w:t xml:space="preserve"> …</w:t>
      </w:r>
    </w:p>
    <w:p w14:paraId="023ABB3F" w14:textId="77777777" w:rsidR="009F40BC" w:rsidRDefault="00C077CF" w:rsidP="00C077CF">
      <w:pPr>
        <w:rPr>
          <w:rFonts w:cs="Times New Roman"/>
          <w:szCs w:val="28"/>
        </w:rPr>
      </w:pPr>
      <w:r w:rsidRPr="002B5D0E">
        <w:rPr>
          <w:rFonts w:cs="Times New Roman"/>
          <w:b/>
          <w:bCs/>
          <w:szCs w:val="28"/>
        </w:rPr>
        <w:t>Marion</w:t>
      </w:r>
      <w:r w:rsidRPr="00C077CF">
        <w:rPr>
          <w:rFonts w:cs="Times New Roman"/>
          <w:szCs w:val="28"/>
        </w:rPr>
        <w:t xml:space="preserve"> You said that the hotel was near the beach, and that we could walk to the sea in two minutes. </w:t>
      </w:r>
    </w:p>
    <w:p w14:paraId="7D2450DD" w14:textId="6BA70A15" w:rsidR="00C077CF" w:rsidRPr="00C077CF" w:rsidRDefault="00C077CF" w:rsidP="00C077CF">
      <w:pPr>
        <w:rPr>
          <w:rFonts w:cs="Times New Roman"/>
          <w:szCs w:val="28"/>
        </w:rPr>
      </w:pPr>
      <w:r w:rsidRPr="002B5D0E">
        <w:rPr>
          <w:rFonts w:cs="Times New Roman"/>
          <w:b/>
          <w:bCs/>
          <w:szCs w:val="28"/>
        </w:rPr>
        <w:t>Agent</w:t>
      </w:r>
      <w:r w:rsidRPr="00C077CF">
        <w:rPr>
          <w:rFonts w:cs="Times New Roman"/>
          <w:szCs w:val="28"/>
        </w:rPr>
        <w:t xml:space="preserve"> Couldn't you?</w:t>
      </w:r>
    </w:p>
    <w:p w14:paraId="392D05C6" w14:textId="36580A3C" w:rsidR="00C077CF" w:rsidRPr="00C077CF" w:rsidRDefault="00C077CF" w:rsidP="00C077CF">
      <w:pPr>
        <w:rPr>
          <w:rFonts w:cs="Times New Roman"/>
          <w:szCs w:val="28"/>
        </w:rPr>
      </w:pPr>
      <w:r w:rsidRPr="002B5D0E">
        <w:rPr>
          <w:rFonts w:cs="Times New Roman"/>
          <w:b/>
          <w:bCs/>
          <w:szCs w:val="28"/>
        </w:rPr>
        <w:t>Marion</w:t>
      </w:r>
      <w:r w:rsidRPr="00C077CF">
        <w:rPr>
          <w:rFonts w:cs="Times New Roman"/>
          <w:szCs w:val="28"/>
        </w:rPr>
        <w:t xml:space="preserve"> Well, yes </w:t>
      </w:r>
      <w:r w:rsidR="009F40BC">
        <w:rPr>
          <w:rFonts w:cs="Times New Roman"/>
          <w:szCs w:val="28"/>
        </w:rPr>
        <w:t xml:space="preserve">… </w:t>
      </w:r>
      <w:r w:rsidRPr="00C077CF">
        <w:rPr>
          <w:rFonts w:cs="Times New Roman"/>
          <w:szCs w:val="28"/>
        </w:rPr>
        <w:t>we could</w:t>
      </w:r>
      <w:r w:rsidR="009F40BC">
        <w:rPr>
          <w:rFonts w:cs="Times New Roman"/>
          <w:szCs w:val="28"/>
        </w:rPr>
        <w:t xml:space="preserve"> …</w:t>
      </w:r>
      <w:r w:rsidRPr="00C077CF">
        <w:rPr>
          <w:rFonts w:cs="Times New Roman"/>
          <w:szCs w:val="28"/>
        </w:rPr>
        <w:t xml:space="preserve"> but there was an oil refinery between the hotel and the beach, and it took half an hour to walk round it.</w:t>
      </w:r>
    </w:p>
    <w:p w14:paraId="3BF1BA05" w14:textId="77777777" w:rsidR="009F40BC" w:rsidRDefault="00C077CF" w:rsidP="00C077CF">
      <w:pPr>
        <w:rPr>
          <w:rFonts w:cs="Times New Roman"/>
          <w:szCs w:val="28"/>
        </w:rPr>
      </w:pPr>
      <w:r w:rsidRPr="002B5D0E">
        <w:rPr>
          <w:rFonts w:cs="Times New Roman"/>
          <w:b/>
          <w:bCs/>
          <w:szCs w:val="28"/>
        </w:rPr>
        <w:t>Agent</w:t>
      </w:r>
      <w:r w:rsidRPr="00C077CF">
        <w:rPr>
          <w:rFonts w:cs="Times New Roman"/>
          <w:szCs w:val="28"/>
        </w:rPr>
        <w:t xml:space="preserve"> Oh, I'm really terribly sorry. We really didn't know</w:t>
      </w:r>
      <w:r w:rsidR="009F40BC">
        <w:rPr>
          <w:rFonts w:cs="Times New Roman"/>
          <w:szCs w:val="28"/>
        </w:rPr>
        <w:t xml:space="preserve"> …</w:t>
      </w:r>
      <w:r w:rsidRPr="00C077CF">
        <w:rPr>
          <w:rFonts w:cs="Times New Roman"/>
          <w:szCs w:val="28"/>
        </w:rPr>
        <w:t xml:space="preserve"> I'm afraid we're unable to give you a refund, but we can give you a ten percent discount on next year's holiday</w:t>
      </w:r>
      <w:r w:rsidR="009F40BC">
        <w:rPr>
          <w:rFonts w:cs="Times New Roman"/>
          <w:szCs w:val="28"/>
        </w:rPr>
        <w:t xml:space="preserve"> …</w:t>
      </w:r>
      <w:r w:rsidRPr="00C077CF">
        <w:rPr>
          <w:rFonts w:cs="Times New Roman"/>
          <w:szCs w:val="28"/>
        </w:rPr>
        <w:t xml:space="preserve"> </w:t>
      </w:r>
    </w:p>
    <w:p w14:paraId="1B12E757" w14:textId="51BC32B2" w:rsidR="00C077CF" w:rsidRDefault="00C077CF" w:rsidP="00C077CF">
      <w:pPr>
        <w:rPr>
          <w:rFonts w:cs="Times New Roman"/>
          <w:szCs w:val="28"/>
        </w:rPr>
      </w:pPr>
      <w:r w:rsidRPr="002B5D0E">
        <w:rPr>
          <w:rFonts w:cs="Times New Roman"/>
          <w:b/>
          <w:bCs/>
          <w:szCs w:val="28"/>
        </w:rPr>
        <w:t>Marion</w:t>
      </w:r>
      <w:r w:rsidRPr="00C077CF">
        <w:rPr>
          <w:rFonts w:cs="Times New Roman"/>
          <w:szCs w:val="28"/>
        </w:rPr>
        <w:t xml:space="preserve"> Next year! Next year, I'm staying in England!</w:t>
      </w:r>
    </w:p>
    <w:p w14:paraId="16820353" w14:textId="39D416FE" w:rsidR="00C077CF" w:rsidRPr="002B5D0E" w:rsidRDefault="00C077CF" w:rsidP="002B5D0E">
      <w:pPr>
        <w:pStyle w:val="Heading1"/>
        <w:rPr>
          <w:rFonts w:ascii="Times New Roman" w:hAnsi="Times New Roman" w:cs="Times New Roman"/>
          <w:b/>
          <w:bCs/>
          <w:sz w:val="28"/>
          <w:szCs w:val="24"/>
        </w:rPr>
      </w:pPr>
      <w:r w:rsidRPr="002B5D0E">
        <w:rPr>
          <w:rFonts w:ascii="Times New Roman" w:hAnsi="Times New Roman" w:cs="Times New Roman"/>
          <w:b/>
          <w:bCs/>
          <w:sz w:val="28"/>
          <w:szCs w:val="24"/>
        </w:rPr>
        <w:t>77</w:t>
      </w:r>
      <w:r w:rsidR="002B5D0E" w:rsidRPr="002B5D0E">
        <w:rPr>
          <w:rFonts w:ascii="Times New Roman" w:hAnsi="Times New Roman" w:cs="Times New Roman"/>
          <w:b/>
          <w:bCs/>
          <w:sz w:val="28"/>
          <w:szCs w:val="24"/>
        </w:rPr>
        <w:t xml:space="preserve"> Having things done</w:t>
      </w:r>
    </w:p>
    <w:p w14:paraId="12AD30B5" w14:textId="77777777" w:rsidR="00C077CF" w:rsidRPr="00C077CF" w:rsidRDefault="00C077CF" w:rsidP="00C077CF">
      <w:pPr>
        <w:rPr>
          <w:rFonts w:cs="Times New Roman"/>
          <w:szCs w:val="28"/>
        </w:rPr>
      </w:pPr>
      <w:r w:rsidRPr="002B5D0E">
        <w:rPr>
          <w:rFonts w:cs="Times New Roman"/>
          <w:b/>
          <w:bCs/>
          <w:szCs w:val="28"/>
        </w:rPr>
        <w:t>A</w:t>
      </w:r>
      <w:r w:rsidRPr="00C077CF">
        <w:rPr>
          <w:rFonts w:cs="Times New Roman"/>
          <w:szCs w:val="28"/>
        </w:rPr>
        <w:t xml:space="preserve"> Sorry I'm late. I couldn't start the car this morning.</w:t>
      </w:r>
    </w:p>
    <w:p w14:paraId="3AA2C514" w14:textId="77777777" w:rsidR="00C077CF" w:rsidRPr="00C077CF" w:rsidRDefault="00C077CF" w:rsidP="00C077CF">
      <w:pPr>
        <w:rPr>
          <w:rFonts w:cs="Times New Roman"/>
          <w:szCs w:val="28"/>
        </w:rPr>
      </w:pPr>
      <w:r w:rsidRPr="002B5D0E">
        <w:rPr>
          <w:rFonts w:cs="Times New Roman"/>
          <w:b/>
          <w:bCs/>
          <w:szCs w:val="28"/>
        </w:rPr>
        <w:t>B</w:t>
      </w:r>
      <w:r w:rsidRPr="00C077CF">
        <w:rPr>
          <w:rFonts w:cs="Times New Roman"/>
          <w:szCs w:val="28"/>
        </w:rPr>
        <w:t xml:space="preserve"> Well, winter's coming. It was probably cold.</w:t>
      </w:r>
    </w:p>
    <w:p w14:paraId="779D1E21" w14:textId="4E189B7F" w:rsidR="00C077CF" w:rsidRPr="00C077CF" w:rsidRDefault="00C077CF" w:rsidP="00C077CF">
      <w:pPr>
        <w:rPr>
          <w:rFonts w:cs="Times New Roman"/>
          <w:szCs w:val="28"/>
        </w:rPr>
      </w:pPr>
      <w:r w:rsidRPr="002B5D0E">
        <w:rPr>
          <w:rFonts w:cs="Times New Roman"/>
          <w:b/>
          <w:bCs/>
          <w:szCs w:val="28"/>
        </w:rPr>
        <w:t>A</w:t>
      </w:r>
      <w:r w:rsidRPr="00C077CF">
        <w:rPr>
          <w:rFonts w:cs="Times New Roman"/>
          <w:szCs w:val="28"/>
        </w:rPr>
        <w:t xml:space="preserve"> It needs a service, really </w:t>
      </w:r>
      <w:r w:rsidR="002B5D0E">
        <w:rPr>
          <w:rFonts w:cs="Times New Roman"/>
          <w:szCs w:val="28"/>
        </w:rPr>
        <w:t xml:space="preserve">… </w:t>
      </w:r>
      <w:r w:rsidRPr="00C077CF">
        <w:rPr>
          <w:rFonts w:cs="Times New Roman"/>
          <w:szCs w:val="28"/>
        </w:rPr>
        <w:t>but garages are so expensive nowadays.</w:t>
      </w:r>
    </w:p>
    <w:p w14:paraId="62DA2612" w14:textId="77777777" w:rsidR="00C077CF" w:rsidRPr="00C077CF" w:rsidRDefault="00C077CF" w:rsidP="00C077CF">
      <w:pPr>
        <w:rPr>
          <w:rFonts w:cs="Times New Roman"/>
          <w:szCs w:val="28"/>
        </w:rPr>
      </w:pPr>
      <w:r w:rsidRPr="002B5D0E">
        <w:rPr>
          <w:rFonts w:cs="Times New Roman"/>
          <w:b/>
          <w:bCs/>
          <w:szCs w:val="28"/>
        </w:rPr>
        <w:t>B</w:t>
      </w:r>
      <w:r w:rsidRPr="00C077CF">
        <w:rPr>
          <w:rFonts w:cs="Times New Roman"/>
          <w:szCs w:val="28"/>
        </w:rPr>
        <w:t xml:space="preserve"> Can't you service it yourself?</w:t>
      </w:r>
    </w:p>
    <w:p w14:paraId="461B132D" w14:textId="77777777" w:rsidR="00C077CF" w:rsidRPr="00C077CF" w:rsidRDefault="00C077CF" w:rsidP="00C077CF">
      <w:pPr>
        <w:rPr>
          <w:rFonts w:cs="Times New Roman"/>
          <w:szCs w:val="28"/>
        </w:rPr>
      </w:pPr>
      <w:r w:rsidRPr="002B5D0E">
        <w:rPr>
          <w:rFonts w:cs="Times New Roman"/>
          <w:b/>
          <w:bCs/>
          <w:szCs w:val="28"/>
        </w:rPr>
        <w:t>A</w:t>
      </w:r>
      <w:r w:rsidRPr="00C077CF">
        <w:rPr>
          <w:rFonts w:cs="Times New Roman"/>
          <w:szCs w:val="28"/>
        </w:rPr>
        <w:t xml:space="preserve"> Who? Me? I don't know anything about cars!</w:t>
      </w:r>
    </w:p>
    <w:p w14:paraId="0CCF1FD9" w14:textId="77777777" w:rsidR="00C077CF" w:rsidRPr="00C077CF" w:rsidRDefault="00C077CF" w:rsidP="00C077CF">
      <w:pPr>
        <w:rPr>
          <w:rFonts w:cs="Times New Roman"/>
          <w:szCs w:val="28"/>
        </w:rPr>
      </w:pPr>
      <w:r w:rsidRPr="002B5D0E">
        <w:rPr>
          <w:rFonts w:cs="Times New Roman"/>
          <w:b/>
          <w:bCs/>
          <w:szCs w:val="28"/>
        </w:rPr>
        <w:t>B</w:t>
      </w:r>
      <w:r w:rsidRPr="00C077CF">
        <w:rPr>
          <w:rFonts w:cs="Times New Roman"/>
          <w:szCs w:val="28"/>
        </w:rPr>
        <w:t xml:space="preserve"> Then if I were you, I'd have it serviced. The garage that I use is very reasonable. And have the radiator filled with anti-freeze. They say it's going to be a cold winter.</w:t>
      </w:r>
    </w:p>
    <w:p w14:paraId="01058953" w14:textId="77777777" w:rsidR="00C077CF" w:rsidRPr="00C077CF" w:rsidRDefault="00C077CF" w:rsidP="00C077CF">
      <w:pPr>
        <w:rPr>
          <w:rFonts w:cs="Times New Roman"/>
          <w:szCs w:val="28"/>
        </w:rPr>
      </w:pPr>
    </w:p>
    <w:p w14:paraId="4C71DF30" w14:textId="77777777" w:rsidR="00C077CF" w:rsidRPr="00C077CF" w:rsidRDefault="00C077CF" w:rsidP="00C077CF">
      <w:pPr>
        <w:rPr>
          <w:rFonts w:cs="Times New Roman"/>
          <w:szCs w:val="28"/>
        </w:rPr>
      </w:pPr>
      <w:r w:rsidRPr="002B5D0E">
        <w:rPr>
          <w:rFonts w:cs="Times New Roman"/>
          <w:b/>
          <w:bCs/>
          <w:szCs w:val="28"/>
        </w:rPr>
        <w:t>C</w:t>
      </w:r>
      <w:r w:rsidRPr="00C077CF">
        <w:rPr>
          <w:rFonts w:cs="Times New Roman"/>
          <w:szCs w:val="28"/>
        </w:rPr>
        <w:t xml:space="preserve"> Do you know where there's a good dry-cleaner's?</w:t>
      </w:r>
    </w:p>
    <w:p w14:paraId="6279FD86" w14:textId="531785AF" w:rsidR="00C077CF" w:rsidRPr="00C077CF" w:rsidRDefault="00C077CF" w:rsidP="00C077CF">
      <w:pPr>
        <w:rPr>
          <w:rFonts w:cs="Times New Roman"/>
          <w:szCs w:val="28"/>
        </w:rPr>
      </w:pPr>
      <w:r w:rsidRPr="002B5D0E">
        <w:rPr>
          <w:rFonts w:cs="Times New Roman"/>
          <w:b/>
          <w:bCs/>
          <w:szCs w:val="28"/>
        </w:rPr>
        <w:t>D</w:t>
      </w:r>
      <w:r w:rsidRPr="00C077CF">
        <w:rPr>
          <w:rFonts w:cs="Times New Roman"/>
          <w:szCs w:val="28"/>
        </w:rPr>
        <w:t xml:space="preserve"> Yes</w:t>
      </w:r>
      <w:r w:rsidR="002B5D0E">
        <w:rPr>
          <w:rFonts w:cs="Times New Roman"/>
          <w:szCs w:val="28"/>
        </w:rPr>
        <w:t xml:space="preserve"> … </w:t>
      </w:r>
      <w:r w:rsidRPr="00C077CF">
        <w:rPr>
          <w:rFonts w:cs="Times New Roman"/>
          <w:szCs w:val="28"/>
        </w:rPr>
        <w:t>there's a good one in Victoria Road. I'd go there if I were you.</w:t>
      </w:r>
    </w:p>
    <w:p w14:paraId="7F7749EA" w14:textId="5AA49E60" w:rsidR="00C077CF" w:rsidRPr="00C077CF" w:rsidRDefault="00C077CF" w:rsidP="00C077CF">
      <w:pPr>
        <w:rPr>
          <w:rFonts w:cs="Times New Roman"/>
          <w:szCs w:val="28"/>
        </w:rPr>
      </w:pPr>
      <w:r w:rsidRPr="002B5D0E">
        <w:rPr>
          <w:rFonts w:cs="Times New Roman"/>
          <w:b/>
          <w:bCs/>
          <w:szCs w:val="28"/>
        </w:rPr>
        <w:t>C</w:t>
      </w:r>
      <w:r w:rsidRPr="00C077CF">
        <w:rPr>
          <w:rFonts w:cs="Times New Roman"/>
          <w:szCs w:val="28"/>
        </w:rPr>
        <w:t xml:space="preserve"> Ok, thanks. I want to have my suit cleaned</w:t>
      </w:r>
      <w:r w:rsidR="002B5D0E">
        <w:rPr>
          <w:rFonts w:cs="Times New Roman"/>
          <w:szCs w:val="28"/>
        </w:rPr>
        <w:t xml:space="preserve"> …</w:t>
      </w:r>
      <w:r w:rsidRPr="00C077CF">
        <w:rPr>
          <w:rFonts w:cs="Times New Roman"/>
          <w:szCs w:val="28"/>
        </w:rPr>
        <w:t xml:space="preserve"> I'm going to a wedding on Saturday.</w:t>
      </w:r>
    </w:p>
    <w:p w14:paraId="398A73C8" w14:textId="77777777" w:rsidR="00C077CF" w:rsidRPr="00C077CF" w:rsidRDefault="00C077CF" w:rsidP="00C077CF">
      <w:pPr>
        <w:rPr>
          <w:rFonts w:cs="Times New Roman"/>
          <w:szCs w:val="28"/>
        </w:rPr>
      </w:pPr>
      <w:r w:rsidRPr="002B5D0E">
        <w:rPr>
          <w:rFonts w:cs="Times New Roman"/>
          <w:b/>
          <w:bCs/>
          <w:szCs w:val="28"/>
        </w:rPr>
        <w:t>D</w:t>
      </w:r>
      <w:r w:rsidRPr="00C077CF">
        <w:rPr>
          <w:rFonts w:cs="Times New Roman"/>
          <w:szCs w:val="28"/>
        </w:rPr>
        <w:t xml:space="preserve"> Well, I had my suit cleaned there last week, and they did a good job.</w:t>
      </w:r>
    </w:p>
    <w:p w14:paraId="6562B0EE" w14:textId="77777777" w:rsidR="002B5D0E" w:rsidRDefault="002B5D0E" w:rsidP="00C077CF">
      <w:pPr>
        <w:rPr>
          <w:rFonts w:cs="Times New Roman"/>
          <w:szCs w:val="28"/>
        </w:rPr>
      </w:pPr>
    </w:p>
    <w:p w14:paraId="037BB115" w14:textId="37D0EEB7" w:rsidR="00C077CF" w:rsidRPr="00C077CF" w:rsidRDefault="00C077CF" w:rsidP="00C077CF">
      <w:pPr>
        <w:rPr>
          <w:rFonts w:cs="Times New Roman"/>
          <w:szCs w:val="28"/>
        </w:rPr>
      </w:pPr>
      <w:r w:rsidRPr="002B5D0E">
        <w:rPr>
          <w:rFonts w:cs="Times New Roman"/>
          <w:b/>
          <w:bCs/>
          <w:szCs w:val="28"/>
        </w:rPr>
        <w:t>E</w:t>
      </w:r>
      <w:r w:rsidRPr="00C077CF">
        <w:rPr>
          <w:rFonts w:cs="Times New Roman"/>
          <w:szCs w:val="28"/>
        </w:rPr>
        <w:t xml:space="preserve"> Excuse me. Do you do alterations?</w:t>
      </w:r>
    </w:p>
    <w:p w14:paraId="69716D58" w14:textId="77777777" w:rsidR="00C077CF" w:rsidRPr="00C077CF" w:rsidRDefault="00C077CF" w:rsidP="00C077CF">
      <w:pPr>
        <w:rPr>
          <w:rFonts w:cs="Times New Roman"/>
          <w:szCs w:val="28"/>
        </w:rPr>
      </w:pPr>
      <w:r w:rsidRPr="002B5D0E">
        <w:rPr>
          <w:rFonts w:cs="Times New Roman"/>
          <w:b/>
          <w:bCs/>
          <w:szCs w:val="28"/>
        </w:rPr>
        <w:t>F</w:t>
      </w:r>
      <w:r w:rsidRPr="00C077CF">
        <w:rPr>
          <w:rFonts w:cs="Times New Roman"/>
          <w:szCs w:val="28"/>
        </w:rPr>
        <w:t xml:space="preserve"> Yes, we do. What kind of alteration do you want?</w:t>
      </w:r>
    </w:p>
    <w:p w14:paraId="7AB0ACC9" w14:textId="77777777" w:rsidR="002B5D0E" w:rsidRDefault="00C077CF" w:rsidP="00C077CF">
      <w:pPr>
        <w:rPr>
          <w:rFonts w:cs="Times New Roman"/>
          <w:szCs w:val="28"/>
        </w:rPr>
      </w:pPr>
      <w:r w:rsidRPr="002B5D0E">
        <w:rPr>
          <w:rFonts w:cs="Times New Roman"/>
          <w:b/>
          <w:bCs/>
          <w:szCs w:val="28"/>
        </w:rPr>
        <w:t>E</w:t>
      </w:r>
      <w:r w:rsidRPr="00C077CF">
        <w:rPr>
          <w:rFonts w:cs="Times New Roman"/>
          <w:szCs w:val="28"/>
        </w:rPr>
        <w:t xml:space="preserve"> I'd like to have this skirt lengthened.</w:t>
      </w:r>
      <w:r w:rsidR="002B5D0E">
        <w:rPr>
          <w:rFonts w:cs="Times New Roman"/>
          <w:szCs w:val="28"/>
        </w:rPr>
        <w:t xml:space="preserve"> </w:t>
      </w:r>
      <w:r w:rsidRPr="00C077CF">
        <w:rPr>
          <w:rFonts w:cs="Times New Roman"/>
          <w:szCs w:val="28"/>
        </w:rPr>
        <w:t xml:space="preserve">It's too short for me. </w:t>
      </w:r>
    </w:p>
    <w:p w14:paraId="2AC8F534" w14:textId="2873B9EE" w:rsidR="00C077CF" w:rsidRPr="00C077CF" w:rsidRDefault="00C077CF" w:rsidP="00C077CF">
      <w:pPr>
        <w:rPr>
          <w:rFonts w:cs="Times New Roman"/>
          <w:szCs w:val="28"/>
        </w:rPr>
      </w:pPr>
      <w:r w:rsidRPr="002B5D0E">
        <w:rPr>
          <w:rFonts w:cs="Times New Roman"/>
          <w:b/>
          <w:bCs/>
          <w:szCs w:val="28"/>
        </w:rPr>
        <w:lastRenderedPageBreak/>
        <w:t>F</w:t>
      </w:r>
      <w:r w:rsidRPr="00C077CF">
        <w:rPr>
          <w:rFonts w:cs="Times New Roman"/>
          <w:szCs w:val="28"/>
        </w:rPr>
        <w:t xml:space="preserve"> That's fine. It'll take about a fortnight.</w:t>
      </w:r>
    </w:p>
    <w:p w14:paraId="3F2305B4" w14:textId="774BE1FD" w:rsidR="00C077CF" w:rsidRPr="00C077CF" w:rsidRDefault="00C077CF" w:rsidP="00C077CF">
      <w:pPr>
        <w:rPr>
          <w:rFonts w:cs="Times New Roman"/>
          <w:szCs w:val="28"/>
        </w:rPr>
      </w:pPr>
      <w:r w:rsidRPr="002B5D0E">
        <w:rPr>
          <w:rFonts w:cs="Times New Roman"/>
          <w:b/>
          <w:bCs/>
          <w:szCs w:val="28"/>
        </w:rPr>
        <w:t>E</w:t>
      </w:r>
      <w:r w:rsidRPr="00C077CF">
        <w:rPr>
          <w:rFonts w:cs="Times New Roman"/>
          <w:szCs w:val="28"/>
        </w:rPr>
        <w:t xml:space="preserve"> </w:t>
      </w:r>
      <w:r w:rsidR="002B5D0E">
        <w:rPr>
          <w:rFonts w:cs="Times New Roman"/>
          <w:szCs w:val="28"/>
        </w:rPr>
        <w:t xml:space="preserve">… </w:t>
      </w:r>
      <w:r w:rsidRPr="00C077CF">
        <w:rPr>
          <w:rFonts w:cs="Times New Roman"/>
          <w:szCs w:val="28"/>
        </w:rPr>
        <w:t>and at the same time I want to have this dress shortened. It's a bit too long.</w:t>
      </w:r>
    </w:p>
    <w:p w14:paraId="0AFAF281" w14:textId="77777777" w:rsidR="00C077CF" w:rsidRPr="00C077CF" w:rsidRDefault="00C077CF" w:rsidP="00C077CF">
      <w:pPr>
        <w:rPr>
          <w:rFonts w:cs="Times New Roman"/>
          <w:szCs w:val="28"/>
        </w:rPr>
      </w:pPr>
      <w:r w:rsidRPr="002B5D0E">
        <w:rPr>
          <w:rFonts w:cs="Times New Roman"/>
          <w:b/>
          <w:bCs/>
          <w:szCs w:val="28"/>
        </w:rPr>
        <w:t>F</w:t>
      </w:r>
      <w:r w:rsidRPr="00C077CF">
        <w:rPr>
          <w:rFonts w:cs="Times New Roman"/>
          <w:szCs w:val="28"/>
        </w:rPr>
        <w:t xml:space="preserve"> Good. Would you mind just putting the skirt on first? There's a changing room over there.</w:t>
      </w:r>
    </w:p>
    <w:p w14:paraId="5835F93B" w14:textId="77777777" w:rsidR="00C077CF" w:rsidRPr="00C077CF" w:rsidRDefault="00C077CF" w:rsidP="00C077CF">
      <w:pPr>
        <w:rPr>
          <w:rFonts w:cs="Times New Roman"/>
          <w:szCs w:val="28"/>
        </w:rPr>
      </w:pPr>
    </w:p>
    <w:p w14:paraId="29A73962" w14:textId="77777777" w:rsidR="00C077CF" w:rsidRPr="00C077CF" w:rsidRDefault="00C077CF" w:rsidP="00C077CF">
      <w:pPr>
        <w:rPr>
          <w:rFonts w:cs="Times New Roman"/>
          <w:szCs w:val="28"/>
        </w:rPr>
      </w:pPr>
      <w:r w:rsidRPr="002B5D0E">
        <w:rPr>
          <w:rFonts w:cs="Times New Roman"/>
          <w:b/>
          <w:bCs/>
          <w:szCs w:val="28"/>
        </w:rPr>
        <w:t>G</w:t>
      </w:r>
      <w:r w:rsidRPr="00C077CF">
        <w:rPr>
          <w:rFonts w:cs="Times New Roman"/>
          <w:szCs w:val="28"/>
        </w:rPr>
        <w:t xml:space="preserve"> Hello. Can I make an appointment to see the optician?</w:t>
      </w:r>
    </w:p>
    <w:p w14:paraId="35B0C1F4" w14:textId="77777777" w:rsidR="00C077CF" w:rsidRPr="00C077CF" w:rsidRDefault="00C077CF" w:rsidP="00C077CF">
      <w:pPr>
        <w:rPr>
          <w:rFonts w:cs="Times New Roman"/>
          <w:szCs w:val="28"/>
        </w:rPr>
      </w:pPr>
      <w:r w:rsidRPr="002B5D0E">
        <w:rPr>
          <w:rFonts w:cs="Times New Roman"/>
          <w:b/>
          <w:bCs/>
          <w:szCs w:val="28"/>
        </w:rPr>
        <w:t>H</w:t>
      </w:r>
      <w:r w:rsidRPr="00C077CF">
        <w:rPr>
          <w:rFonts w:cs="Times New Roman"/>
          <w:szCs w:val="28"/>
        </w:rPr>
        <w:t xml:space="preserve"> Yes. Would next Friday be convenient? At three o'clock?</w:t>
      </w:r>
    </w:p>
    <w:p w14:paraId="78273EF0" w14:textId="77777777" w:rsidR="00C077CF" w:rsidRPr="00C077CF" w:rsidRDefault="00C077CF" w:rsidP="00C077CF">
      <w:pPr>
        <w:rPr>
          <w:rFonts w:cs="Times New Roman"/>
          <w:szCs w:val="28"/>
        </w:rPr>
      </w:pPr>
      <w:r w:rsidRPr="002B5D0E">
        <w:rPr>
          <w:rFonts w:cs="Times New Roman"/>
          <w:b/>
          <w:bCs/>
          <w:szCs w:val="28"/>
        </w:rPr>
        <w:t>G</w:t>
      </w:r>
      <w:r w:rsidRPr="00C077CF">
        <w:rPr>
          <w:rFonts w:cs="Times New Roman"/>
          <w:szCs w:val="28"/>
        </w:rPr>
        <w:t xml:space="preserve"> Oh, yes. I want to have my eyes tested. I think I need some new glasses. Goodbye.</w:t>
      </w:r>
    </w:p>
    <w:p w14:paraId="50480C8B" w14:textId="77777777" w:rsidR="00C077CF" w:rsidRPr="00C077CF" w:rsidRDefault="00C077CF" w:rsidP="00C077CF">
      <w:pPr>
        <w:rPr>
          <w:rFonts w:cs="Times New Roman"/>
          <w:szCs w:val="28"/>
        </w:rPr>
      </w:pPr>
      <w:r w:rsidRPr="002B5D0E">
        <w:rPr>
          <w:rFonts w:cs="Times New Roman"/>
          <w:b/>
          <w:bCs/>
          <w:szCs w:val="28"/>
        </w:rPr>
        <w:t>H</w:t>
      </w:r>
      <w:r w:rsidRPr="00C077CF">
        <w:rPr>
          <w:rFonts w:cs="Times New Roman"/>
          <w:szCs w:val="28"/>
        </w:rPr>
        <w:t xml:space="preserve"> Goodbye. Oh, be careful! That isn't the door! It's a window!</w:t>
      </w:r>
    </w:p>
    <w:p w14:paraId="0882A9B4" w14:textId="63CC9471" w:rsidR="00C077CF" w:rsidRDefault="00C077CF" w:rsidP="00C077CF">
      <w:pPr>
        <w:rPr>
          <w:rFonts w:cs="Times New Roman"/>
          <w:szCs w:val="28"/>
        </w:rPr>
      </w:pPr>
      <w:r w:rsidRPr="002B5D0E">
        <w:rPr>
          <w:rFonts w:cs="Times New Roman"/>
          <w:b/>
          <w:bCs/>
          <w:szCs w:val="28"/>
        </w:rPr>
        <w:t>G</w:t>
      </w:r>
      <w:r w:rsidRPr="00C077CF">
        <w:rPr>
          <w:rFonts w:cs="Times New Roman"/>
          <w:szCs w:val="28"/>
        </w:rPr>
        <w:t xml:space="preserve"> Oh, yes</w:t>
      </w:r>
      <w:r w:rsidR="002B5D0E">
        <w:rPr>
          <w:rFonts w:cs="Times New Roman"/>
          <w:szCs w:val="28"/>
        </w:rPr>
        <w:t xml:space="preserve"> …</w:t>
      </w:r>
      <w:r w:rsidRPr="00C077CF">
        <w:rPr>
          <w:rFonts w:cs="Times New Roman"/>
          <w:szCs w:val="28"/>
        </w:rPr>
        <w:t xml:space="preserve"> Sorry!</w:t>
      </w:r>
    </w:p>
    <w:p w14:paraId="62BAA856" w14:textId="4D402C57" w:rsidR="00C077CF" w:rsidRPr="002B5D0E" w:rsidRDefault="00C077CF" w:rsidP="002B5D0E">
      <w:pPr>
        <w:pStyle w:val="Heading1"/>
        <w:rPr>
          <w:rFonts w:ascii="Times New Roman" w:hAnsi="Times New Roman" w:cs="Times New Roman"/>
          <w:b/>
          <w:bCs/>
          <w:sz w:val="28"/>
          <w:szCs w:val="24"/>
        </w:rPr>
      </w:pPr>
      <w:r w:rsidRPr="002B5D0E">
        <w:rPr>
          <w:rFonts w:ascii="Times New Roman" w:hAnsi="Times New Roman" w:cs="Times New Roman"/>
          <w:b/>
          <w:bCs/>
          <w:sz w:val="28"/>
          <w:szCs w:val="24"/>
        </w:rPr>
        <w:t>79</w:t>
      </w:r>
      <w:r w:rsidR="002B5D0E" w:rsidRPr="002B5D0E">
        <w:rPr>
          <w:rFonts w:ascii="Times New Roman" w:hAnsi="Times New Roman" w:cs="Times New Roman"/>
          <w:b/>
          <w:bCs/>
          <w:sz w:val="28"/>
          <w:szCs w:val="24"/>
        </w:rPr>
        <w:t xml:space="preserve"> The Appointment</w:t>
      </w:r>
    </w:p>
    <w:p w14:paraId="270EA5B9" w14:textId="77777777" w:rsidR="002B5D0E" w:rsidRDefault="00C077CF" w:rsidP="00C077CF">
      <w:pPr>
        <w:rPr>
          <w:rFonts w:cs="Times New Roman"/>
          <w:szCs w:val="28"/>
        </w:rPr>
      </w:pPr>
      <w:r w:rsidRPr="00C077CF">
        <w:rPr>
          <w:rFonts w:cs="Times New Roman"/>
          <w:szCs w:val="28"/>
        </w:rPr>
        <w:t>Once upon a time, there was a rich Caliph in Baghdad. He was very famous because he was wise and kind. One morning he sent his servant, Abdul, to the market to buy some fruit. As Abdul was walking through the market, he suddenly felt very cold. He knew that somebody was behind him. He turned round and saw a tall man, dressed in black. He couldn't see the man's face, only his eyes. The man was staring at him, and</w:t>
      </w:r>
      <w:r w:rsidR="002B5D0E">
        <w:rPr>
          <w:rFonts w:cs="Times New Roman"/>
          <w:szCs w:val="28"/>
        </w:rPr>
        <w:t xml:space="preserve"> </w:t>
      </w:r>
      <w:r w:rsidRPr="00C077CF">
        <w:rPr>
          <w:rFonts w:cs="Times New Roman"/>
          <w:szCs w:val="28"/>
        </w:rPr>
        <w:t xml:space="preserve">Abdul began to shiver. </w:t>
      </w:r>
    </w:p>
    <w:p w14:paraId="7A4C6C2E" w14:textId="37B14772" w:rsidR="00C077CF" w:rsidRPr="00C077CF" w:rsidRDefault="00C077CF" w:rsidP="00C077CF">
      <w:pPr>
        <w:rPr>
          <w:rFonts w:cs="Times New Roman"/>
          <w:szCs w:val="28"/>
        </w:rPr>
      </w:pPr>
      <w:r w:rsidRPr="00C077CF">
        <w:rPr>
          <w:rFonts w:cs="Times New Roman"/>
          <w:szCs w:val="28"/>
        </w:rPr>
        <w:t>'Who are you? What do you want?' Abdul asked.</w:t>
      </w:r>
    </w:p>
    <w:p w14:paraId="6AB6A60F" w14:textId="77777777" w:rsidR="00C077CF" w:rsidRPr="00C077CF" w:rsidRDefault="00C077CF" w:rsidP="00C077CF">
      <w:pPr>
        <w:rPr>
          <w:rFonts w:cs="Times New Roman"/>
          <w:szCs w:val="28"/>
        </w:rPr>
      </w:pPr>
      <w:r w:rsidRPr="00C077CF">
        <w:rPr>
          <w:rFonts w:cs="Times New Roman"/>
          <w:szCs w:val="28"/>
        </w:rPr>
        <w:t>The man in black didn't reply.</w:t>
      </w:r>
    </w:p>
    <w:p w14:paraId="2F36AEE2" w14:textId="77777777" w:rsidR="00C077CF" w:rsidRPr="00C077CF" w:rsidRDefault="00C077CF" w:rsidP="00C077CF">
      <w:pPr>
        <w:rPr>
          <w:rFonts w:cs="Times New Roman"/>
          <w:szCs w:val="28"/>
        </w:rPr>
      </w:pPr>
      <w:r w:rsidRPr="00C077CF">
        <w:rPr>
          <w:rFonts w:cs="Times New Roman"/>
          <w:szCs w:val="28"/>
        </w:rPr>
        <w:t>'What's your name?' Abdul asked nervously.</w:t>
      </w:r>
    </w:p>
    <w:p w14:paraId="2C6D4B96" w14:textId="2CE6A9BF" w:rsidR="00C077CF" w:rsidRPr="00C077CF" w:rsidRDefault="00C077CF" w:rsidP="00C077CF">
      <w:pPr>
        <w:rPr>
          <w:rFonts w:cs="Times New Roman"/>
          <w:szCs w:val="28"/>
        </w:rPr>
      </w:pPr>
      <w:r w:rsidRPr="00C077CF">
        <w:rPr>
          <w:rFonts w:cs="Times New Roman"/>
          <w:szCs w:val="28"/>
        </w:rPr>
        <w:t>'I</w:t>
      </w:r>
      <w:r w:rsidR="002B5D0E">
        <w:rPr>
          <w:rFonts w:cs="Times New Roman"/>
          <w:szCs w:val="28"/>
        </w:rPr>
        <w:t xml:space="preserve"> … </w:t>
      </w:r>
      <w:r w:rsidRPr="00C077CF">
        <w:rPr>
          <w:rFonts w:cs="Times New Roman"/>
          <w:szCs w:val="28"/>
        </w:rPr>
        <w:t>am</w:t>
      </w:r>
      <w:r w:rsidR="002B5D0E">
        <w:rPr>
          <w:rFonts w:cs="Times New Roman"/>
          <w:szCs w:val="28"/>
        </w:rPr>
        <w:t xml:space="preserve"> …</w:t>
      </w:r>
      <w:r w:rsidRPr="00C077CF">
        <w:rPr>
          <w:rFonts w:cs="Times New Roman"/>
          <w:szCs w:val="28"/>
        </w:rPr>
        <w:t xml:space="preserve"> Death, the stranger replied coldly and turned away.</w:t>
      </w:r>
    </w:p>
    <w:p w14:paraId="3B540409" w14:textId="77777777" w:rsidR="00C077CF" w:rsidRPr="00C077CF" w:rsidRDefault="00C077CF" w:rsidP="00C077CF">
      <w:pPr>
        <w:rPr>
          <w:rFonts w:cs="Times New Roman"/>
          <w:szCs w:val="28"/>
        </w:rPr>
      </w:pPr>
      <w:r w:rsidRPr="00C077CF">
        <w:rPr>
          <w:rFonts w:cs="Times New Roman"/>
          <w:szCs w:val="28"/>
        </w:rPr>
        <w:t>Abdul dropped his basket and ran all the way back to the Caliph's house. He rushed into the Caliph's room.</w:t>
      </w:r>
    </w:p>
    <w:p w14:paraId="22D92D4B" w14:textId="77777777" w:rsidR="00C077CF" w:rsidRPr="00C077CF" w:rsidRDefault="00C077CF" w:rsidP="00C077CF">
      <w:pPr>
        <w:rPr>
          <w:rFonts w:cs="Times New Roman"/>
          <w:szCs w:val="28"/>
        </w:rPr>
      </w:pPr>
      <w:r w:rsidRPr="00C077CF">
        <w:rPr>
          <w:rFonts w:cs="Times New Roman"/>
          <w:szCs w:val="28"/>
        </w:rPr>
        <w:t>'Excuse me, master. I have to leave Baghdad immediately,' Abdul said.</w:t>
      </w:r>
    </w:p>
    <w:p w14:paraId="4A3D2194" w14:textId="77777777" w:rsidR="00C077CF" w:rsidRPr="00C077CF" w:rsidRDefault="00C077CF" w:rsidP="00C077CF">
      <w:pPr>
        <w:rPr>
          <w:rFonts w:cs="Times New Roman"/>
          <w:szCs w:val="28"/>
        </w:rPr>
      </w:pPr>
      <w:r w:rsidRPr="00C077CF">
        <w:rPr>
          <w:rFonts w:cs="Times New Roman"/>
          <w:szCs w:val="28"/>
        </w:rPr>
        <w:t>'But why? What's happened?" the Caliph asked.</w:t>
      </w:r>
    </w:p>
    <w:p w14:paraId="37516845" w14:textId="77777777" w:rsidR="00C077CF" w:rsidRPr="00C077CF" w:rsidRDefault="00C077CF" w:rsidP="00C077CF">
      <w:pPr>
        <w:rPr>
          <w:rFonts w:cs="Times New Roman"/>
          <w:szCs w:val="28"/>
        </w:rPr>
      </w:pPr>
      <w:r w:rsidRPr="00C077CF">
        <w:rPr>
          <w:rFonts w:cs="Times New Roman"/>
          <w:szCs w:val="28"/>
        </w:rPr>
        <w:t>'I've just met Death in the market,' Abdul replied.</w:t>
      </w:r>
    </w:p>
    <w:p w14:paraId="01E7EB0E" w14:textId="77777777" w:rsidR="00C077CF" w:rsidRPr="00C077CF" w:rsidRDefault="00C077CF" w:rsidP="00C077CF">
      <w:pPr>
        <w:rPr>
          <w:rFonts w:cs="Times New Roman"/>
          <w:szCs w:val="28"/>
        </w:rPr>
      </w:pPr>
      <w:r w:rsidRPr="00C077CF">
        <w:rPr>
          <w:rFonts w:cs="Times New Roman"/>
          <w:szCs w:val="28"/>
        </w:rPr>
        <w:t>'Are you certain?" said the Caliph.</w:t>
      </w:r>
    </w:p>
    <w:p w14:paraId="14736E23" w14:textId="0E77AC6A" w:rsidR="00C077CF" w:rsidRPr="00C077CF" w:rsidRDefault="00C077CF" w:rsidP="00C077CF">
      <w:pPr>
        <w:rPr>
          <w:rFonts w:cs="Times New Roman"/>
          <w:szCs w:val="28"/>
        </w:rPr>
      </w:pPr>
      <w:r w:rsidRPr="00C077CF">
        <w:rPr>
          <w:rFonts w:cs="Times New Roman"/>
          <w:szCs w:val="28"/>
        </w:rPr>
        <w:t>'Yes, I'm certain. He was dressed in black, and he stared at me.</w:t>
      </w:r>
      <w:r w:rsidR="002B5D0E">
        <w:rPr>
          <w:rFonts w:cs="Times New Roman"/>
          <w:szCs w:val="28"/>
        </w:rPr>
        <w:t xml:space="preserve"> </w:t>
      </w:r>
      <w:r w:rsidRPr="00C077CF">
        <w:rPr>
          <w:rFonts w:cs="Times New Roman"/>
          <w:szCs w:val="28"/>
        </w:rPr>
        <w:t>I'm going to my father's house in Samarra. If I go at once, I'll be there before sunset.'</w:t>
      </w:r>
    </w:p>
    <w:p w14:paraId="79D5A3B2" w14:textId="77777777" w:rsidR="002B5D0E" w:rsidRDefault="00C077CF" w:rsidP="00C077CF">
      <w:pPr>
        <w:rPr>
          <w:rFonts w:cs="Times New Roman"/>
          <w:szCs w:val="28"/>
        </w:rPr>
      </w:pPr>
      <w:r w:rsidRPr="00C077CF">
        <w:rPr>
          <w:rFonts w:cs="Times New Roman"/>
          <w:szCs w:val="28"/>
        </w:rPr>
        <w:t>The Caliph could see that Abdul was terrified and gave him permission to go to Samarra.</w:t>
      </w:r>
      <w:r w:rsidR="002B5D0E">
        <w:rPr>
          <w:rFonts w:cs="Times New Roman"/>
          <w:szCs w:val="28"/>
        </w:rPr>
        <w:t xml:space="preserve"> </w:t>
      </w:r>
    </w:p>
    <w:p w14:paraId="22022358" w14:textId="3741FEB8" w:rsidR="00C077CF" w:rsidRPr="00C077CF" w:rsidRDefault="00C077CF" w:rsidP="00C077CF">
      <w:pPr>
        <w:rPr>
          <w:rFonts w:cs="Times New Roman"/>
          <w:szCs w:val="28"/>
        </w:rPr>
      </w:pPr>
      <w:r w:rsidRPr="00C077CF">
        <w:rPr>
          <w:rFonts w:cs="Times New Roman"/>
          <w:szCs w:val="28"/>
        </w:rPr>
        <w:t>The Caliph was puzzled. He was fond of Abdul and he was angry because Abdul had been badly frightened by the stranger in the market. He decided to go to the market and investigate. When he found the man in black, he spoke to him angrily.</w:t>
      </w:r>
    </w:p>
    <w:p w14:paraId="32CF75A7" w14:textId="77777777" w:rsidR="00C077CF" w:rsidRPr="00C077CF" w:rsidRDefault="00C077CF" w:rsidP="00C077CF">
      <w:pPr>
        <w:rPr>
          <w:rFonts w:cs="Times New Roman"/>
          <w:szCs w:val="28"/>
        </w:rPr>
      </w:pPr>
      <w:r w:rsidRPr="00144DF7">
        <w:rPr>
          <w:rFonts w:cs="Times New Roman"/>
          <w:szCs w:val="28"/>
        </w:rPr>
        <w:t>'Why did you frighten my servant?'</w:t>
      </w:r>
    </w:p>
    <w:p w14:paraId="789DB40A" w14:textId="77777777" w:rsidR="00144DF7" w:rsidRDefault="00C077CF" w:rsidP="00C077CF">
      <w:pPr>
        <w:rPr>
          <w:rFonts w:cs="Times New Roman"/>
          <w:szCs w:val="28"/>
        </w:rPr>
      </w:pPr>
      <w:r w:rsidRPr="00C077CF">
        <w:rPr>
          <w:rFonts w:cs="Times New Roman"/>
          <w:szCs w:val="28"/>
        </w:rPr>
        <w:lastRenderedPageBreak/>
        <w:t xml:space="preserve">'Who is your servant?' the stranger replied. </w:t>
      </w:r>
    </w:p>
    <w:p w14:paraId="6DD72762" w14:textId="21CD3CCF" w:rsidR="00C077CF" w:rsidRPr="00C077CF" w:rsidRDefault="00144DF7" w:rsidP="00C077CF">
      <w:pPr>
        <w:rPr>
          <w:rFonts w:cs="Times New Roman"/>
          <w:szCs w:val="28"/>
        </w:rPr>
      </w:pPr>
      <w:r w:rsidRPr="00C077CF">
        <w:rPr>
          <w:rFonts w:cs="Times New Roman"/>
          <w:szCs w:val="28"/>
        </w:rPr>
        <w:t>'</w:t>
      </w:r>
      <w:r w:rsidR="00C077CF" w:rsidRPr="00C077CF">
        <w:rPr>
          <w:rFonts w:cs="Times New Roman"/>
          <w:szCs w:val="28"/>
        </w:rPr>
        <w:t>His name is Abdul,' answered the Caliph.</w:t>
      </w:r>
    </w:p>
    <w:p w14:paraId="3BF044FC" w14:textId="77777777" w:rsidR="00C077CF" w:rsidRPr="00C077CF" w:rsidRDefault="00C077CF" w:rsidP="00C077CF">
      <w:pPr>
        <w:rPr>
          <w:rFonts w:cs="Times New Roman"/>
          <w:szCs w:val="28"/>
        </w:rPr>
      </w:pPr>
      <w:r w:rsidRPr="00C077CF">
        <w:rPr>
          <w:rFonts w:cs="Times New Roman"/>
          <w:szCs w:val="28"/>
        </w:rPr>
        <w:t>'I didn't want to frighten him. I was just surprised to see him in Baghdad.'</w:t>
      </w:r>
    </w:p>
    <w:p w14:paraId="2C306573" w14:textId="77777777" w:rsidR="00C077CF" w:rsidRPr="00C077CF" w:rsidRDefault="00C077CF" w:rsidP="00C077CF">
      <w:pPr>
        <w:rPr>
          <w:rFonts w:cs="Times New Roman"/>
          <w:szCs w:val="28"/>
        </w:rPr>
      </w:pPr>
      <w:r w:rsidRPr="00C077CF">
        <w:rPr>
          <w:rFonts w:cs="Times New Roman"/>
          <w:szCs w:val="28"/>
        </w:rPr>
        <w:t>'Why were you surprised?' the Caliph asked.</w:t>
      </w:r>
    </w:p>
    <w:p w14:paraId="31AD979A" w14:textId="2F6B33FE" w:rsidR="00C077CF" w:rsidRDefault="00C077CF" w:rsidP="00C077CF">
      <w:pPr>
        <w:rPr>
          <w:rFonts w:cs="Times New Roman"/>
          <w:szCs w:val="28"/>
        </w:rPr>
      </w:pPr>
      <w:r w:rsidRPr="00C077CF">
        <w:rPr>
          <w:rFonts w:cs="Times New Roman"/>
          <w:szCs w:val="28"/>
        </w:rPr>
        <w:t>'I was surprised because I've got an appointment with him</w:t>
      </w:r>
      <w:r w:rsidR="00144DF7">
        <w:rPr>
          <w:rFonts w:cs="Times New Roman"/>
          <w:szCs w:val="28"/>
        </w:rPr>
        <w:t xml:space="preserve"> …</w:t>
      </w:r>
      <w:r w:rsidRPr="00C077CF">
        <w:rPr>
          <w:rFonts w:cs="Times New Roman"/>
          <w:szCs w:val="28"/>
        </w:rPr>
        <w:t xml:space="preserve"> tonight</w:t>
      </w:r>
      <w:r w:rsidR="00144DF7">
        <w:rPr>
          <w:rFonts w:cs="Times New Roman"/>
          <w:szCs w:val="28"/>
        </w:rPr>
        <w:t xml:space="preserve"> …</w:t>
      </w:r>
      <w:r w:rsidRPr="00C077CF">
        <w:rPr>
          <w:rFonts w:cs="Times New Roman"/>
          <w:szCs w:val="28"/>
        </w:rPr>
        <w:t xml:space="preserve"> in Samarra!'</w:t>
      </w:r>
    </w:p>
    <w:p w14:paraId="63154543" w14:textId="77777777" w:rsidR="00D70D49" w:rsidRPr="00DA21B4" w:rsidRDefault="00D70D49" w:rsidP="00C077CF">
      <w:pPr>
        <w:rPr>
          <w:rFonts w:cs="Times New Roman"/>
          <w:szCs w:val="28"/>
        </w:rPr>
      </w:pPr>
    </w:p>
    <w:sectPr w:rsidR="00D70D49" w:rsidRPr="00DA21B4" w:rsidSect="008B0090">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57D6D"/>
    <w:multiLevelType w:val="hybridMultilevel"/>
    <w:tmpl w:val="E8E2C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9713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7E5"/>
    <w:rsid w:val="00026303"/>
    <w:rsid w:val="00075539"/>
    <w:rsid w:val="00094B2E"/>
    <w:rsid w:val="000A1C51"/>
    <w:rsid w:val="000F0B51"/>
    <w:rsid w:val="000F3620"/>
    <w:rsid w:val="000F4247"/>
    <w:rsid w:val="00112E56"/>
    <w:rsid w:val="001155E5"/>
    <w:rsid w:val="00120C2E"/>
    <w:rsid w:val="00123848"/>
    <w:rsid w:val="00124325"/>
    <w:rsid w:val="00124C9D"/>
    <w:rsid w:val="00132479"/>
    <w:rsid w:val="00144DF7"/>
    <w:rsid w:val="001655BC"/>
    <w:rsid w:val="0017382C"/>
    <w:rsid w:val="00182B4C"/>
    <w:rsid w:val="001A6F4A"/>
    <w:rsid w:val="001C342E"/>
    <w:rsid w:val="001E0E30"/>
    <w:rsid w:val="001F66ED"/>
    <w:rsid w:val="002032F2"/>
    <w:rsid w:val="002044BA"/>
    <w:rsid w:val="0020484B"/>
    <w:rsid w:val="00205311"/>
    <w:rsid w:val="002B5D0E"/>
    <w:rsid w:val="00306EE8"/>
    <w:rsid w:val="00330DCC"/>
    <w:rsid w:val="00342054"/>
    <w:rsid w:val="003751E6"/>
    <w:rsid w:val="003914BB"/>
    <w:rsid w:val="003D20A9"/>
    <w:rsid w:val="003F1DC1"/>
    <w:rsid w:val="004061E4"/>
    <w:rsid w:val="00411E43"/>
    <w:rsid w:val="00435BD2"/>
    <w:rsid w:val="004D52C9"/>
    <w:rsid w:val="004F0484"/>
    <w:rsid w:val="00504177"/>
    <w:rsid w:val="005440B1"/>
    <w:rsid w:val="00591930"/>
    <w:rsid w:val="0059637E"/>
    <w:rsid w:val="005B649A"/>
    <w:rsid w:val="005D1655"/>
    <w:rsid w:val="005E7F9E"/>
    <w:rsid w:val="005F1D9F"/>
    <w:rsid w:val="006524A2"/>
    <w:rsid w:val="00654CA0"/>
    <w:rsid w:val="0066138F"/>
    <w:rsid w:val="006A19F1"/>
    <w:rsid w:val="006A422F"/>
    <w:rsid w:val="006C4B69"/>
    <w:rsid w:val="00730FC6"/>
    <w:rsid w:val="00751D43"/>
    <w:rsid w:val="00764AF8"/>
    <w:rsid w:val="0076648D"/>
    <w:rsid w:val="00771839"/>
    <w:rsid w:val="00774A47"/>
    <w:rsid w:val="007C7911"/>
    <w:rsid w:val="007D12B1"/>
    <w:rsid w:val="00814DBA"/>
    <w:rsid w:val="0085452F"/>
    <w:rsid w:val="008805B3"/>
    <w:rsid w:val="008B0090"/>
    <w:rsid w:val="008C7B7D"/>
    <w:rsid w:val="008E597D"/>
    <w:rsid w:val="00924040"/>
    <w:rsid w:val="00933860"/>
    <w:rsid w:val="00952018"/>
    <w:rsid w:val="00955DF7"/>
    <w:rsid w:val="00963BB4"/>
    <w:rsid w:val="0096438D"/>
    <w:rsid w:val="009747AE"/>
    <w:rsid w:val="009A4996"/>
    <w:rsid w:val="009D084E"/>
    <w:rsid w:val="009D3273"/>
    <w:rsid w:val="009D6534"/>
    <w:rsid w:val="009E49B9"/>
    <w:rsid w:val="009F40BC"/>
    <w:rsid w:val="00A03495"/>
    <w:rsid w:val="00A05279"/>
    <w:rsid w:val="00A5633C"/>
    <w:rsid w:val="00A572F1"/>
    <w:rsid w:val="00AB4DF4"/>
    <w:rsid w:val="00AE1D36"/>
    <w:rsid w:val="00AE7A12"/>
    <w:rsid w:val="00AF3572"/>
    <w:rsid w:val="00B014F0"/>
    <w:rsid w:val="00B02019"/>
    <w:rsid w:val="00B213FC"/>
    <w:rsid w:val="00B22216"/>
    <w:rsid w:val="00B61692"/>
    <w:rsid w:val="00B66014"/>
    <w:rsid w:val="00B74DDA"/>
    <w:rsid w:val="00BD37E5"/>
    <w:rsid w:val="00BE4093"/>
    <w:rsid w:val="00C077CF"/>
    <w:rsid w:val="00C17676"/>
    <w:rsid w:val="00C44388"/>
    <w:rsid w:val="00C77F2A"/>
    <w:rsid w:val="00C85761"/>
    <w:rsid w:val="00CB7BA1"/>
    <w:rsid w:val="00CD28CE"/>
    <w:rsid w:val="00CF33B9"/>
    <w:rsid w:val="00CF72A2"/>
    <w:rsid w:val="00D253F2"/>
    <w:rsid w:val="00D37E7E"/>
    <w:rsid w:val="00D55CD2"/>
    <w:rsid w:val="00D70D49"/>
    <w:rsid w:val="00D97DA3"/>
    <w:rsid w:val="00DA21B4"/>
    <w:rsid w:val="00DA625A"/>
    <w:rsid w:val="00DD5984"/>
    <w:rsid w:val="00DE73EE"/>
    <w:rsid w:val="00E01F8C"/>
    <w:rsid w:val="00E04635"/>
    <w:rsid w:val="00E27AE2"/>
    <w:rsid w:val="00E7212C"/>
    <w:rsid w:val="00E744D4"/>
    <w:rsid w:val="00EB3FF3"/>
    <w:rsid w:val="00EC45E8"/>
    <w:rsid w:val="00EF08DE"/>
    <w:rsid w:val="00EF71C7"/>
    <w:rsid w:val="00F17695"/>
    <w:rsid w:val="00F201A0"/>
    <w:rsid w:val="00F32217"/>
    <w:rsid w:val="00F47235"/>
    <w:rsid w:val="00F71DCB"/>
    <w:rsid w:val="00F939E8"/>
    <w:rsid w:val="00FA08CC"/>
    <w:rsid w:val="00FC54F6"/>
    <w:rsid w:val="00FD459C"/>
    <w:rsid w:val="00FF0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34E4"/>
  <w15:chartTrackingRefBased/>
  <w15:docId w15:val="{4F7F4E39-8914-47F0-AEB6-9FA3C676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B4C"/>
    <w:pPr>
      <w:ind w:left="720"/>
      <w:contextualSpacing/>
    </w:pPr>
  </w:style>
  <w:style w:type="character" w:customStyle="1" w:styleId="Heading1Char">
    <w:name w:val="Heading 1 Char"/>
    <w:basedOn w:val="DefaultParagraphFont"/>
    <w:link w:val="Heading1"/>
    <w:uiPriority w:val="9"/>
    <w:rsid w:val="00EF71C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6EE8"/>
    <w:pPr>
      <w:outlineLvl w:val="9"/>
    </w:pPr>
  </w:style>
  <w:style w:type="paragraph" w:styleId="TOC1">
    <w:name w:val="toc 1"/>
    <w:basedOn w:val="Normal"/>
    <w:next w:val="Normal"/>
    <w:autoRedefine/>
    <w:uiPriority w:val="39"/>
    <w:unhideWhenUsed/>
    <w:rsid w:val="00306EE8"/>
    <w:pPr>
      <w:spacing w:after="100"/>
    </w:pPr>
  </w:style>
  <w:style w:type="character" w:styleId="Hyperlink">
    <w:name w:val="Hyperlink"/>
    <w:basedOn w:val="DefaultParagraphFont"/>
    <w:uiPriority w:val="99"/>
    <w:unhideWhenUsed/>
    <w:rsid w:val="00306E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1C9FD-9992-4DEA-A096-1DEDFBAE8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~WRL0573.tmp</Template>
  <TotalTime>1069</TotalTime>
  <Pages>1</Pages>
  <Words>7714</Words>
  <Characters>43976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Tai Luu The</cp:lastModifiedBy>
  <cp:revision>91</cp:revision>
  <dcterms:created xsi:type="dcterms:W3CDTF">2023-08-17T03:30:00Z</dcterms:created>
  <dcterms:modified xsi:type="dcterms:W3CDTF">2025-07-17T15:21:00Z</dcterms:modified>
</cp:coreProperties>
</file>